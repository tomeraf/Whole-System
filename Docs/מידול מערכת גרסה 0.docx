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color w:val="0D0D0D" w:themeColor="text1" w:themeTint="F2"/>
        </w:rPr>
        <w:id w:val="1806037291"/>
        <w:docPartObj>
          <w:docPartGallery w:val="Cover Pages"/>
          <w:docPartUnique/>
        </w:docPartObj>
      </w:sdtPr>
      <w:sdtEndPr>
        <w:rPr>
          <w:rFonts w:eastAsiaTheme="majorEastAsia"/>
          <w:color w:val="0D0D0D" w:themeColor="text1" w:themeTint="F2"/>
          <w:sz w:val="40"/>
          <w:szCs w:val="32"/>
        </w:rPr>
      </w:sdtEndPr>
      <w:sdtContent>
        <w:p w14:paraId="3DD2076E" w14:textId="339183A6" w:rsidR="00B86EA6" w:rsidRDefault="00B86EA6">
          <w:pPr>
            <w:rPr>
              <w:rFonts w:eastAsiaTheme="majorEastAsia" w:cstheme="minorHAnsi"/>
              <w:color w:val="0D0D0D" w:themeColor="text1" w:themeTint="F2"/>
              <w:sz w:val="40"/>
              <w:szCs w:val="32"/>
              <w:rtl/>
            </w:rPr>
          </w:pPr>
          <w:r w:rsidRPr="00B86EA6">
            <w:rPr>
              <w:rFonts w:eastAsiaTheme="majorEastAsia" w:cstheme="minorHAnsi"/>
              <w:noProof/>
              <w:color w:val="0D0D0D" w:themeColor="text1" w:themeTint="F2"/>
              <w:sz w:val="40"/>
              <w:szCs w:val="32"/>
              <w:rtl/>
            </w:rPr>
            <mc:AlternateContent>
              <mc:Choice Requires="wps">
                <w:drawing>
                  <wp:anchor distT="0" distB="0" distL="114300" distR="114300" simplePos="0" relativeHeight="251659264" behindDoc="0" locked="0" layoutInCell="1" allowOverlap="1" wp14:anchorId="5460E817" wp14:editId="24B4AAC0">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448425" cy="3095625"/>
                    <wp:effectExtent l="0" t="0" r="9525" b="0"/>
                    <wp:wrapNone/>
                    <wp:docPr id="495" name="תיבת טקסט 135" title="כותרת וכותרת משנה"/>
                    <wp:cNvGraphicFramePr/>
                    <a:graphic xmlns:a="http://schemas.openxmlformats.org/drawingml/2006/main">
                      <a:graphicData uri="http://schemas.microsoft.com/office/word/2010/wordprocessingShape">
                        <wps:wsp>
                          <wps:cNvSpPr txBox="1"/>
                          <wps:spPr>
                            <a:xfrm>
                              <a:off x="0" y="0"/>
                              <a:ext cx="6448425" cy="3095625"/>
                            </a:xfrm>
                            <a:prstGeom prst="rect">
                              <a:avLst/>
                            </a:prstGeom>
                            <a:noFill/>
                            <a:ln w="6350">
                              <a:noFill/>
                            </a:ln>
                          </wps:spPr>
                          <wps:txbx>
                            <w:txbxContent>
                              <w:sdt>
                                <w:sdtPr>
                                  <w:rPr>
                                    <w:rFonts w:asciiTheme="majorHAnsi" w:hAnsiTheme="majorHAnsi"/>
                                    <w:i/>
                                    <w:color w:val="731C3F" w:themeColor="accent1"/>
                                    <w:sz w:val="120"/>
                                    <w:szCs w:val="1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כותרת"/>
                                  <w:tag w:val=""/>
                                  <w:id w:val="-412547964"/>
                                  <w:dataBinding w:prefixMappings="xmlns:ns0='http://purl.org/dc/elements/1.1/' xmlns:ns1='http://schemas.openxmlformats.org/package/2006/metadata/core-properties' " w:xpath="/ns1:coreProperties[1]/ns0:title[1]" w:storeItemID="{6C3C8BC8-F283-45AE-878A-BAB7291924A1}"/>
                                  <w15:appearance w15:val="hidden"/>
                                  <w:text/>
                                </w:sdtPr>
                                <w:sdtContent>
                                  <w:p w14:paraId="3D73D08A" w14:textId="0EBAE2F3" w:rsidR="00B86EA6" w:rsidRDefault="00B86EA6" w:rsidP="00D51AE3">
                                    <w:pPr>
                                      <w:pStyle w:val="afd"/>
                                      <w:bidi/>
                                      <w:spacing w:after="480"/>
                                      <w:ind w:left="720"/>
                                      <w:rPr>
                                        <w:rFonts w:asciiTheme="majorHAnsi" w:hAnsiTheme="majorHAnsi"/>
                                        <w:i/>
                                        <w:caps/>
                                        <w:color w:val="262626" w:themeColor="text1" w:themeTint="D9"/>
                                        <w:sz w:val="120"/>
                                        <w:szCs w:val="120"/>
                                      </w:rPr>
                                    </w:pPr>
                                    <w:r w:rsidRPr="0038799E">
                                      <w:rPr>
                                        <w:rFonts w:asciiTheme="majorHAnsi" w:hAnsiTheme="majorHAnsi" w:hint="cs"/>
                                        <w:i/>
                                        <w:color w:val="731C3F" w:themeColor="accent1"/>
                                        <w:sz w:val="120"/>
                                        <w:szCs w:val="12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מידול מערכת:</w:t>
                                    </w:r>
                                  </w:p>
                                </w:sdtContent>
                              </w:sdt>
                              <w:sdt>
                                <w:sdtPr>
                                  <w:rPr>
                                    <w:b/>
                                    <w:bCs/>
                                    <w:color w:val="262626" w:themeColor="text1" w:themeTint="D9"/>
                                    <w:sz w:val="36"/>
                                    <w:szCs w:val="36"/>
                                    <w:u w:val="single"/>
                                    <w:rtl/>
                                  </w:rPr>
                                  <w:alias w:val="כותרת משנה"/>
                                  <w:tag w:val=""/>
                                  <w:id w:val="201147852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142636" w14:textId="523EA457" w:rsidR="00B86EA6" w:rsidRPr="00176B49" w:rsidRDefault="00B86EA6" w:rsidP="00D51AE3">
                                    <w:pPr>
                                      <w:pStyle w:val="afd"/>
                                      <w:bidi/>
                                      <w:ind w:left="720"/>
                                      <w:rPr>
                                        <w:b/>
                                        <w:bCs/>
                                        <w:i/>
                                        <w:color w:val="262626" w:themeColor="text1" w:themeTint="D9"/>
                                        <w:sz w:val="36"/>
                                        <w:szCs w:val="36"/>
                                        <w:u w:val="single"/>
                                      </w:rPr>
                                    </w:pPr>
                                    <w:r w:rsidRPr="00176B49">
                                      <w:rPr>
                                        <w:rFonts w:hint="cs"/>
                                        <w:b/>
                                        <w:bCs/>
                                        <w:color w:val="262626" w:themeColor="text1" w:themeTint="D9"/>
                                        <w:sz w:val="36"/>
                                        <w:szCs w:val="36"/>
                                        <w:u w:val="single"/>
                                        <w:rtl/>
                                        <w:lang w:bidi="he-IL"/>
                                      </w:rPr>
                                      <w:t>גרסה 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60E817" id="_x0000_t202" coordsize="21600,21600" o:spt="202" path="m,l,21600r21600,l21600,xe">
                    <v:stroke joinstyle="miter"/>
                    <v:path gradientshapeok="t" o:connecttype="rect"/>
                  </v:shapetype>
                  <v:shape id="תיבת טקסט 135" o:spid="_x0000_s1026" type="#_x0000_t202" alt="כותרת: כותרת וכותרת משנה" style="position:absolute;margin-left:0;margin-top:0;width:507.75pt;height:243.7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" filled="f" stroked="f" strokeweight=".5pt">
                    <v:textbox inset="93.6pt,,0">
                      <w:txbxContent>
                        <w:sdt>
                          <w:sdtPr>
                            <w:rPr>
                              <w:rFonts w:asciiTheme="majorHAnsi" w:hAnsiTheme="majorHAnsi"/>
                              <w:i/>
                              <w:color w:val="731C3F" w:themeColor="accent1"/>
                              <w:sz w:val="120"/>
                              <w:szCs w:val="12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כותרת"/>
                            <w:tag w:val=""/>
                            <w:id w:val="-412547964"/>
                            <w:dataBinding w:prefixMappings="xmlns:ns0='http://purl.org/dc/elements/1.1/' xmlns:ns1='http://schemas.openxmlformats.org/package/2006/metadata/core-properties' " w:xpath="/ns1:coreProperties[1]/ns0:title[1]" w:storeItemID="{6C3C8BC8-F283-45AE-878A-BAB7291924A1}"/>
                            <w15:appearance w15:val="hidden"/>
                            <w:text/>
                          </w:sdtPr>
                          <w:sdtContent>
                            <w:p w14:paraId="3D73D08A" w14:textId="0EBAE2F3" w:rsidR="00B86EA6" w:rsidRDefault="00B86EA6" w:rsidP="00D51AE3">
                              <w:pPr>
                                <w:pStyle w:val="afd"/>
                                <w:bidi/>
                                <w:spacing w:after="480"/>
                                <w:ind w:left="720"/>
                                <w:rPr>
                                  <w:rFonts w:asciiTheme="majorHAnsi" w:hAnsiTheme="majorHAnsi"/>
                                  <w:i/>
                                  <w:caps/>
                                  <w:color w:val="262626" w:themeColor="text1" w:themeTint="D9"/>
                                  <w:sz w:val="120"/>
                                  <w:szCs w:val="120"/>
                                </w:rPr>
                              </w:pPr>
                              <w:r w:rsidRPr="0038799E">
                                <w:rPr>
                                  <w:rFonts w:asciiTheme="majorHAnsi" w:hAnsiTheme="majorHAnsi" w:hint="cs"/>
                                  <w:i/>
                                  <w:color w:val="731C3F" w:themeColor="accent1"/>
                                  <w:sz w:val="120"/>
                                  <w:szCs w:val="12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מידול מערכת:</w:t>
                              </w:r>
                            </w:p>
                          </w:sdtContent>
                        </w:sdt>
                        <w:sdt>
                          <w:sdtPr>
                            <w:rPr>
                              <w:b/>
                              <w:bCs/>
                              <w:color w:val="262626" w:themeColor="text1" w:themeTint="D9"/>
                              <w:sz w:val="36"/>
                              <w:szCs w:val="36"/>
                              <w:u w:val="single"/>
                              <w:rtl/>
                            </w:rPr>
                            <w:alias w:val="כותרת משנה"/>
                            <w:tag w:val=""/>
                            <w:id w:val="201147852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142636" w14:textId="523EA457" w:rsidR="00B86EA6" w:rsidRPr="00176B49" w:rsidRDefault="00B86EA6" w:rsidP="00D51AE3">
                              <w:pPr>
                                <w:pStyle w:val="afd"/>
                                <w:bidi/>
                                <w:ind w:left="720"/>
                                <w:rPr>
                                  <w:b/>
                                  <w:bCs/>
                                  <w:i/>
                                  <w:color w:val="262626" w:themeColor="text1" w:themeTint="D9"/>
                                  <w:sz w:val="36"/>
                                  <w:szCs w:val="36"/>
                                  <w:u w:val="single"/>
                                </w:rPr>
                              </w:pPr>
                              <w:r w:rsidRPr="00176B49">
                                <w:rPr>
                                  <w:rFonts w:hint="cs"/>
                                  <w:b/>
                                  <w:bCs/>
                                  <w:color w:val="262626" w:themeColor="text1" w:themeTint="D9"/>
                                  <w:sz w:val="36"/>
                                  <w:szCs w:val="36"/>
                                  <w:u w:val="single"/>
                                  <w:rtl/>
                                  <w:lang w:bidi="he-IL"/>
                                </w:rPr>
                                <w:t>גרסה 0:</w:t>
                              </w:r>
                            </w:p>
                          </w:sdtContent>
                        </w:sdt>
                      </w:txbxContent>
                    </v:textbox>
                    <w10:wrap anchorx="page" anchory="page"/>
                  </v:shape>
                </w:pict>
              </mc:Fallback>
            </mc:AlternateContent>
          </w:r>
          <w:r w:rsidRPr="00B86EA6">
            <w:rPr>
              <w:rFonts w:eastAsiaTheme="majorEastAsia" w:cstheme="minorHAnsi"/>
              <w:noProof/>
              <w:color w:val="0D0D0D" w:themeColor="text1" w:themeTint="F2"/>
              <w:sz w:val="40"/>
              <w:szCs w:val="32"/>
              <w:rtl/>
            </w:rPr>
            <mc:AlternateContent>
              <mc:Choice Requires="wps">
                <w:drawing>
                  <wp:anchor distT="0" distB="0" distL="114300" distR="114300" simplePos="0" relativeHeight="251660288" behindDoc="1" locked="0" layoutInCell="1" allowOverlap="1" wp14:anchorId="7F6B7D9B" wp14:editId="70743844">
                    <wp:simplePos x="0" y="0"/>
                    <wp:positionH relativeFrom="margin">
                      <wp:align>right</wp:align>
                    </wp:positionH>
                    <wp:positionV relativeFrom="page">
                      <wp:posOffset>1508760</wp:posOffset>
                    </wp:positionV>
                    <wp:extent cx="0" cy="1543050"/>
                    <wp:effectExtent l="19050" t="0" r="19050" b="23495"/>
                    <wp:wrapNone/>
                    <wp:docPr id="497" name="מחבר ישר 139"/>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8D32FCA" id="מחבר ישר 139" o:spid="_x0000_s1026" style="position:absolute;left:0;text-align:left;z-index:-251656192;visibility:visible;mso-wrap-style:square;mso-height-percent:795;mso-wrap-distance-left:9pt;mso-wrap-distance-top:0;mso-wrap-distance-right:9pt;mso-wrap-distance-bottom:0;mso-position-horizontal:right;mso-position-horizontal-relative:margin;mso-position-vertical:absolute;mso-position-vertical-relative:page;mso-height-percent:795;mso-height-relative:page" from="-51.2pt,118.8pt" to="-51.2pt,2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" strokecolor="#272727 [2749]" strokeweight="2.25pt">
                    <v:stroke joinstyle="miter"/>
                    <w10:wrap anchorx="margin" anchory="page"/>
                  </v:line>
                </w:pict>
              </mc:Fallback>
            </mc:AlternateContent>
          </w:r>
          <w:r>
            <w:rPr>
              <w:rFonts w:cstheme="minorHAnsi"/>
              <w:color w:val="0D0D0D" w:themeColor="text1" w:themeTint="F2"/>
              <w:rtl/>
            </w:rPr>
            <w:br w:type="page"/>
          </w:r>
        </w:p>
      </w:sdtContent>
    </w:sdt>
    <w:sdt>
      <w:sdtPr>
        <w:rPr>
          <w:rtl/>
          <w:lang w:val="he-IL"/>
        </w:rPr>
        <w:id w:val="-1873689889"/>
        <w:docPartObj>
          <w:docPartGallery w:val="Table of Contents"/>
          <w:docPartUnique/>
        </w:docPartObj>
      </w:sdtPr>
      <w:sdtEndPr>
        <w:rPr>
          <w:rFonts w:asciiTheme="minorHAnsi" w:eastAsiaTheme="minorHAnsi" w:hAnsiTheme="minorHAnsi" w:cstheme="minorBidi"/>
          <w:color w:val="595959" w:themeColor="text1" w:themeTint="A6"/>
          <w:sz w:val="30"/>
          <w:szCs w:val="30"/>
          <w:lang w:val="en-GB"/>
        </w:rPr>
      </w:sdtEndPr>
      <w:sdtContent>
        <w:p w14:paraId="7C9810CE" w14:textId="61C11AAA" w:rsidR="00176B49" w:rsidRDefault="00176B49" w:rsidP="00176B49">
          <w:pPr>
            <w:pStyle w:val="afa"/>
            <w:bidi/>
          </w:pPr>
          <w:r>
            <w:rPr>
              <w:rtl/>
              <w:lang w:val="he-IL"/>
            </w:rPr>
            <w:t>תוכן עניינים</w:t>
          </w:r>
        </w:p>
        <w:p w14:paraId="4EA87665" w14:textId="2287F0D4"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TOC \o "1-3" \h \z \u</w:instrText>
          </w:r>
          <w:r>
            <w:rPr>
              <w:b w:val="0"/>
              <w:bCs w:val="0"/>
            </w:rPr>
            <w:fldChar w:fldCharType="separate"/>
          </w:r>
          <w:hyperlink w:anchor="_Toc194947039" w:history="1">
            <w:r w:rsidRPr="00097A20">
              <w:rPr>
                <w:rStyle w:val="Hyperlink"/>
                <w:rFonts w:hint="eastAsia"/>
                <w:noProof/>
                <w:rtl/>
                <w:lang w:val="en-US"/>
              </w:rPr>
              <w:t>מודל</w:t>
            </w:r>
            <w:r w:rsidRPr="00097A20">
              <w:rPr>
                <w:rStyle w:val="Hyperlink"/>
                <w:noProof/>
                <w:rtl/>
                <w:lang w:val="en-US"/>
              </w:rPr>
              <w:t xml:space="preserve"> </w:t>
            </w:r>
            <w:r w:rsidRPr="00097A20">
              <w:rPr>
                <w:rStyle w:val="Hyperlink"/>
                <w:rFonts w:hint="eastAsia"/>
                <w:noProof/>
                <w:rtl/>
                <w:lang w:val="en-US"/>
              </w:rPr>
              <w:t>מחלקות</w:t>
            </w:r>
            <w:r w:rsidRPr="00097A20">
              <w:rPr>
                <w:rStyle w:val="Hyperlink"/>
                <w:noProof/>
                <w:rtl/>
                <w:lang w:val="en-US"/>
              </w:rPr>
              <w:t xml:space="preserve"> </w:t>
            </w:r>
            <w:r w:rsidRPr="00097A20">
              <w:rPr>
                <w:rStyle w:val="Hyperlink"/>
                <w:rFonts w:hint="eastAsia"/>
                <w:noProof/>
                <w:rtl/>
                <w:lang w:val="en-US"/>
              </w:rPr>
              <w:t>לבן</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_Toc194947039 \h </w:instrText>
            </w:r>
            <w:r>
              <w:rPr>
                <w:rStyle w:val="Hyperlink"/>
                <w:rtl/>
              </w:rPr>
            </w:r>
            <w:r>
              <w:rPr>
                <w:rStyle w:val="Hyperlink"/>
                <w:rtl/>
              </w:rPr>
              <w:fldChar w:fldCharType="separate"/>
            </w:r>
            <w:r>
              <w:rPr>
                <w:noProof/>
                <w:webHidden/>
              </w:rPr>
              <w:t>2</w:t>
            </w:r>
            <w:r>
              <w:rPr>
                <w:rStyle w:val="Hyperlink"/>
                <w:noProof/>
                <w:rtl/>
              </w:rPr>
              <w:fldChar w:fldCharType="end"/>
            </w:r>
          </w:hyperlink>
        </w:p>
        <w:p w14:paraId="2FD2E027" w14:textId="1866534C"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40" w:history="1">
            <w:r w:rsidRPr="00097A20">
              <w:rPr>
                <w:rStyle w:val="Hyperlink"/>
                <w:rFonts w:hint="eastAsia"/>
                <w:noProof/>
                <w:rtl/>
                <w:lang w:val="en-US"/>
              </w:rPr>
              <w:t>דיאגרמת</w:t>
            </w:r>
            <w:r w:rsidRPr="00097A20">
              <w:rPr>
                <w:rStyle w:val="Hyperlink"/>
                <w:noProof/>
                <w:rtl/>
                <w:lang w:val="en-US"/>
              </w:rPr>
              <w:t xml:space="preserve"> </w:t>
            </w:r>
            <w:r w:rsidRPr="00097A20">
              <w:rPr>
                <w:rStyle w:val="Hyperlink"/>
                <w:rFonts w:hint="eastAsia"/>
                <w:noProof/>
                <w:rtl/>
                <w:lang w:val="en-US"/>
              </w:rPr>
              <w:t>ארכיטקטורה</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_Toc194947040 \h </w:instrText>
            </w:r>
            <w:r>
              <w:rPr>
                <w:rStyle w:val="Hyperlink"/>
                <w:rtl/>
              </w:rPr>
            </w:r>
            <w:r>
              <w:rPr>
                <w:rStyle w:val="Hyperlink"/>
                <w:rtl/>
              </w:rPr>
              <w:fldChar w:fldCharType="separate"/>
            </w:r>
            <w:r>
              <w:rPr>
                <w:noProof/>
                <w:webHidden/>
              </w:rPr>
              <w:t>2</w:t>
            </w:r>
            <w:r>
              <w:rPr>
                <w:rStyle w:val="Hyperlink"/>
                <w:noProof/>
                <w:rtl/>
              </w:rPr>
              <w:fldChar w:fldCharType="end"/>
            </w:r>
          </w:hyperlink>
        </w:p>
        <w:p w14:paraId="47EDFB61" w14:textId="483FF087"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41" w:history="1">
            <w:r w:rsidRPr="00097A20">
              <w:rPr>
                <w:rStyle w:val="Hyperlink"/>
                <w:rFonts w:hint="eastAsia"/>
                <w:noProof/>
                <w:rtl/>
                <w:lang w:val="en-US"/>
              </w:rPr>
              <w:t>תרחישי</w:t>
            </w:r>
            <w:r w:rsidRPr="00097A20">
              <w:rPr>
                <w:rStyle w:val="Hyperlink"/>
                <w:noProof/>
                <w:rtl/>
                <w:lang w:val="en-US"/>
              </w:rPr>
              <w:t xml:space="preserve"> </w:t>
            </w:r>
            <w:r w:rsidRPr="00097A20">
              <w:rPr>
                <w:rStyle w:val="Hyperlink"/>
                <w:rFonts w:hint="eastAsia"/>
                <w:noProof/>
                <w:rtl/>
                <w:lang w:val="en-US"/>
              </w:rPr>
              <w:t>שימוש</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_Toc194947041 \h </w:instrText>
            </w:r>
            <w:r>
              <w:rPr>
                <w:rStyle w:val="Hyperlink"/>
                <w:rtl/>
              </w:rPr>
            </w:r>
            <w:r>
              <w:rPr>
                <w:rStyle w:val="Hyperlink"/>
                <w:rtl/>
              </w:rPr>
              <w:fldChar w:fldCharType="separate"/>
            </w:r>
            <w:r>
              <w:rPr>
                <w:noProof/>
                <w:webHidden/>
              </w:rPr>
              <w:t>3</w:t>
            </w:r>
            <w:r>
              <w:rPr>
                <w:rStyle w:val="Hyperlink"/>
                <w:noProof/>
                <w:rtl/>
              </w:rPr>
              <w:fldChar w:fldCharType="end"/>
            </w:r>
          </w:hyperlink>
        </w:p>
        <w:p w14:paraId="0FD18F75" w14:textId="72269723"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42" w:history="1">
            <w:r w:rsidRPr="00097A20">
              <w:rPr>
                <w:rStyle w:val="Hyperlink"/>
                <w:rFonts w:hint="eastAsia"/>
                <w:noProof/>
                <w:rtl/>
                <w:lang w:val="en-US"/>
              </w:rPr>
              <w:t>מערכת</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_Toc194947042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5793F76" w14:textId="58823E57"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43" w:history="1">
            <w:r w:rsidRPr="00097A20">
              <w:rPr>
                <w:rStyle w:val="Hyperlink"/>
                <w:rFonts w:hint="eastAsia"/>
                <w:noProof/>
                <w:rtl/>
                <w:lang w:val="en-US"/>
              </w:rPr>
              <w:t>משתמשים</w:t>
            </w:r>
            <w:r w:rsidRPr="00097A20">
              <w:rPr>
                <w:rStyle w:val="Hyperlink"/>
                <w:noProof/>
                <w:lang w:val="en-US"/>
              </w:rPr>
              <w:t>:</w:t>
            </w:r>
            <w:r>
              <w:rPr>
                <w:noProof/>
                <w:webHidden/>
              </w:rPr>
              <w:tab/>
            </w:r>
            <w:r>
              <w:rPr>
                <w:rStyle w:val="Hyperlink"/>
                <w:noProof/>
                <w:rtl/>
              </w:rPr>
              <w:fldChar w:fldCharType="begin"/>
            </w:r>
            <w:r>
              <w:rPr>
                <w:noProof/>
                <w:webHidden/>
              </w:rPr>
              <w:instrText xml:space="preserve"> PAGEREF _Toc194947043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7848867" w14:textId="0202D9D3"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4" w:history="1">
            <w:r w:rsidRPr="00097A20">
              <w:rPr>
                <w:rStyle w:val="Hyperlink"/>
                <w:noProof/>
                <w:rtl/>
              </w:rPr>
              <w:t>1.</w:t>
            </w:r>
            <w:r w:rsidRPr="00097A20">
              <w:rPr>
                <w:rStyle w:val="Hyperlink"/>
                <w:noProof/>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_Toc194947044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271BEE5" w14:textId="0C5656E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5" w:history="1">
            <w:r w:rsidRPr="00097A20">
              <w:rPr>
                <w:rStyle w:val="Hyperlink"/>
                <w:noProof/>
                <w:rtl/>
              </w:rPr>
              <w:t>2</w:t>
            </w:r>
            <w:r w:rsidRPr="00097A20">
              <w:rPr>
                <w:rStyle w:val="Hyperlink"/>
                <w:noProof/>
              </w:rPr>
              <w:t>.</w:t>
            </w:r>
            <w:r w:rsidRPr="00097A20">
              <w:rPr>
                <w:rStyle w:val="Hyperlink"/>
                <w:noProof/>
                <w:rtl/>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_Toc194947045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0B52B1D" w14:textId="7B55DC2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6" w:history="1">
            <w:r w:rsidRPr="00097A20">
              <w:rPr>
                <w:rStyle w:val="Hyperlink"/>
                <w:noProof/>
              </w:rPr>
              <w:t xml:space="preserve">.3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בשוק</w:t>
            </w:r>
            <w:r w:rsidRPr="00097A20">
              <w:rPr>
                <w:rStyle w:val="Hyperlink"/>
                <w:noProof/>
              </w:rPr>
              <w:t>:</w:t>
            </w:r>
            <w:r>
              <w:rPr>
                <w:noProof/>
                <w:webHidden/>
              </w:rPr>
              <w:tab/>
            </w:r>
            <w:r>
              <w:rPr>
                <w:rStyle w:val="Hyperlink"/>
                <w:noProof/>
                <w:rtl/>
              </w:rPr>
              <w:fldChar w:fldCharType="begin"/>
            </w:r>
            <w:r>
              <w:rPr>
                <w:noProof/>
                <w:webHidden/>
              </w:rPr>
              <w:instrText xml:space="preserve"> PAGEREF _Toc194947046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6143BBCB" w14:textId="284F70D9"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7" w:history="1">
            <w:r w:rsidRPr="00097A20">
              <w:rPr>
                <w:rStyle w:val="Hyperlink"/>
                <w:noProof/>
              </w:rPr>
              <w:t>.4</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כבעל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noProof/>
                <w:rtl/>
              </w:rPr>
              <w:fldChar w:fldCharType="begin"/>
            </w:r>
            <w:r>
              <w:rPr>
                <w:noProof/>
                <w:webHidden/>
              </w:rPr>
              <w:instrText xml:space="preserve"> PAGEREF _Toc194947047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7E8846CA" w14:textId="411F94EB"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8" w:history="1">
            <w:r w:rsidRPr="00097A20">
              <w:rPr>
                <w:rStyle w:val="Hyperlink"/>
                <w:noProof/>
              </w:rPr>
              <w:t xml:space="preserve">.5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noProof/>
                <w:rtl/>
              </w:rPr>
              <w:fldChar w:fldCharType="begin"/>
            </w:r>
            <w:r>
              <w:rPr>
                <w:noProof/>
                <w:webHidden/>
              </w:rPr>
              <w:instrText xml:space="preserve"> PAGEREF _Toc194947048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4D10B0BD" w14:textId="6DFC204D"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49" w:history="1">
            <w:r w:rsidRPr="00097A20">
              <w:rPr>
                <w:rStyle w:val="Hyperlink"/>
                <w:noProof/>
              </w:rPr>
              <w:t xml:space="preserve">.6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מערכת</w:t>
            </w:r>
            <w:r w:rsidRPr="00097A20">
              <w:rPr>
                <w:rStyle w:val="Hyperlink"/>
                <w:noProof/>
                <w:rtl/>
              </w:rPr>
              <w:t xml:space="preserve"> </w:t>
            </w:r>
            <w:r w:rsidRPr="00097A20">
              <w:rPr>
                <w:rStyle w:val="Hyperlink"/>
                <w:rFonts w:hint="eastAsia"/>
                <w:noProof/>
                <w:rtl/>
              </w:rPr>
              <w:t>המסחר</w:t>
            </w:r>
            <w:r w:rsidRPr="00097A20">
              <w:rPr>
                <w:rStyle w:val="Hyperlink"/>
                <w:noProof/>
              </w:rPr>
              <w:t>:</w:t>
            </w:r>
            <w:r>
              <w:rPr>
                <w:noProof/>
                <w:webHidden/>
              </w:rPr>
              <w:tab/>
            </w:r>
            <w:r>
              <w:rPr>
                <w:rStyle w:val="Hyperlink"/>
                <w:noProof/>
                <w:rtl/>
              </w:rPr>
              <w:fldChar w:fldCharType="begin"/>
            </w:r>
            <w:r>
              <w:rPr>
                <w:noProof/>
                <w:webHidden/>
              </w:rPr>
              <w:instrText xml:space="preserve"> PAGEREF _Toc194947049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14591828" w14:textId="0EE64594" w:rsidR="00176B49" w:rsidRDefault="00176B49" w:rsidP="00176B49">
          <w:pPr>
            <w:pStyle w:val="TOC1"/>
            <w:bidi/>
            <w:rPr>
              <w:rFonts w:eastAsiaTheme="minorEastAsia" w:cstheme="minorBidi"/>
              <w:b w:val="0"/>
              <w:bCs w:val="0"/>
              <w:i w:val="0"/>
              <w:iCs w:val="0"/>
              <w:noProof/>
              <w:color w:val="auto"/>
              <w:kern w:val="2"/>
              <w:lang w:eastAsia="en-US"/>
              <w14:ligatures w14:val="standardContextual"/>
            </w:rPr>
          </w:pPr>
          <w:hyperlink w:anchor="_Toc194947050" w:history="1">
            <w:r w:rsidRPr="00097A20">
              <w:rPr>
                <w:rStyle w:val="Hyperlink"/>
                <w:rFonts w:hint="eastAsia"/>
                <w:noProof/>
                <w:rtl/>
                <w:lang w:val="en-US"/>
              </w:rPr>
              <w:t>מבחני</w:t>
            </w:r>
            <w:r w:rsidRPr="00097A20">
              <w:rPr>
                <w:rStyle w:val="Hyperlink"/>
                <w:noProof/>
                <w:rtl/>
                <w:lang w:val="en-US"/>
              </w:rPr>
              <w:t xml:space="preserve"> </w:t>
            </w:r>
            <w:r w:rsidRPr="00097A20">
              <w:rPr>
                <w:rStyle w:val="Hyperlink"/>
                <w:rFonts w:hint="eastAsia"/>
                <w:noProof/>
                <w:rtl/>
                <w:lang w:val="en-US"/>
              </w:rPr>
              <w:t>קבלה</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_Toc194947050 \h </w:instrText>
            </w:r>
            <w:r>
              <w:rPr>
                <w:rStyle w:val="Hyperlink"/>
                <w:rtl/>
              </w:rPr>
            </w:r>
            <w:r>
              <w:rPr>
                <w:rStyle w:val="Hyperlink"/>
                <w:rtl/>
              </w:rPr>
              <w:fldChar w:fldCharType="separate"/>
            </w:r>
            <w:r>
              <w:rPr>
                <w:noProof/>
                <w:webHidden/>
              </w:rPr>
              <w:t>38</w:t>
            </w:r>
            <w:r>
              <w:rPr>
                <w:rStyle w:val="Hyperlink"/>
                <w:noProof/>
                <w:rtl/>
              </w:rPr>
              <w:fldChar w:fldCharType="end"/>
            </w:r>
          </w:hyperlink>
        </w:p>
        <w:p w14:paraId="390073AC" w14:textId="44F8366E"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51" w:history="1">
            <w:r w:rsidRPr="00097A20">
              <w:rPr>
                <w:rStyle w:val="Hyperlink"/>
                <w:rFonts w:hint="eastAsia"/>
                <w:noProof/>
                <w:rtl/>
                <w:lang w:val="en-US"/>
              </w:rPr>
              <w:t>מערכת</w:t>
            </w:r>
            <w:r w:rsidRPr="00097A20">
              <w:rPr>
                <w:rStyle w:val="Hyperlink"/>
                <w:noProof/>
                <w:rtl/>
                <w:lang w:val="en-US"/>
              </w:rPr>
              <w:t>:</w:t>
            </w:r>
            <w:r>
              <w:rPr>
                <w:noProof/>
                <w:webHidden/>
              </w:rPr>
              <w:tab/>
            </w:r>
            <w:r>
              <w:rPr>
                <w:rStyle w:val="Hyperlink"/>
                <w:noProof/>
                <w:rtl/>
              </w:rPr>
              <w:fldChar w:fldCharType="begin"/>
            </w:r>
            <w:r>
              <w:rPr>
                <w:noProof/>
                <w:webHidden/>
              </w:rPr>
              <w:instrText xml:space="preserve"> PAGEREF _Toc194947051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61626FB7" w14:textId="128EA928" w:rsidR="00176B49" w:rsidRDefault="00176B49" w:rsidP="00176B49">
          <w:pPr>
            <w:pStyle w:val="TOC2"/>
            <w:tabs>
              <w:tab w:val="right" w:leader="dot" w:pos="9017"/>
            </w:tabs>
            <w:bidi/>
            <w:rPr>
              <w:rFonts w:eastAsiaTheme="minorEastAsia" w:cstheme="minorBidi"/>
              <w:i/>
              <w:iCs/>
              <w:noProof/>
              <w:color w:val="auto"/>
              <w:kern w:val="2"/>
              <w:sz w:val="24"/>
              <w:szCs w:val="24"/>
              <w:lang w:val="en-US" w:eastAsia="en-US"/>
              <w14:ligatures w14:val="standardContextual"/>
            </w:rPr>
          </w:pPr>
          <w:hyperlink w:anchor="_Toc194947052" w:history="1">
            <w:r w:rsidRPr="00097A20">
              <w:rPr>
                <w:rStyle w:val="Hyperlink"/>
                <w:rFonts w:hint="eastAsia"/>
                <w:noProof/>
                <w:rtl/>
                <w:lang w:val="en-US"/>
              </w:rPr>
              <w:t>משתמשים</w:t>
            </w:r>
            <w:r w:rsidRPr="00097A20">
              <w:rPr>
                <w:rStyle w:val="Hyperlink"/>
                <w:noProof/>
                <w:lang w:val="en-US"/>
              </w:rPr>
              <w:t>:</w:t>
            </w:r>
            <w:r>
              <w:rPr>
                <w:noProof/>
                <w:webHidden/>
              </w:rPr>
              <w:tab/>
            </w:r>
            <w:r>
              <w:rPr>
                <w:rStyle w:val="Hyperlink"/>
                <w:noProof/>
                <w:rtl/>
              </w:rPr>
              <w:fldChar w:fldCharType="begin"/>
            </w:r>
            <w:r>
              <w:rPr>
                <w:noProof/>
                <w:webHidden/>
              </w:rPr>
              <w:instrText xml:space="preserve"> PAGEREF _Toc194947052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18649E58" w14:textId="0770F233"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53" w:history="1">
            <w:r w:rsidRPr="00097A20">
              <w:rPr>
                <w:rStyle w:val="Hyperlink"/>
                <w:noProof/>
                <w:rtl/>
              </w:rPr>
              <w:t xml:space="preserve">1.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_Toc194947053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671B47CB" w14:textId="412B455E" w:rsidR="00176B49" w:rsidRDefault="00176B49" w:rsidP="00176B49">
          <w:pPr>
            <w:pStyle w:val="TOC3"/>
            <w:tabs>
              <w:tab w:val="right" w:leader="dot" w:pos="9017"/>
            </w:tabs>
            <w:bidi/>
            <w:rPr>
              <w:rFonts w:eastAsiaTheme="minorEastAsia" w:cstheme="minorBidi"/>
              <w:noProof/>
              <w:color w:val="auto"/>
              <w:kern w:val="2"/>
              <w:sz w:val="24"/>
              <w:szCs w:val="24"/>
              <w:lang w:val="en-US" w:eastAsia="en-US"/>
              <w14:ligatures w14:val="standardContextual"/>
            </w:rPr>
          </w:pPr>
          <w:hyperlink w:anchor="_Toc194947054" w:history="1">
            <w:r w:rsidRPr="00097A20">
              <w:rPr>
                <w:rStyle w:val="Hyperlink"/>
                <w:noProof/>
                <w:rtl/>
              </w:rPr>
              <w:t>2.</w:t>
            </w:r>
            <w:r w:rsidRPr="00097A20">
              <w:rPr>
                <w:rStyle w:val="Hyperlink"/>
                <w:noProof/>
              </w:rPr>
              <w:t xml:space="preserve"> </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אורח</w:t>
            </w:r>
            <w:r w:rsidRPr="00097A20">
              <w:rPr>
                <w:rStyle w:val="Hyperlink"/>
                <w:noProof/>
              </w:rPr>
              <w:t>:</w:t>
            </w:r>
            <w:r>
              <w:rPr>
                <w:noProof/>
                <w:webHidden/>
              </w:rPr>
              <w:tab/>
            </w:r>
            <w:r>
              <w:rPr>
                <w:rStyle w:val="Hyperlink"/>
                <w:noProof/>
                <w:rtl/>
              </w:rPr>
              <w:fldChar w:fldCharType="begin"/>
            </w:r>
            <w:r>
              <w:rPr>
                <w:noProof/>
                <w:webHidden/>
              </w:rPr>
              <w:instrText xml:space="preserve"> PAGEREF _Toc194947054 \h </w:instrText>
            </w:r>
            <w:r>
              <w:rPr>
                <w:rStyle w:val="Hyperlink"/>
                <w:noProof/>
                <w:rtl/>
              </w:rPr>
            </w:r>
            <w:r>
              <w:rPr>
                <w:rStyle w:val="Hyperlink"/>
                <w:noProof/>
                <w:rtl/>
              </w:rPr>
              <w:fldChar w:fldCharType="separate"/>
            </w:r>
            <w:r>
              <w:rPr>
                <w:noProof/>
                <w:webHidden/>
              </w:rPr>
              <w:t>42</w:t>
            </w:r>
            <w:r>
              <w:rPr>
                <w:rStyle w:val="Hyperlink"/>
                <w:noProof/>
                <w:rtl/>
              </w:rPr>
              <w:fldChar w:fldCharType="end"/>
            </w:r>
          </w:hyperlink>
        </w:p>
        <w:p w14:paraId="1C9E2EEF" w14:textId="6A4FD314" w:rsidR="00176B49" w:rsidRDefault="00176B49" w:rsidP="00176B49">
          <w:pPr>
            <w:pStyle w:val="TOC3"/>
            <w:tabs>
              <w:tab w:val="left" w:pos="3237"/>
              <w:tab w:val="right" w:leader="dot" w:pos="9017"/>
            </w:tabs>
            <w:bidi/>
            <w:rPr>
              <w:rFonts w:eastAsiaTheme="minorEastAsia" w:cstheme="minorBidi"/>
              <w:noProof/>
              <w:color w:val="auto"/>
              <w:kern w:val="2"/>
              <w:sz w:val="24"/>
              <w:szCs w:val="24"/>
              <w:lang w:val="en-US" w:eastAsia="en-US"/>
              <w14:ligatures w14:val="standardContextual"/>
            </w:rPr>
          </w:pPr>
          <w:hyperlink w:anchor="_Toc194947055" w:history="1">
            <w:r w:rsidRPr="00097A20">
              <w:rPr>
                <w:rStyle w:val="Hyperlink"/>
                <w:noProof/>
                <w:lang w:val="en-US"/>
              </w:rPr>
              <w:t>3.</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קנייה</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בשוק</w:t>
            </w:r>
            <w:r w:rsidRPr="00097A20">
              <w:rPr>
                <w:rStyle w:val="Hyperlink"/>
                <w:noProof/>
              </w:rPr>
              <w:t>:</w:t>
            </w:r>
            <w:r>
              <w:rPr>
                <w:noProof/>
                <w:webHidden/>
              </w:rPr>
              <w:tab/>
            </w:r>
            <w:r>
              <w:rPr>
                <w:rStyle w:val="Hyperlink"/>
                <w:noProof/>
                <w:rtl/>
              </w:rPr>
              <w:fldChar w:fldCharType="begin"/>
            </w:r>
            <w:r>
              <w:rPr>
                <w:noProof/>
                <w:webHidden/>
              </w:rPr>
              <w:instrText xml:space="preserve"> PAGEREF _Toc194947055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7B7B47C9" w14:textId="05F91E5D" w:rsidR="00176B49" w:rsidRDefault="00176B49" w:rsidP="00176B49">
          <w:pPr>
            <w:pStyle w:val="TOC3"/>
            <w:tabs>
              <w:tab w:val="left" w:pos="3895"/>
              <w:tab w:val="right" w:leader="dot" w:pos="9017"/>
            </w:tabs>
            <w:bidi/>
            <w:rPr>
              <w:rFonts w:eastAsiaTheme="minorEastAsia" w:cstheme="minorBidi"/>
              <w:noProof/>
              <w:color w:val="auto"/>
              <w:kern w:val="2"/>
              <w:sz w:val="24"/>
              <w:szCs w:val="24"/>
              <w:lang w:val="en-US" w:eastAsia="en-US"/>
              <w14:ligatures w14:val="standardContextual"/>
            </w:rPr>
          </w:pPr>
          <w:hyperlink w:anchor="_Toc194947056" w:history="1">
            <w:r w:rsidRPr="00097A20">
              <w:rPr>
                <w:rStyle w:val="Hyperlink"/>
                <w:noProof/>
                <w:lang w:val="en-US"/>
              </w:rPr>
              <w:t>4.</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w:t>
            </w:r>
            <w:r w:rsidRPr="00097A20">
              <w:rPr>
                <w:rStyle w:val="Hyperlink"/>
                <w:rFonts w:hint="eastAsia"/>
                <w:noProof/>
                <w:rtl/>
              </w:rPr>
              <w:t>בעל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Fonts w:hint="cs"/>
                <w:noProof/>
                <w:webHidden/>
                <w:rtl/>
              </w:rPr>
              <w:t>.................................................................................................</w:t>
            </w:r>
            <w:r>
              <w:rPr>
                <w:rStyle w:val="Hyperlink"/>
                <w:noProof/>
                <w:rtl/>
              </w:rPr>
              <w:fldChar w:fldCharType="begin"/>
            </w:r>
            <w:r>
              <w:rPr>
                <w:noProof/>
                <w:webHidden/>
              </w:rPr>
              <w:instrText xml:space="preserve"> PAGEREF _Toc194947056 \h </w:instrText>
            </w:r>
            <w:r>
              <w:rPr>
                <w:rStyle w:val="Hyperlink"/>
                <w:noProof/>
                <w:rtl/>
              </w:rPr>
            </w:r>
            <w:r>
              <w:rPr>
                <w:rStyle w:val="Hyperlink"/>
                <w:noProof/>
                <w:rtl/>
              </w:rPr>
              <w:fldChar w:fldCharType="separate"/>
            </w:r>
            <w:r>
              <w:rPr>
                <w:noProof/>
                <w:webHidden/>
              </w:rPr>
              <w:t>47</w:t>
            </w:r>
            <w:r>
              <w:rPr>
                <w:rStyle w:val="Hyperlink"/>
                <w:noProof/>
                <w:rtl/>
              </w:rPr>
              <w:fldChar w:fldCharType="end"/>
            </w:r>
          </w:hyperlink>
        </w:p>
        <w:p w14:paraId="437DD65E" w14:textId="5DF6CA36" w:rsidR="00176B49" w:rsidRDefault="00176B49" w:rsidP="00176B49">
          <w:pPr>
            <w:pStyle w:val="TOC3"/>
            <w:tabs>
              <w:tab w:val="left" w:pos="3992"/>
              <w:tab w:val="right" w:leader="dot" w:pos="9017"/>
            </w:tabs>
            <w:bidi/>
            <w:rPr>
              <w:rFonts w:eastAsiaTheme="minorEastAsia" w:cstheme="minorBidi"/>
              <w:noProof/>
              <w:color w:val="auto"/>
              <w:kern w:val="2"/>
              <w:sz w:val="24"/>
              <w:szCs w:val="24"/>
              <w:lang w:val="en-US" w:eastAsia="en-US"/>
              <w14:ligatures w14:val="standardContextual"/>
            </w:rPr>
          </w:pPr>
          <w:hyperlink w:anchor="_Toc194947057" w:history="1">
            <w:r w:rsidRPr="00097A20">
              <w:rPr>
                <w:rStyle w:val="Hyperlink"/>
                <w:noProof/>
                <w:lang w:val="en-US"/>
              </w:rPr>
              <w:t>5.</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חנות</w:t>
            </w:r>
            <w:r w:rsidRPr="00097A20">
              <w:rPr>
                <w:rStyle w:val="Hyperlink"/>
                <w:noProof/>
              </w:rPr>
              <w:t>:</w:t>
            </w:r>
            <w:r>
              <w:rPr>
                <w:noProof/>
                <w:webHidden/>
              </w:rPr>
              <w:tab/>
            </w:r>
            <w:r>
              <w:rPr>
                <w:rStyle w:val="Hyperlink"/>
                <w:rFonts w:hint="cs"/>
                <w:noProof/>
                <w:rtl/>
              </w:rPr>
              <w:t>...............................................................................................</w:t>
            </w:r>
            <w:r>
              <w:rPr>
                <w:rStyle w:val="Hyperlink"/>
                <w:noProof/>
                <w:rtl/>
              </w:rPr>
              <w:fldChar w:fldCharType="begin"/>
            </w:r>
            <w:r>
              <w:rPr>
                <w:noProof/>
                <w:webHidden/>
              </w:rPr>
              <w:instrText xml:space="preserve"> PAGEREF _Toc194947057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4D95A0A6" w14:textId="68E3200C" w:rsidR="00176B49" w:rsidRDefault="00176B49" w:rsidP="00176B49">
          <w:pPr>
            <w:pStyle w:val="TOC3"/>
            <w:tabs>
              <w:tab w:val="left" w:pos="4790"/>
              <w:tab w:val="right" w:leader="dot" w:pos="9017"/>
            </w:tabs>
            <w:bidi/>
            <w:rPr>
              <w:rFonts w:eastAsiaTheme="minorEastAsia" w:cstheme="minorBidi"/>
              <w:noProof/>
              <w:color w:val="auto"/>
              <w:kern w:val="2"/>
              <w:sz w:val="24"/>
              <w:szCs w:val="24"/>
              <w:lang w:val="en-US" w:eastAsia="en-US"/>
              <w14:ligatures w14:val="standardContextual"/>
            </w:rPr>
          </w:pPr>
          <w:hyperlink w:anchor="_Toc194947058" w:history="1">
            <w:r w:rsidRPr="00097A20">
              <w:rPr>
                <w:rStyle w:val="Hyperlink"/>
                <w:noProof/>
                <w:lang w:val="en-US"/>
              </w:rPr>
              <w:t>6.</w:t>
            </w:r>
            <w:r w:rsidRPr="00097A20">
              <w:rPr>
                <w:rStyle w:val="Hyperlink"/>
                <w:rFonts w:hint="eastAsia"/>
                <w:noProof/>
                <w:rtl/>
              </w:rPr>
              <w:t>פעולות</w:t>
            </w:r>
            <w:r w:rsidRPr="00097A20">
              <w:rPr>
                <w:rStyle w:val="Hyperlink"/>
                <w:noProof/>
                <w:rtl/>
              </w:rPr>
              <w:t xml:space="preserve"> </w:t>
            </w:r>
            <w:r w:rsidRPr="00097A20">
              <w:rPr>
                <w:rStyle w:val="Hyperlink"/>
                <w:rFonts w:hint="eastAsia"/>
                <w:noProof/>
                <w:rtl/>
              </w:rPr>
              <w:t>של</w:t>
            </w:r>
            <w:r w:rsidRPr="00097A20">
              <w:rPr>
                <w:rStyle w:val="Hyperlink"/>
                <w:noProof/>
                <w:rtl/>
              </w:rPr>
              <w:t xml:space="preserve"> </w:t>
            </w:r>
            <w:r w:rsidRPr="00097A20">
              <w:rPr>
                <w:rStyle w:val="Hyperlink"/>
                <w:rFonts w:hint="eastAsia"/>
                <w:noProof/>
                <w:rtl/>
              </w:rPr>
              <w:t>מבקר</w:t>
            </w:r>
            <w:r w:rsidRPr="00097A20">
              <w:rPr>
                <w:rStyle w:val="Hyperlink"/>
                <w:noProof/>
                <w:rtl/>
              </w:rPr>
              <w:t>-</w:t>
            </w:r>
            <w:r w:rsidRPr="00097A20">
              <w:rPr>
                <w:rStyle w:val="Hyperlink"/>
                <w:rFonts w:hint="eastAsia"/>
                <w:noProof/>
                <w:rtl/>
              </w:rPr>
              <w:t>מנוי</w:t>
            </w:r>
            <w:r w:rsidRPr="00097A20">
              <w:rPr>
                <w:rStyle w:val="Hyperlink"/>
                <w:noProof/>
                <w:rtl/>
              </w:rPr>
              <w:t xml:space="preserve"> </w:t>
            </w:r>
            <w:r w:rsidRPr="00097A20">
              <w:rPr>
                <w:rStyle w:val="Hyperlink"/>
                <w:rFonts w:hint="eastAsia"/>
                <w:noProof/>
                <w:rtl/>
              </w:rPr>
              <w:t>בתפקידו</w:t>
            </w:r>
            <w:r w:rsidRPr="00097A20">
              <w:rPr>
                <w:rStyle w:val="Hyperlink"/>
                <w:noProof/>
                <w:rtl/>
              </w:rPr>
              <w:t xml:space="preserve"> </w:t>
            </w:r>
            <w:r w:rsidRPr="00097A20">
              <w:rPr>
                <w:rStyle w:val="Hyperlink"/>
                <w:rFonts w:hint="eastAsia"/>
                <w:noProof/>
                <w:rtl/>
              </w:rPr>
              <w:t>כמנהל</w:t>
            </w:r>
            <w:r w:rsidRPr="00097A20">
              <w:rPr>
                <w:rStyle w:val="Hyperlink"/>
                <w:noProof/>
                <w:rtl/>
              </w:rPr>
              <w:t xml:space="preserve"> </w:t>
            </w:r>
            <w:r w:rsidRPr="00097A20">
              <w:rPr>
                <w:rStyle w:val="Hyperlink"/>
                <w:rFonts w:hint="eastAsia"/>
                <w:noProof/>
                <w:rtl/>
              </w:rPr>
              <w:t>מערכת</w:t>
            </w:r>
            <w:r w:rsidRPr="00097A20">
              <w:rPr>
                <w:rStyle w:val="Hyperlink"/>
                <w:noProof/>
                <w:rtl/>
              </w:rPr>
              <w:t xml:space="preserve"> </w:t>
            </w:r>
            <w:r w:rsidRPr="00097A20">
              <w:rPr>
                <w:rStyle w:val="Hyperlink"/>
                <w:rFonts w:hint="eastAsia"/>
                <w:noProof/>
                <w:rtl/>
              </w:rPr>
              <w:t>המסחר</w:t>
            </w:r>
            <w:r w:rsidRPr="00097A20">
              <w:rPr>
                <w:rStyle w:val="Hyperlink"/>
                <w:noProof/>
              </w:rPr>
              <w:t xml:space="preserve"> :</w:t>
            </w:r>
            <w:r>
              <w:rPr>
                <w:noProof/>
                <w:webHidden/>
              </w:rPr>
              <w:tab/>
            </w:r>
            <w:r>
              <w:rPr>
                <w:rStyle w:val="Hyperlink"/>
                <w:noProof/>
                <w:rtl/>
              </w:rPr>
              <w:fldChar w:fldCharType="begin"/>
            </w:r>
            <w:r>
              <w:rPr>
                <w:noProof/>
                <w:webHidden/>
              </w:rPr>
              <w:instrText xml:space="preserve"> PAGEREF _Toc194947058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70C9AA04" w14:textId="77611074" w:rsidR="00176B49" w:rsidRDefault="00176B49" w:rsidP="00176B49">
          <w:pPr>
            <w:bidi/>
          </w:pPr>
          <w:r>
            <w:rPr>
              <w:b/>
              <w:bCs/>
            </w:rPr>
            <w:fldChar w:fldCharType="end"/>
          </w:r>
        </w:p>
      </w:sdtContent>
    </w:sdt>
    <w:p w14:paraId="76080511" w14:textId="77777777" w:rsidR="00AA2427" w:rsidRPr="00B86EA6" w:rsidRDefault="00AA2427" w:rsidP="00AA2427">
      <w:pPr>
        <w:bidi/>
        <w:rPr>
          <w:rFonts w:cstheme="minorHAnsi"/>
          <w:color w:val="0D0D0D" w:themeColor="text1" w:themeTint="F2"/>
          <w:rtl/>
        </w:rPr>
      </w:pPr>
    </w:p>
    <w:p w14:paraId="125ADA6B" w14:textId="77777777" w:rsidR="00AA2427" w:rsidRPr="00B86EA6" w:rsidRDefault="00AA2427" w:rsidP="00AA2427">
      <w:pPr>
        <w:bidi/>
        <w:rPr>
          <w:rFonts w:cstheme="minorHAnsi"/>
          <w:color w:val="0D0D0D" w:themeColor="text1" w:themeTint="F2"/>
          <w:rtl/>
        </w:rPr>
      </w:pPr>
    </w:p>
    <w:p w14:paraId="4E85A237" w14:textId="77777777" w:rsidR="00AA2427" w:rsidRPr="00B86EA6" w:rsidRDefault="00AA2427" w:rsidP="00AA2427">
      <w:pPr>
        <w:bidi/>
        <w:rPr>
          <w:rFonts w:cstheme="minorHAnsi"/>
          <w:color w:val="0D0D0D" w:themeColor="text1" w:themeTint="F2"/>
          <w:rtl/>
        </w:rPr>
      </w:pPr>
    </w:p>
    <w:p w14:paraId="421907B3" w14:textId="77777777" w:rsidR="00AA2427" w:rsidRPr="00B86EA6" w:rsidRDefault="00AA2427" w:rsidP="00AA2427">
      <w:pPr>
        <w:bidi/>
        <w:rPr>
          <w:rFonts w:cstheme="minorHAnsi"/>
          <w:color w:val="0D0D0D" w:themeColor="text1" w:themeTint="F2"/>
          <w:rtl/>
        </w:rPr>
      </w:pPr>
    </w:p>
    <w:p w14:paraId="76BCFCA0" w14:textId="77777777" w:rsidR="00AA2427" w:rsidRPr="00B86EA6" w:rsidRDefault="00AA2427" w:rsidP="00AA2427">
      <w:pPr>
        <w:bidi/>
        <w:rPr>
          <w:rFonts w:cstheme="minorHAnsi"/>
          <w:color w:val="0D0D0D" w:themeColor="text1" w:themeTint="F2"/>
          <w:rtl/>
        </w:rPr>
      </w:pPr>
    </w:p>
    <w:p w14:paraId="37ECE374" w14:textId="77777777" w:rsidR="00AA2427" w:rsidRPr="00B86EA6" w:rsidRDefault="00AA2427" w:rsidP="00AA2427">
      <w:pPr>
        <w:bidi/>
        <w:rPr>
          <w:rFonts w:cstheme="minorHAnsi"/>
          <w:color w:val="0D0D0D" w:themeColor="text1" w:themeTint="F2"/>
          <w:rtl/>
        </w:rPr>
      </w:pPr>
    </w:p>
    <w:p w14:paraId="1C3FF074" w14:textId="77777777" w:rsidR="00AA2427" w:rsidRPr="00B86EA6" w:rsidRDefault="00AA2427" w:rsidP="00AA2427">
      <w:pPr>
        <w:bidi/>
        <w:rPr>
          <w:rFonts w:cstheme="minorHAnsi"/>
          <w:color w:val="0D0D0D" w:themeColor="text1" w:themeTint="F2"/>
          <w:rtl/>
        </w:rPr>
      </w:pPr>
    </w:p>
    <w:p w14:paraId="585CEF5A" w14:textId="77777777" w:rsidR="0049714D" w:rsidRPr="00B86EA6" w:rsidRDefault="0049714D" w:rsidP="0049714D">
      <w:pPr>
        <w:bidi/>
        <w:rPr>
          <w:rFonts w:cstheme="minorHAnsi"/>
          <w:color w:val="0D0D0D" w:themeColor="text1" w:themeTint="F2"/>
          <w:rtl/>
        </w:rPr>
      </w:pPr>
    </w:p>
    <w:p w14:paraId="2EC0F1D3" w14:textId="77777777" w:rsidR="0049714D" w:rsidRPr="00B86EA6" w:rsidRDefault="0049714D" w:rsidP="0049714D">
      <w:pPr>
        <w:bidi/>
        <w:rPr>
          <w:rFonts w:cstheme="minorHAnsi"/>
          <w:color w:val="0D0D0D" w:themeColor="text1" w:themeTint="F2"/>
          <w:rtl/>
        </w:rPr>
      </w:pPr>
    </w:p>
    <w:p w14:paraId="0A17379F" w14:textId="77777777" w:rsidR="0049714D" w:rsidRPr="00B86EA6" w:rsidRDefault="0049714D" w:rsidP="0049714D">
      <w:pPr>
        <w:bidi/>
        <w:rPr>
          <w:rFonts w:cstheme="minorHAnsi"/>
          <w:color w:val="0D0D0D" w:themeColor="text1" w:themeTint="F2"/>
          <w:rtl/>
        </w:rPr>
      </w:pPr>
    </w:p>
    <w:p w14:paraId="7B4B9A90" w14:textId="77777777" w:rsidR="0049714D" w:rsidRPr="00B86EA6" w:rsidRDefault="0049714D" w:rsidP="0049714D">
      <w:pPr>
        <w:bidi/>
        <w:rPr>
          <w:rFonts w:cstheme="minorHAnsi"/>
          <w:color w:val="0D0D0D" w:themeColor="text1" w:themeTint="F2"/>
          <w:rtl/>
        </w:rPr>
      </w:pPr>
    </w:p>
    <w:p w14:paraId="1982FF00" w14:textId="77777777" w:rsidR="00AA2427" w:rsidRPr="00B86EA6" w:rsidRDefault="00AA2427" w:rsidP="00AA2427">
      <w:pPr>
        <w:bidi/>
        <w:rPr>
          <w:rFonts w:cstheme="minorHAnsi"/>
          <w:color w:val="0D0D0D" w:themeColor="text1" w:themeTint="F2"/>
          <w:rtl/>
        </w:rPr>
      </w:pPr>
    </w:p>
    <w:p w14:paraId="7F25C5C0" w14:textId="707A8746" w:rsidR="00AA2427" w:rsidRPr="00B86EA6" w:rsidRDefault="00AA2427" w:rsidP="0038799E">
      <w:pPr>
        <w:pStyle w:val="1"/>
        <w:bidi/>
        <w:rPr>
          <w:rtl/>
          <w:lang w:val="en-US"/>
        </w:rPr>
      </w:pPr>
      <w:bookmarkStart w:id="0" w:name="_Toc194946736"/>
      <w:bookmarkStart w:id="1" w:name="_Toc194947039"/>
      <w:r w:rsidRPr="00B86EA6">
        <w:rPr>
          <w:rtl/>
          <w:lang w:val="en-US"/>
        </w:rPr>
        <w:lastRenderedPageBreak/>
        <w:t>מודל מחלקות לבן:</w:t>
      </w:r>
      <w:bookmarkEnd w:id="0"/>
      <w:bookmarkEnd w:id="1"/>
    </w:p>
    <w:p w14:paraId="7DA5C200" w14:textId="38C162BC" w:rsidR="00AA2427" w:rsidRPr="00B86EA6" w:rsidRDefault="00AA2427" w:rsidP="00AA2427">
      <w:pPr>
        <w:jc w:val="center"/>
        <w:rPr>
          <w:rFonts w:cstheme="minorHAnsi"/>
          <w:b/>
          <w:bCs/>
          <w:noProof/>
          <w:color w:val="0D0D0D" w:themeColor="text1" w:themeTint="F2"/>
          <w:sz w:val="36"/>
          <w:szCs w:val="36"/>
          <w:u w:val="single"/>
          <w:lang w:val="en-US"/>
        </w:rPr>
      </w:pPr>
      <w:r w:rsidRPr="00B86EA6">
        <w:rPr>
          <w:rFonts w:cstheme="minorHAnsi"/>
          <w:b/>
          <w:bCs/>
          <w:noProof/>
          <w:color w:val="0D0D0D" w:themeColor="text1" w:themeTint="F2"/>
          <w:sz w:val="36"/>
          <w:szCs w:val="36"/>
          <w:u w:val="single"/>
          <w:lang w:val="en-US"/>
        </w:rPr>
        <w:drawing>
          <wp:inline distT="0" distB="0" distL="0" distR="0" wp14:anchorId="6BA1A03A" wp14:editId="4EBCB01F">
            <wp:extent cx="6177811" cy="2874356"/>
            <wp:effectExtent l="0" t="0" r="0" b="0"/>
            <wp:docPr id="1952167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7544" name="תמונה 19521675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0951" cy="2885122"/>
                    </a:xfrm>
                    <a:prstGeom prst="rect">
                      <a:avLst/>
                    </a:prstGeom>
                  </pic:spPr>
                </pic:pic>
              </a:graphicData>
            </a:graphic>
          </wp:inline>
        </w:drawing>
      </w:r>
    </w:p>
    <w:p w14:paraId="69CD0602" w14:textId="77777777" w:rsidR="00AA2427" w:rsidRPr="00B86EA6" w:rsidRDefault="00AA2427" w:rsidP="00AA2427">
      <w:pPr>
        <w:jc w:val="right"/>
        <w:rPr>
          <w:rFonts w:cstheme="minorHAnsi"/>
          <w:b/>
          <w:bCs/>
          <w:noProof/>
          <w:color w:val="0D0D0D" w:themeColor="text1" w:themeTint="F2"/>
          <w:sz w:val="36"/>
          <w:szCs w:val="36"/>
          <w:u w:val="single"/>
          <w:lang w:val="en-US"/>
        </w:rPr>
      </w:pPr>
    </w:p>
    <w:p w14:paraId="32F60E42" w14:textId="54BA837B" w:rsidR="000A50C9" w:rsidRPr="00B86EA6" w:rsidRDefault="000A50C9" w:rsidP="0038799E">
      <w:pPr>
        <w:pStyle w:val="1"/>
        <w:bidi/>
        <w:rPr>
          <w:noProof/>
          <w:rtl/>
          <w:lang w:val="en-US"/>
        </w:rPr>
      </w:pPr>
      <w:bookmarkStart w:id="2" w:name="_Toc194946737"/>
      <w:bookmarkStart w:id="3" w:name="_Toc194947040"/>
      <w:r w:rsidRPr="00B86EA6">
        <w:rPr>
          <w:noProof/>
          <w:rtl/>
          <w:lang w:val="en-US"/>
        </w:rPr>
        <w:t>דיאגרמת ארכיטקטורה:</w:t>
      </w:r>
      <w:bookmarkEnd w:id="2"/>
      <w:bookmarkEnd w:id="3"/>
    </w:p>
    <w:p w14:paraId="1119048C" w14:textId="77777777" w:rsidR="000A50C9" w:rsidRPr="00B86EA6" w:rsidRDefault="000A50C9" w:rsidP="000A50C9">
      <w:pPr>
        <w:bidi/>
        <w:jc w:val="center"/>
        <w:rPr>
          <w:rFonts w:cstheme="minorHAnsi"/>
          <w:b/>
          <w:bCs/>
          <w:noProof/>
          <w:color w:val="0D0D0D" w:themeColor="text1" w:themeTint="F2"/>
          <w:sz w:val="36"/>
          <w:szCs w:val="36"/>
          <w:u w:val="single"/>
          <w:rtl/>
          <w:lang w:val="en-US"/>
        </w:rPr>
      </w:pPr>
    </w:p>
    <w:p w14:paraId="5A5FA545" w14:textId="75E93E9A" w:rsidR="000A50C9" w:rsidRPr="00B86EA6" w:rsidRDefault="000A50C9" w:rsidP="000A50C9">
      <w:pPr>
        <w:bidi/>
        <w:jc w:val="center"/>
        <w:rPr>
          <w:rFonts w:cstheme="minorHAnsi"/>
          <w:b/>
          <w:bCs/>
          <w:noProof/>
          <w:color w:val="0D0D0D" w:themeColor="text1" w:themeTint="F2"/>
          <w:sz w:val="36"/>
          <w:szCs w:val="36"/>
          <w:u w:val="single"/>
          <w:rtl/>
          <w:lang w:val="en-US"/>
        </w:rPr>
      </w:pPr>
      <w:r w:rsidRPr="00B86EA6">
        <w:rPr>
          <w:rFonts w:cstheme="minorHAnsi"/>
          <w:b/>
          <w:bCs/>
          <w:noProof/>
          <w:color w:val="0D0D0D" w:themeColor="text1" w:themeTint="F2"/>
          <w:sz w:val="36"/>
          <w:szCs w:val="36"/>
          <w:u w:val="single"/>
          <w:rtl/>
          <w:lang w:val="he-IL"/>
        </w:rPr>
        <w:drawing>
          <wp:inline distT="0" distB="0" distL="0" distR="0" wp14:anchorId="1013925C" wp14:editId="6A5B0871">
            <wp:extent cx="3103418" cy="3188249"/>
            <wp:effectExtent l="0" t="0" r="0" b="0"/>
            <wp:docPr id="82032898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8987" name="תמונה 8203289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2292" cy="3207639"/>
                    </a:xfrm>
                    <a:prstGeom prst="rect">
                      <a:avLst/>
                    </a:prstGeom>
                  </pic:spPr>
                </pic:pic>
              </a:graphicData>
            </a:graphic>
          </wp:inline>
        </w:drawing>
      </w:r>
    </w:p>
    <w:p w14:paraId="37F66BAC" w14:textId="77777777" w:rsidR="00DE2794" w:rsidRPr="00B86EA6" w:rsidRDefault="00DE2794" w:rsidP="00B86EA6">
      <w:pPr>
        <w:bidi/>
        <w:rPr>
          <w:rFonts w:cstheme="minorHAnsi"/>
          <w:b/>
          <w:bCs/>
          <w:noProof/>
          <w:color w:val="0D0D0D" w:themeColor="text1" w:themeTint="F2"/>
          <w:sz w:val="36"/>
          <w:szCs w:val="36"/>
          <w:u w:val="single"/>
          <w:rtl/>
          <w:lang w:val="en-US"/>
        </w:rPr>
      </w:pPr>
    </w:p>
    <w:p w14:paraId="4E29D571" w14:textId="096EBA3E" w:rsidR="000A50C9" w:rsidRPr="00B86EA6" w:rsidRDefault="000A50C9" w:rsidP="00B86EA6">
      <w:pPr>
        <w:pStyle w:val="1"/>
        <w:bidi/>
        <w:rPr>
          <w:noProof/>
          <w:lang w:val="en-US"/>
        </w:rPr>
      </w:pPr>
      <w:bookmarkStart w:id="4" w:name="_Toc194946738"/>
      <w:bookmarkStart w:id="5" w:name="_Toc194947041"/>
      <w:r w:rsidRPr="00B86EA6">
        <w:rPr>
          <w:noProof/>
          <w:rtl/>
          <w:lang w:val="en-US"/>
        </w:rPr>
        <w:lastRenderedPageBreak/>
        <w:t>תרחישי שימוש:</w:t>
      </w:r>
      <w:bookmarkEnd w:id="4"/>
      <w:bookmarkEnd w:id="5"/>
    </w:p>
    <w:p w14:paraId="262ABD34" w14:textId="749585CA" w:rsidR="000A50C9" w:rsidRPr="0038799E" w:rsidRDefault="000A50C9" w:rsidP="0038799E">
      <w:pPr>
        <w:pStyle w:val="2"/>
        <w:bidi/>
        <w:rPr>
          <w:noProof/>
          <w:color w:val="000000" w:themeColor="text1"/>
          <w:sz w:val="36"/>
          <w:szCs w:val="32"/>
          <w:u w:val="single"/>
          <w:lang w:val="en-US"/>
        </w:rPr>
      </w:pPr>
      <w:bookmarkStart w:id="6" w:name="_Toc194946739"/>
      <w:bookmarkStart w:id="7" w:name="_Toc194947042"/>
      <w:r w:rsidRPr="0038799E">
        <w:rPr>
          <w:noProof/>
          <w:color w:val="000000" w:themeColor="text1"/>
          <w:sz w:val="36"/>
          <w:szCs w:val="32"/>
          <w:u w:val="single"/>
          <w:rtl/>
          <w:lang w:val="en-US"/>
        </w:rPr>
        <w:t>מערכת:</w:t>
      </w:r>
      <w:bookmarkEnd w:id="6"/>
      <w:bookmarkEnd w:id="7"/>
    </w:p>
    <w:p w14:paraId="76C19CE3" w14:textId="0B7F08CB" w:rsidR="000A50C9" w:rsidRPr="00B86EA6" w:rsidRDefault="000A50C9" w:rsidP="000A50C9">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rtl/>
          <w:lang w:val="en-US"/>
        </w:rPr>
        <w:t>1</w:t>
      </w:r>
      <w:r w:rsidRPr="00B86EA6">
        <w:rPr>
          <w:rFonts w:cstheme="minorHAnsi"/>
          <w:noProof/>
          <w:color w:val="0D0D0D" w:themeColor="text1" w:themeTint="F2"/>
          <w:sz w:val="28"/>
          <w:szCs w:val="28"/>
          <w:lang w:val="en-US"/>
        </w:rPr>
        <w:t>.</w:t>
      </w:r>
      <w:r w:rsidRPr="00B86EA6">
        <w:rPr>
          <w:rFonts w:cstheme="minorHAnsi"/>
          <w:noProof/>
          <w:color w:val="0D0D0D" w:themeColor="text1" w:themeTint="F2"/>
          <w:sz w:val="28"/>
          <w:szCs w:val="28"/>
          <w:rtl/>
          <w:lang w:val="en-US"/>
        </w:rPr>
        <w:br/>
      </w:r>
      <w:r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System initialization</w:t>
      </w:r>
    </w:p>
    <w:p w14:paraId="7CACAB1E" w14:textId="77777777" w:rsidR="000A50C9" w:rsidRPr="00B86EA6" w:rsidRDefault="000A50C9" w:rsidP="000A50C9">
      <w:pPr>
        <w:spacing w:before="100"/>
        <w:ind w:left="36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system manager</w:t>
      </w:r>
    </w:p>
    <w:p w14:paraId="072DAB71" w14:textId="77777777" w:rsidR="000A50C9" w:rsidRPr="00B86EA6" w:rsidRDefault="000A50C9" w:rsidP="000A50C9">
      <w:pPr>
        <w:spacing w:before="100" w:line="264" w:lineRule="auto"/>
        <w:ind w:left="36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system manager initiates the system startup process.</w:t>
      </w:r>
    </w:p>
    <w:p w14:paraId="7E16C62B"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4ABD61B2" w14:textId="77777777" w:rsidR="000A50C9" w:rsidRPr="00B86EA6" w:rsidRDefault="000A50C9" w:rsidP="000A50C9">
      <w:pPr>
        <w:numPr>
          <w:ilvl w:val="0"/>
          <w:numId w:val="8"/>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There is a user with the system manager role.</w:t>
      </w:r>
    </w:p>
    <w:p w14:paraId="5E59D017"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Parameters:</w:t>
      </w:r>
    </w:p>
    <w:p w14:paraId="3690E7CF" w14:textId="77777777" w:rsidR="000A50C9" w:rsidRPr="00B86EA6" w:rsidRDefault="000A50C9" w:rsidP="000A50C9">
      <w:pPr>
        <w:spacing w:before="100" w:line="264" w:lineRule="auto"/>
        <w:ind w:left="36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7019C7CA" w14:textId="77777777" w:rsidR="000A50C9" w:rsidRPr="00B86EA6" w:rsidRDefault="000A50C9" w:rsidP="000A50C9">
      <w:pPr>
        <w:numPr>
          <w:ilvl w:val="0"/>
          <w:numId w:val="9"/>
        </w:numPr>
        <w:spacing w:before="100"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 xml:space="preserve">runs the trading system. </w:t>
      </w:r>
    </w:p>
    <w:p w14:paraId="28127730"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logs in to the system</w:t>
      </w:r>
    </w:p>
    <w:p w14:paraId="67732801"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successfully logged in.</w:t>
      </w:r>
    </w:p>
    <w:p w14:paraId="47D297B6"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initialize the trading system.</w:t>
      </w:r>
    </w:p>
    <w:p w14:paraId="751309CA" w14:textId="77777777" w:rsidR="000A50C9" w:rsidRPr="00B86EA6" w:rsidRDefault="000A50C9" w:rsidP="000A50C9">
      <w:pPr>
        <w:numPr>
          <w:ilvl w:val="0"/>
          <w:numId w:val="9"/>
        </w:numPr>
        <w:spacing w:after="0" w:line="264" w:lineRule="auto"/>
        <w:ind w:left="108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initialize connections to external services.</w:t>
      </w:r>
    </w:p>
    <w:p w14:paraId="766B8111" w14:textId="77777777" w:rsidR="000A50C9" w:rsidRPr="00B86EA6" w:rsidRDefault="000A50C9" w:rsidP="000A50C9">
      <w:pPr>
        <w:spacing w:before="100" w:line="264" w:lineRule="auto"/>
        <w:ind w:left="36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5435E97" w14:textId="77777777" w:rsidR="000A50C9" w:rsidRPr="00B86EA6" w:rsidRDefault="000A50C9" w:rsidP="000A50C9">
      <w:pPr>
        <w:numPr>
          <w:ilvl w:val="0"/>
          <w:numId w:val="10"/>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user failed to login.</w:t>
      </w:r>
    </w:p>
    <w:p w14:paraId="5490929B" w14:textId="77777777" w:rsidR="000A50C9" w:rsidRPr="00B86EA6" w:rsidRDefault="000A50C9" w:rsidP="000A50C9">
      <w:pPr>
        <w:spacing w:before="10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failed to log in.</w:t>
      </w:r>
    </w:p>
    <w:p w14:paraId="495536A6" w14:textId="77777777" w:rsidR="000A50C9" w:rsidRPr="00B86EA6" w:rsidRDefault="000A50C9" w:rsidP="000A50C9">
      <w:pPr>
        <w:numPr>
          <w:ilvl w:val="0"/>
          <w:numId w:val="10"/>
        </w:numPr>
        <w:spacing w:before="100" w:after="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failed to connect to external services.</w:t>
      </w:r>
    </w:p>
    <w:p w14:paraId="4CA5848D" w14:textId="2FBE0825" w:rsidR="000A50C9" w:rsidRPr="00B86EA6" w:rsidRDefault="000A50C9" w:rsidP="000A50C9">
      <w:pPr>
        <w:spacing w:before="100" w:line="264" w:lineRule="auto"/>
        <w:ind w:left="108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external services are unavailable.</w:t>
      </w:r>
    </w:p>
    <w:p w14:paraId="365BFA88" w14:textId="76A8BB84" w:rsidR="000A50C9" w:rsidRPr="00B86EA6" w:rsidRDefault="000A50C9" w:rsidP="000A50C9">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2</w:t>
      </w:r>
      <w:r w:rsidRPr="00B86EA6">
        <w:rPr>
          <w:rFonts w:cstheme="minorHAnsi"/>
          <w:noProof/>
          <w:color w:val="0D0D0D" w:themeColor="text1" w:themeTint="F2"/>
          <w:sz w:val="28"/>
          <w:szCs w:val="28"/>
          <w:lang w:val="en-US"/>
        </w:rPr>
        <w:t>.</w:t>
      </w:r>
      <w:r w:rsidR="00352913" w:rsidRPr="00B86EA6">
        <w:rPr>
          <w:rFonts w:cstheme="minorHAnsi"/>
          <w:color w:val="0D0D0D" w:themeColor="text1" w:themeTint="F2"/>
          <w:sz w:val="24"/>
          <w:szCs w:val="24"/>
          <w:lang w:val="en-US"/>
        </w:rPr>
        <w:t>1</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update external services</w:t>
      </w:r>
    </w:p>
    <w:p w14:paraId="01A7138B" w14:textId="77777777" w:rsidR="000A50C9" w:rsidRPr="00B86EA6" w:rsidRDefault="000A50C9" w:rsidP="000A50C9">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system manager</w:t>
      </w:r>
    </w:p>
    <w:p w14:paraId="01A570B3"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system manager updates the available external services.</w:t>
      </w:r>
    </w:p>
    <w:p w14:paraId="42E13528"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4C1125C" w14:textId="77777777" w:rsidR="000A50C9" w:rsidRPr="00B86EA6" w:rsidRDefault="000A50C9" w:rsidP="000A50C9">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There is a user with the system manager role.</w:t>
      </w:r>
    </w:p>
    <w:p w14:paraId="0DEA4850"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r w:rsidRPr="00B86EA6">
        <w:rPr>
          <w:rFonts w:cstheme="minorHAnsi"/>
          <w:color w:val="0D0D0D" w:themeColor="text1" w:themeTint="F2"/>
          <w:sz w:val="24"/>
          <w:szCs w:val="24"/>
          <w:lang w:val="en-US"/>
        </w:rPr>
        <w:t>external service(optional).</w:t>
      </w:r>
    </w:p>
    <w:p w14:paraId="6FE4E653" w14:textId="77777777" w:rsidR="000A50C9" w:rsidRPr="00B86EA6" w:rsidRDefault="000A50C9" w:rsidP="000A50C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3B64E002" w14:textId="77777777" w:rsidR="000A50C9" w:rsidRPr="00B86EA6" w:rsidRDefault="000A50C9" w:rsidP="000A50C9">
      <w:pPr>
        <w:numPr>
          <w:ilvl w:val="0"/>
          <w:numId w:val="10"/>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logs in to the system</w:t>
      </w:r>
    </w:p>
    <w:p w14:paraId="27F28F1C"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successfully logged in.</w:t>
      </w:r>
    </w:p>
    <w:p w14:paraId="1F68EB9B"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User: </w:t>
      </w:r>
      <w:r w:rsidRPr="00B86EA6">
        <w:rPr>
          <w:rFonts w:cstheme="minorHAnsi"/>
          <w:color w:val="0D0D0D" w:themeColor="text1" w:themeTint="F2"/>
          <w:sz w:val="24"/>
          <w:szCs w:val="24"/>
          <w:lang w:val="en-US"/>
        </w:rPr>
        <w:t>add/remove external service.</w:t>
      </w:r>
    </w:p>
    <w:p w14:paraId="17236943"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has system manager role.</w:t>
      </w:r>
    </w:p>
    <w:p w14:paraId="4489DB8C" w14:textId="77777777" w:rsidR="000A50C9" w:rsidRPr="00B86EA6" w:rsidRDefault="000A50C9" w:rsidP="000A50C9">
      <w:pPr>
        <w:numPr>
          <w:ilvl w:val="0"/>
          <w:numId w:val="10"/>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message to user if update was successful.</w:t>
      </w:r>
    </w:p>
    <w:p w14:paraId="77B86A24" w14:textId="77777777" w:rsidR="000A50C9" w:rsidRPr="00B86EA6" w:rsidRDefault="000A50C9" w:rsidP="000A50C9">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lastRenderedPageBreak/>
        <w:t xml:space="preserve">6. </w:t>
      </w:r>
      <w:r w:rsidRPr="00B86EA6">
        <w:rPr>
          <w:rFonts w:cstheme="minorHAnsi"/>
          <w:b/>
          <w:color w:val="0D0D0D" w:themeColor="text1" w:themeTint="F2"/>
          <w:sz w:val="24"/>
          <w:szCs w:val="24"/>
        </w:rPr>
        <w:t>Alternative Flows:</w:t>
      </w:r>
    </w:p>
    <w:p w14:paraId="78CCD093"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user failed to login.</w:t>
      </w:r>
    </w:p>
    <w:p w14:paraId="646A8E03" w14:textId="77777777" w:rsidR="000A50C9" w:rsidRPr="00B86EA6" w:rsidRDefault="000A50C9" w:rsidP="000A50C9">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failed to log in.</w:t>
      </w:r>
    </w:p>
    <w:p w14:paraId="66D6F79B"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the user doesn't have system manager </w:t>
      </w:r>
      <w:proofErr w:type="gramStart"/>
      <w:r w:rsidRPr="00B86EA6">
        <w:rPr>
          <w:rFonts w:cstheme="minorHAnsi"/>
          <w:color w:val="0D0D0D" w:themeColor="text1" w:themeTint="F2"/>
          <w:sz w:val="24"/>
          <w:szCs w:val="24"/>
          <w:lang w:val="en-US"/>
        </w:rPr>
        <w:t>permission .</w:t>
      </w:r>
      <w:proofErr w:type="gramEnd"/>
    </w:p>
    <w:p w14:paraId="5FE5F270" w14:textId="77777777" w:rsidR="000A50C9" w:rsidRPr="00B86EA6" w:rsidRDefault="000A50C9" w:rsidP="000A50C9">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doesn’t have permission.</w:t>
      </w:r>
    </w:p>
    <w:p w14:paraId="13929991" w14:textId="77777777" w:rsidR="000A50C9" w:rsidRPr="00B86EA6" w:rsidRDefault="000A50C9" w:rsidP="000A50C9">
      <w:pPr>
        <w:numPr>
          <w:ilvl w:val="0"/>
          <w:numId w:val="11"/>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failed to update external services.</w:t>
      </w:r>
    </w:p>
    <w:p w14:paraId="0CE50F16" w14:textId="74A9536F" w:rsidR="00352913" w:rsidRPr="00B86EA6" w:rsidRDefault="000A50C9" w:rsidP="00B86EA6">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external services are unavailable.</w:t>
      </w:r>
    </w:p>
    <w:p w14:paraId="2111C24B"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2.</w:t>
      </w:r>
      <w:r w:rsidRPr="00B86EA6">
        <w:rPr>
          <w:rFonts w:cstheme="minorHAnsi"/>
          <w:color w:val="0D0D0D" w:themeColor="text1" w:themeTint="F2"/>
          <w:sz w:val="24"/>
          <w:szCs w:val="24"/>
          <w:lang w:val="en-US"/>
        </w:rPr>
        <w:t>2</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payment service</w:t>
      </w:r>
    </w:p>
    <w:p w14:paraId="41578B51"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5688749F"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proceeds an order.</w:t>
      </w:r>
    </w:p>
    <w:p w14:paraId="4BEEDB91"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56A216B" w14:textId="77777777" w:rsidR="00352913" w:rsidRPr="00B86EA6" w:rsidRDefault="00352913" w:rsidP="00352913">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connection to the payment service is established.</w:t>
      </w:r>
    </w:p>
    <w:p w14:paraId="7390D43E"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proofErr w:type="gramStart"/>
      <w:r w:rsidRPr="00B86EA6">
        <w:rPr>
          <w:rFonts w:cstheme="minorHAnsi"/>
          <w:color w:val="0D0D0D" w:themeColor="text1" w:themeTint="F2"/>
          <w:sz w:val="24"/>
          <w:szCs w:val="24"/>
          <w:lang w:val="en-US"/>
        </w:rPr>
        <w:t>orderDetails,userPaymentDetailes</w:t>
      </w:r>
      <w:proofErr w:type="gramEnd"/>
      <w:r w:rsidRPr="00B86EA6">
        <w:rPr>
          <w:rFonts w:cstheme="minorHAnsi"/>
          <w:color w:val="0D0D0D" w:themeColor="text1" w:themeTint="F2"/>
          <w:sz w:val="24"/>
          <w:szCs w:val="24"/>
          <w:lang w:val="en-US"/>
        </w:rPr>
        <w:t>,shopDetails</w:t>
      </w:r>
      <w:proofErr w:type="spellEnd"/>
      <w:r w:rsidRPr="00B86EA6">
        <w:rPr>
          <w:rFonts w:cstheme="minorHAnsi"/>
          <w:color w:val="0D0D0D" w:themeColor="text1" w:themeTint="F2"/>
          <w:sz w:val="24"/>
          <w:szCs w:val="24"/>
          <w:lang w:val="en-US"/>
        </w:rPr>
        <w:t>.</w:t>
      </w:r>
    </w:p>
    <w:p w14:paraId="162B4E94"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16724794" w14:textId="77777777" w:rsidR="00352913" w:rsidRPr="00B86EA6" w:rsidRDefault="00352913" w:rsidP="00352913">
      <w:pPr>
        <w:numPr>
          <w:ilvl w:val="0"/>
          <w:numId w:val="13"/>
        </w:numPr>
        <w:spacing w:before="100" w:after="0" w:line="264" w:lineRule="auto"/>
        <w:ind w:left="1440"/>
        <w:rPr>
          <w:rFonts w:cstheme="minorHAnsi"/>
          <w:color w:val="0D0D0D" w:themeColor="text1" w:themeTint="F2"/>
          <w:sz w:val="24"/>
          <w:szCs w:val="24"/>
        </w:rPr>
      </w:pPr>
      <w:r w:rsidRPr="00B86EA6">
        <w:rPr>
          <w:rFonts w:cstheme="minorHAnsi"/>
          <w:b/>
          <w:color w:val="0D0D0D" w:themeColor="text1" w:themeTint="F2"/>
          <w:sz w:val="24"/>
          <w:szCs w:val="24"/>
        </w:rPr>
        <w:t xml:space="preserve">User: </w:t>
      </w:r>
      <w:r w:rsidRPr="00B86EA6">
        <w:rPr>
          <w:rFonts w:cstheme="minorHAnsi"/>
          <w:color w:val="0D0D0D" w:themeColor="text1" w:themeTint="F2"/>
          <w:sz w:val="24"/>
          <w:szCs w:val="24"/>
        </w:rPr>
        <w:t>proceeds order</w:t>
      </w:r>
    </w:p>
    <w:p w14:paraId="3930BB01" w14:textId="77777777" w:rsidR="00352913" w:rsidRPr="00B86EA6" w:rsidRDefault="00352913" w:rsidP="00352913">
      <w:pPr>
        <w:numPr>
          <w:ilvl w:val="0"/>
          <w:numId w:val="13"/>
        </w:numPr>
        <w:spacing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details to payment service.</w:t>
      </w:r>
    </w:p>
    <w:p w14:paraId="1D82DEB8" w14:textId="77777777" w:rsidR="00352913" w:rsidRPr="00B86EA6" w:rsidRDefault="00352913" w:rsidP="00352913">
      <w:pPr>
        <w:numPr>
          <w:ilvl w:val="0"/>
          <w:numId w:val="13"/>
        </w:numPr>
        <w:spacing w:after="0" w:line="264" w:lineRule="auto"/>
        <w:ind w:left="1440"/>
        <w:rPr>
          <w:rFonts w:cstheme="minorHAnsi"/>
          <w:color w:val="0D0D0D" w:themeColor="text1" w:themeTint="F2"/>
          <w:sz w:val="24"/>
          <w:szCs w:val="24"/>
          <w:lang w:val="en-US"/>
        </w:rPr>
      </w:pPr>
      <w:proofErr w:type="spellStart"/>
      <w:r w:rsidRPr="00B86EA6">
        <w:rPr>
          <w:rFonts w:cstheme="minorHAnsi"/>
          <w:b/>
          <w:color w:val="0D0D0D" w:themeColor="text1" w:themeTint="F2"/>
          <w:sz w:val="24"/>
          <w:szCs w:val="24"/>
          <w:lang w:val="en-US"/>
        </w:rPr>
        <w:t>PaymentService</w:t>
      </w:r>
      <w:proofErr w:type="spellEnd"/>
      <w:r w:rsidRPr="00B86EA6">
        <w:rPr>
          <w:rFonts w:cstheme="minorHAnsi"/>
          <w:b/>
          <w:color w:val="0D0D0D" w:themeColor="text1" w:themeTint="F2"/>
          <w:sz w:val="24"/>
          <w:szCs w:val="24"/>
          <w:lang w:val="en-US"/>
        </w:rPr>
        <w:t xml:space="preserve">: </w:t>
      </w:r>
      <w:r w:rsidRPr="00B86EA6">
        <w:rPr>
          <w:rFonts w:cstheme="minorHAnsi"/>
          <w:color w:val="0D0D0D" w:themeColor="text1" w:themeTint="F2"/>
          <w:sz w:val="24"/>
          <w:szCs w:val="24"/>
          <w:lang w:val="en-US"/>
        </w:rPr>
        <w:t>sends confirmation message if charge was successful.</w:t>
      </w:r>
    </w:p>
    <w:p w14:paraId="40A70C04"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6384C0C1" w14:textId="77777777" w:rsidR="00352913" w:rsidRPr="00B86EA6" w:rsidRDefault="00352913" w:rsidP="00352913">
      <w:pPr>
        <w:numPr>
          <w:ilvl w:val="0"/>
          <w:numId w:val="12"/>
        </w:numPr>
        <w:spacing w:before="100"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charge failed.</w:t>
      </w:r>
    </w:p>
    <w:p w14:paraId="76E39B01"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the order cannot proceed.</w:t>
      </w:r>
    </w:p>
    <w:p w14:paraId="16B16799"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3</w:t>
      </w:r>
      <w:r w:rsidRPr="00B86EA6">
        <w:rPr>
          <w:rFonts w:cstheme="minorHAnsi"/>
          <w:noProof/>
          <w:color w:val="0D0D0D" w:themeColor="text1" w:themeTint="F2"/>
          <w:sz w:val="28"/>
          <w:szCs w:val="28"/>
          <w:lang w:val="en-US"/>
        </w:rPr>
        <w:t>.</w:t>
      </w:r>
      <w:r w:rsidRPr="00B86EA6">
        <w:rPr>
          <w:rFonts w:cstheme="minorHAnsi"/>
          <w:noProof/>
          <w:color w:val="0D0D0D" w:themeColor="text1" w:themeTint="F2"/>
          <w:sz w:val="28"/>
          <w:szCs w:val="28"/>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Supply service</w:t>
      </w:r>
    </w:p>
    <w:p w14:paraId="2EE0259C"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680FA105"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proceeds an order.</w:t>
      </w:r>
    </w:p>
    <w:p w14:paraId="3AA1245E"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2FD0509" w14:textId="77777777" w:rsidR="00352913" w:rsidRPr="00B86EA6" w:rsidRDefault="00352913" w:rsidP="00352913">
      <w:pPr>
        <w:spacing w:before="100" w:line="264" w:lineRule="auto"/>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connection to the supply service is established.</w:t>
      </w:r>
    </w:p>
    <w:p w14:paraId="4FB710C5"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proofErr w:type="gramStart"/>
      <w:r w:rsidRPr="00B86EA6">
        <w:rPr>
          <w:rFonts w:cstheme="minorHAnsi"/>
          <w:color w:val="0D0D0D" w:themeColor="text1" w:themeTint="F2"/>
          <w:sz w:val="24"/>
          <w:szCs w:val="24"/>
          <w:lang w:val="en-US"/>
        </w:rPr>
        <w:t>orderDetails,userDeliveryDetailes</w:t>
      </w:r>
      <w:proofErr w:type="spellEnd"/>
      <w:proofErr w:type="gramEnd"/>
      <w:r w:rsidRPr="00B86EA6">
        <w:rPr>
          <w:rFonts w:cstheme="minorHAnsi"/>
          <w:color w:val="0D0D0D" w:themeColor="text1" w:themeTint="F2"/>
          <w:sz w:val="24"/>
          <w:szCs w:val="24"/>
          <w:lang w:val="en-US"/>
        </w:rPr>
        <w:t>.</w:t>
      </w:r>
    </w:p>
    <w:p w14:paraId="3D0B41FD"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 xml:space="preserve">Main Scenario: </w:t>
      </w:r>
    </w:p>
    <w:p w14:paraId="73EF5A61" w14:textId="77777777" w:rsidR="00352913" w:rsidRPr="00B86EA6" w:rsidRDefault="00352913" w:rsidP="00352913">
      <w:pPr>
        <w:numPr>
          <w:ilvl w:val="0"/>
          <w:numId w:val="14"/>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details to Supply service.</w:t>
      </w:r>
    </w:p>
    <w:p w14:paraId="406B226A" w14:textId="77777777" w:rsidR="00352913" w:rsidRPr="00B86EA6" w:rsidRDefault="00352913" w:rsidP="00352913">
      <w:pPr>
        <w:numPr>
          <w:ilvl w:val="0"/>
          <w:numId w:val="14"/>
        </w:numPr>
        <w:spacing w:after="0" w:line="264" w:lineRule="auto"/>
        <w:ind w:left="1440"/>
        <w:rPr>
          <w:rFonts w:cstheme="minorHAnsi"/>
          <w:color w:val="0D0D0D" w:themeColor="text1" w:themeTint="F2"/>
          <w:sz w:val="24"/>
          <w:szCs w:val="24"/>
          <w:lang w:val="en-US"/>
        </w:rPr>
      </w:pPr>
      <w:proofErr w:type="spellStart"/>
      <w:r w:rsidRPr="00B86EA6">
        <w:rPr>
          <w:rFonts w:cstheme="minorHAnsi"/>
          <w:b/>
          <w:color w:val="0D0D0D" w:themeColor="text1" w:themeTint="F2"/>
          <w:sz w:val="24"/>
          <w:szCs w:val="24"/>
          <w:lang w:val="en-US"/>
        </w:rPr>
        <w:t>SupplyService</w:t>
      </w:r>
      <w:proofErr w:type="spellEnd"/>
      <w:r w:rsidRPr="00B86EA6">
        <w:rPr>
          <w:rFonts w:cstheme="minorHAnsi"/>
          <w:b/>
          <w:color w:val="0D0D0D" w:themeColor="text1" w:themeTint="F2"/>
          <w:sz w:val="24"/>
          <w:szCs w:val="24"/>
          <w:lang w:val="en-US"/>
        </w:rPr>
        <w:t xml:space="preserve">: </w:t>
      </w:r>
      <w:r w:rsidRPr="00B86EA6">
        <w:rPr>
          <w:rFonts w:cstheme="minorHAnsi"/>
          <w:color w:val="0D0D0D" w:themeColor="text1" w:themeTint="F2"/>
          <w:sz w:val="24"/>
          <w:szCs w:val="24"/>
          <w:lang w:val="en-US"/>
        </w:rPr>
        <w:t>sends confirmation message if supply request was successful.</w:t>
      </w:r>
    </w:p>
    <w:p w14:paraId="69141AFD" w14:textId="77777777" w:rsidR="00352913" w:rsidRPr="00B86EA6" w:rsidRDefault="00352913" w:rsidP="00352913">
      <w:pPr>
        <w:spacing w:before="100" w:line="264" w:lineRule="auto"/>
        <w:ind w:left="72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color w:val="0D0D0D" w:themeColor="text1" w:themeTint="F2"/>
          <w:sz w:val="24"/>
          <w:szCs w:val="24"/>
          <w:lang w:val="en-US"/>
        </w:rPr>
        <w:t>Alternative Flows:</w:t>
      </w:r>
    </w:p>
    <w:p w14:paraId="435C5DFC"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delivery request failed.</w:t>
      </w:r>
    </w:p>
    <w:p w14:paraId="498E72F9"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the order cannot be delivered.</w:t>
      </w:r>
    </w:p>
    <w:p w14:paraId="1B286F62"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p>
    <w:p w14:paraId="7BCB0165" w14:textId="77777777" w:rsidR="00352913" w:rsidRPr="00B86EA6" w:rsidRDefault="00352913" w:rsidP="00352913">
      <w:pPr>
        <w:spacing w:before="100" w:line="264" w:lineRule="auto"/>
        <w:rPr>
          <w:rFonts w:cstheme="minorHAnsi"/>
          <w:b/>
          <w:i/>
          <w:color w:val="0D0D0D" w:themeColor="text1" w:themeTint="F2"/>
          <w:sz w:val="24"/>
          <w:szCs w:val="24"/>
          <w:lang w:val="en-US"/>
        </w:rPr>
      </w:pPr>
      <w:r w:rsidRPr="00B86EA6">
        <w:rPr>
          <w:rFonts w:cstheme="minorHAnsi"/>
          <w:noProof/>
          <w:color w:val="0D0D0D" w:themeColor="text1" w:themeTint="F2"/>
          <w:sz w:val="28"/>
          <w:szCs w:val="28"/>
          <w:lang w:val="en-US"/>
        </w:rPr>
        <w:t>4</w:t>
      </w:r>
      <w:r w:rsidRPr="00B86EA6">
        <w:rPr>
          <w:rFonts w:cstheme="minorHAnsi"/>
          <w:noProof/>
          <w:color w:val="0D0D0D" w:themeColor="text1" w:themeTint="F2"/>
          <w:sz w:val="28"/>
          <w:szCs w:val="28"/>
          <w:lang w:val="en-US"/>
        </w:rPr>
        <w:t>.</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Real-time notification</w:t>
      </w:r>
    </w:p>
    <w:p w14:paraId="36017495"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70E23964"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receives a notification.</w:t>
      </w:r>
    </w:p>
    <w:p w14:paraId="31C09330"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43DB5475" w14:textId="77777777" w:rsidR="00352913" w:rsidRPr="00B86EA6" w:rsidRDefault="00352913" w:rsidP="00352913">
      <w:pPr>
        <w:numPr>
          <w:ilvl w:val="0"/>
          <w:numId w:val="16"/>
        </w:numPr>
        <w:spacing w:before="100"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user is registered</w:t>
      </w:r>
    </w:p>
    <w:p w14:paraId="5043D2F0" w14:textId="77777777" w:rsidR="00352913" w:rsidRPr="00B86EA6" w:rsidRDefault="00352913" w:rsidP="00352913">
      <w:pPr>
        <w:numPr>
          <w:ilvl w:val="0"/>
          <w:numId w:val="16"/>
        </w:numPr>
        <w:spacing w:after="0" w:line="264" w:lineRule="auto"/>
        <w:ind w:left="1440"/>
        <w:rPr>
          <w:rFonts w:cstheme="minorHAnsi"/>
          <w:color w:val="0D0D0D" w:themeColor="text1" w:themeTint="F2"/>
          <w:sz w:val="24"/>
          <w:szCs w:val="24"/>
        </w:rPr>
      </w:pPr>
      <w:r w:rsidRPr="00B86EA6">
        <w:rPr>
          <w:rFonts w:cstheme="minorHAnsi"/>
          <w:color w:val="0D0D0D" w:themeColor="text1" w:themeTint="F2"/>
          <w:sz w:val="24"/>
          <w:szCs w:val="24"/>
        </w:rPr>
        <w:t>user is logged in.</w:t>
      </w:r>
    </w:p>
    <w:p w14:paraId="55001123"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Parameters:</w:t>
      </w:r>
    </w:p>
    <w:p w14:paraId="7E9E3E48"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17C856CE" w14:textId="77777777" w:rsidR="00352913" w:rsidRPr="00B86EA6" w:rsidRDefault="00352913" w:rsidP="00352913">
      <w:pPr>
        <w:numPr>
          <w:ilvl w:val="0"/>
          <w:numId w:val="17"/>
        </w:numPr>
        <w:spacing w:before="100" w:after="0" w:line="264" w:lineRule="auto"/>
        <w:ind w:left="1440"/>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a real-time notification to a user about an action in the system.</w:t>
      </w:r>
    </w:p>
    <w:p w14:paraId="7BB6E00B"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1BE0394" w14:textId="77777777" w:rsidR="00352913" w:rsidRPr="00B86EA6" w:rsidRDefault="00352913" w:rsidP="00352913">
      <w:pPr>
        <w:numPr>
          <w:ilvl w:val="0"/>
          <w:numId w:val="15"/>
        </w:numPr>
        <w:spacing w:before="100" w:after="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not logged in.</w:t>
      </w:r>
    </w:p>
    <w:p w14:paraId="619C08B9"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will not send a real-time notification.</w:t>
      </w:r>
    </w:p>
    <w:p w14:paraId="50553B80" w14:textId="32E11DCE" w:rsidR="00352913" w:rsidRPr="00B86EA6" w:rsidRDefault="00352913" w:rsidP="00352913">
      <w:pPr>
        <w:spacing w:before="100" w:line="264" w:lineRule="auto"/>
        <w:rPr>
          <w:rFonts w:cstheme="minorHAnsi"/>
          <w:color w:val="0D0D0D" w:themeColor="text1" w:themeTint="F2"/>
          <w:sz w:val="24"/>
          <w:szCs w:val="24"/>
          <w:lang w:val="en-US"/>
        </w:rPr>
      </w:pPr>
      <w:r w:rsidRPr="00B86EA6">
        <w:rPr>
          <w:rFonts w:cstheme="minorHAnsi"/>
          <w:noProof/>
          <w:color w:val="0D0D0D" w:themeColor="text1" w:themeTint="F2"/>
          <w:sz w:val="28"/>
          <w:szCs w:val="28"/>
          <w:lang w:val="en-US"/>
        </w:rPr>
        <w:t>5</w:t>
      </w:r>
      <w:r w:rsidRPr="00B86EA6">
        <w:rPr>
          <w:rFonts w:cstheme="minorHAnsi"/>
          <w:noProof/>
          <w:color w:val="0D0D0D" w:themeColor="text1" w:themeTint="F2"/>
          <w:sz w:val="28"/>
          <w:szCs w:val="28"/>
          <w:lang w:val="en-US"/>
        </w:rPr>
        <w:t>.</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delayed notification</w:t>
      </w:r>
    </w:p>
    <w:p w14:paraId="70D8716B" w14:textId="77777777" w:rsidR="00352913" w:rsidRPr="00B86EA6" w:rsidRDefault="00352913" w:rsidP="00352913">
      <w:pPr>
        <w:spacing w:before="100"/>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user</w:t>
      </w:r>
    </w:p>
    <w:p w14:paraId="3A84007F" w14:textId="77777777" w:rsidR="00352913" w:rsidRPr="00B86EA6" w:rsidRDefault="00352913" w:rsidP="00352913">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the user receives a notification.</w:t>
      </w:r>
    </w:p>
    <w:p w14:paraId="7513CDE4"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C83429C" w14:textId="77777777" w:rsidR="00662E83" w:rsidRPr="00B86EA6" w:rsidRDefault="00352913" w:rsidP="00662E83">
      <w:pPr>
        <w:numPr>
          <w:ilvl w:val="0"/>
          <w:numId w:val="1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user is registered</w:t>
      </w:r>
    </w:p>
    <w:p w14:paraId="7A15B176" w14:textId="145ADAA9" w:rsidR="00352913" w:rsidRPr="00B86EA6" w:rsidRDefault="00352913" w:rsidP="00662E83">
      <w:pPr>
        <w:numPr>
          <w:ilvl w:val="0"/>
          <w:numId w:val="1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user isn’t logged in.</w:t>
      </w:r>
    </w:p>
    <w:p w14:paraId="2D45FF25"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
    <w:p w14:paraId="7159EAE8" w14:textId="77777777" w:rsidR="00352913" w:rsidRPr="00B86EA6" w:rsidRDefault="00352913" w:rsidP="00352913">
      <w:pPr>
        <w:spacing w:before="100" w:line="264" w:lineRule="auto"/>
        <w:ind w:left="720"/>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2195B687" w14:textId="77777777" w:rsidR="00352913" w:rsidRPr="00B86EA6" w:rsidRDefault="00352913" w:rsidP="0044073B">
      <w:pPr>
        <w:numPr>
          <w:ilvl w:val="0"/>
          <w:numId w:val="19"/>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sends a notification to a user about an action in the system and saves the notification to appear when the user logs in.</w:t>
      </w:r>
    </w:p>
    <w:p w14:paraId="07881045" w14:textId="77777777" w:rsidR="00352913" w:rsidRPr="00B86EA6" w:rsidRDefault="00352913" w:rsidP="00352913">
      <w:pPr>
        <w:spacing w:before="100" w:line="264" w:lineRule="auto"/>
        <w:ind w:left="72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09E4D587" w14:textId="79F0F737" w:rsidR="00352913" w:rsidRPr="00B86EA6" w:rsidRDefault="0044073B" w:rsidP="0044073B">
      <w:pPr>
        <w:spacing w:before="100" w:after="0" w:line="264" w:lineRule="auto"/>
        <w:ind w:left="1080" w:firstLine="360"/>
        <w:rPr>
          <w:rFonts w:cstheme="minorHAnsi"/>
          <w:color w:val="0D0D0D" w:themeColor="text1" w:themeTint="F2"/>
          <w:sz w:val="24"/>
          <w:szCs w:val="24"/>
        </w:rPr>
      </w:pPr>
      <w:r w:rsidRPr="00B86EA6">
        <w:rPr>
          <w:rFonts w:cstheme="minorHAnsi"/>
          <w:color w:val="0D0D0D" w:themeColor="text1" w:themeTint="F2"/>
          <w:sz w:val="24"/>
          <w:szCs w:val="24"/>
        </w:rPr>
        <w:t xml:space="preserve">1. </w:t>
      </w:r>
      <w:r w:rsidR="00352913" w:rsidRPr="00B86EA6">
        <w:rPr>
          <w:rFonts w:cstheme="minorHAnsi"/>
          <w:color w:val="0D0D0D" w:themeColor="text1" w:themeTint="F2"/>
          <w:sz w:val="24"/>
          <w:szCs w:val="24"/>
        </w:rPr>
        <w:t>user is logged in.</w:t>
      </w:r>
    </w:p>
    <w:p w14:paraId="2AE040D6" w14:textId="77777777" w:rsidR="00352913" w:rsidRPr="00B86EA6" w:rsidRDefault="00352913" w:rsidP="00352913">
      <w:pPr>
        <w:spacing w:before="100" w:line="264" w:lineRule="auto"/>
        <w:ind w:left="144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will send a real-time notification.</w:t>
      </w:r>
    </w:p>
    <w:p w14:paraId="38F8086E" w14:textId="77777777" w:rsidR="000A50C9" w:rsidRPr="00B86EA6" w:rsidRDefault="000A50C9" w:rsidP="00352913">
      <w:pPr>
        <w:bidi/>
        <w:rPr>
          <w:rFonts w:cstheme="minorHAnsi"/>
          <w:noProof/>
          <w:color w:val="0D0D0D" w:themeColor="text1" w:themeTint="F2"/>
          <w:sz w:val="28"/>
          <w:szCs w:val="28"/>
          <w:lang w:val="en-US"/>
        </w:rPr>
      </w:pPr>
    </w:p>
    <w:p w14:paraId="1D0F9611" w14:textId="77777777" w:rsidR="000A50C9" w:rsidRPr="00B86EA6" w:rsidRDefault="000A50C9" w:rsidP="000A50C9">
      <w:pPr>
        <w:pStyle w:val="afb"/>
        <w:bidi/>
        <w:ind w:left="1080"/>
        <w:rPr>
          <w:rFonts w:cstheme="minorHAnsi"/>
          <w:noProof/>
          <w:color w:val="0D0D0D" w:themeColor="text1" w:themeTint="F2"/>
          <w:sz w:val="28"/>
          <w:szCs w:val="28"/>
          <w:lang w:val="en-US"/>
        </w:rPr>
      </w:pPr>
    </w:p>
    <w:p w14:paraId="36A6F160" w14:textId="77777777" w:rsidR="00352913" w:rsidRPr="0038799E" w:rsidRDefault="000A50C9" w:rsidP="0038799E">
      <w:pPr>
        <w:pStyle w:val="2"/>
        <w:bidi/>
        <w:rPr>
          <w:b w:val="0"/>
          <w:bCs/>
          <w:noProof/>
          <w:color w:val="000000" w:themeColor="text1"/>
          <w:sz w:val="36"/>
          <w:szCs w:val="32"/>
          <w:u w:val="single"/>
          <w:lang w:val="en-US"/>
        </w:rPr>
      </w:pPr>
      <w:bookmarkStart w:id="8" w:name="_Toc194946740"/>
      <w:bookmarkStart w:id="9" w:name="_Toc194947043"/>
      <w:r w:rsidRPr="0038799E">
        <w:rPr>
          <w:b w:val="0"/>
          <w:bCs/>
          <w:noProof/>
          <w:color w:val="000000" w:themeColor="text1"/>
          <w:sz w:val="36"/>
          <w:szCs w:val="32"/>
          <w:u w:val="single"/>
          <w:rtl/>
          <w:lang w:val="en-US"/>
        </w:rPr>
        <w:lastRenderedPageBreak/>
        <w:t>משתמשים</w:t>
      </w:r>
      <w:r w:rsidR="00352913" w:rsidRPr="0038799E">
        <w:rPr>
          <w:b w:val="0"/>
          <w:bCs/>
          <w:noProof/>
          <w:color w:val="000000" w:themeColor="text1"/>
          <w:sz w:val="36"/>
          <w:szCs w:val="32"/>
          <w:u w:val="single"/>
          <w:lang w:val="en-US"/>
        </w:rPr>
        <w:t>:</w:t>
      </w:r>
      <w:bookmarkEnd w:id="8"/>
      <w:bookmarkEnd w:id="9"/>
    </w:p>
    <w:p w14:paraId="2E275F5C" w14:textId="3BAB5986" w:rsidR="00964E4B" w:rsidRPr="0038799E" w:rsidRDefault="00964E4B" w:rsidP="0038799E">
      <w:pPr>
        <w:pStyle w:val="3"/>
        <w:bidi/>
        <w:rPr>
          <w:u w:val="single"/>
          <w:lang w:val="en-US"/>
        </w:rPr>
      </w:pPr>
      <w:r w:rsidRPr="00B86EA6">
        <w:t xml:space="preserve"> </w:t>
      </w:r>
      <w:bookmarkStart w:id="10" w:name="_Toc194946741"/>
      <w:bookmarkStart w:id="11" w:name="_Toc194947044"/>
      <w:r w:rsidRPr="0038799E">
        <w:rPr>
          <w:sz w:val="52"/>
          <w:szCs w:val="36"/>
          <w:u w:val="single"/>
          <w:rtl/>
        </w:rPr>
        <w:t>1.</w:t>
      </w:r>
      <w:r w:rsidRPr="0038799E">
        <w:rPr>
          <w:sz w:val="52"/>
          <w:szCs w:val="36"/>
          <w:u w:val="single"/>
        </w:rPr>
        <w:t xml:space="preserve"> </w:t>
      </w:r>
      <w:r w:rsidRPr="0038799E">
        <w:rPr>
          <w:sz w:val="52"/>
          <w:szCs w:val="36"/>
          <w:u w:val="single"/>
          <w:rtl/>
        </w:rPr>
        <w:t>פעולות מבקר-אורח</w:t>
      </w:r>
      <w:r w:rsidRPr="0038799E">
        <w:rPr>
          <w:sz w:val="52"/>
          <w:szCs w:val="36"/>
          <w:u w:val="single"/>
        </w:rPr>
        <w:t>:</w:t>
      </w:r>
      <w:bookmarkEnd w:id="10"/>
      <w:bookmarkEnd w:id="11"/>
      <w:r w:rsidRPr="0038799E">
        <w:rPr>
          <w:sz w:val="52"/>
          <w:szCs w:val="36"/>
          <w:u w:val="single"/>
        </w:rPr>
        <w:t xml:space="preserve"> </w:t>
      </w:r>
    </w:p>
    <w:p w14:paraId="02AF1A0E" w14:textId="77777777" w:rsidR="00662E83" w:rsidRPr="00B86EA6" w:rsidRDefault="00662E83" w:rsidP="0044073B">
      <w:pPr>
        <w:rPr>
          <w:rFonts w:cstheme="minorHAnsi"/>
          <w:color w:val="0D0D0D" w:themeColor="text1" w:themeTint="F2"/>
          <w:sz w:val="24"/>
          <w:szCs w:val="24"/>
          <w:lang w:val="en-US"/>
        </w:rPr>
      </w:pPr>
      <w:r w:rsidRPr="00B86EA6">
        <w:rPr>
          <w:rFonts w:cstheme="minorHAnsi"/>
          <w:noProof/>
          <w:color w:val="0D0D0D" w:themeColor="text1" w:themeTint="F2"/>
          <w:sz w:val="32"/>
          <w:szCs w:val="32"/>
          <w:lang w:val="en-US"/>
        </w:rPr>
        <w:t>1</w:t>
      </w:r>
      <w:r w:rsidRPr="00B86EA6">
        <w:rPr>
          <w:rFonts w:cstheme="minorHAnsi"/>
          <w:noProof/>
          <w:color w:val="0D0D0D" w:themeColor="text1" w:themeTint="F2"/>
          <w:sz w:val="28"/>
          <w:szCs w:val="28"/>
          <w:lang w:val="en-US"/>
        </w:rPr>
        <w:t>.</w:t>
      </w:r>
      <w:r w:rsidRPr="00B86EA6">
        <w:rPr>
          <w:rFonts w:cstheme="minorHAnsi"/>
          <w:color w:val="0D0D0D" w:themeColor="text1" w:themeTint="F2"/>
          <w:sz w:val="24"/>
          <w:szCs w:val="24"/>
          <w:lang w:val="en-US"/>
        </w:rPr>
        <w:t>1</w:t>
      </w:r>
      <w:r w:rsidRPr="00B86EA6">
        <w:rPr>
          <w:rFonts w:cstheme="minorHAnsi"/>
          <w:color w:val="0D0D0D" w:themeColor="text1" w:themeTint="F2"/>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Login as Guest</w:t>
      </w:r>
      <w:r w:rsidRPr="00B86EA6">
        <w:rPr>
          <w:rFonts w:cstheme="minorHAnsi"/>
          <w:color w:val="0D0D0D" w:themeColor="text1" w:themeTint="F2"/>
          <w:sz w:val="24"/>
          <w:szCs w:val="24"/>
          <w:lang w:val="en-US"/>
        </w:rPr>
        <w:t xml:space="preserve"> </w:t>
      </w:r>
    </w:p>
    <w:p w14:paraId="1F9C9638" w14:textId="21883D94" w:rsidR="00662E83" w:rsidRPr="00B86EA6" w:rsidRDefault="00662E83" w:rsidP="0044073B">
      <w:pPr>
        <w:ind w:left="720"/>
        <w:rPr>
          <w:rFonts w:cstheme="minorHAnsi"/>
          <w:color w:val="0D0D0D" w:themeColor="text1" w:themeTint="F2"/>
          <w:sz w:val="24"/>
          <w:szCs w:val="24"/>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553B9D50" w14:textId="77777777" w:rsidR="00662E83"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 as guest</w:t>
      </w:r>
    </w:p>
    <w:p w14:paraId="1C177FE9" w14:textId="77777777" w:rsidR="0044073B"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6B0EDE07" w14:textId="448E0B01" w:rsidR="00662E83"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62E83" w:rsidRPr="00B86EA6">
        <w:rPr>
          <w:rFonts w:cstheme="minorHAnsi"/>
          <w:color w:val="0D0D0D" w:themeColor="text1" w:themeTint="F2"/>
          <w:sz w:val="24"/>
          <w:szCs w:val="24"/>
          <w:lang w:val="en-US"/>
        </w:rPr>
        <w:t>The user was not in the system</w:t>
      </w:r>
    </w:p>
    <w:p w14:paraId="346895D3" w14:textId="77777777" w:rsidR="00662E83"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void</w:t>
      </w:r>
    </w:p>
    <w:p w14:paraId="3F91727E" w14:textId="77777777" w:rsidR="0044073B" w:rsidRPr="00B86EA6" w:rsidRDefault="00662E83"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 xml:space="preserve">Main Scenario: </w:t>
      </w:r>
    </w:p>
    <w:p w14:paraId="16ACAAB9" w14:textId="46D29E9B"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Loads login page</w:t>
      </w:r>
    </w:p>
    <w:p w14:paraId="799CAA9E" w14:textId="42C880E8"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62E83" w:rsidRPr="00B86EA6">
        <w:rPr>
          <w:rFonts w:cstheme="minorHAnsi"/>
          <w:b/>
          <w:bCs/>
          <w:color w:val="0D0D0D" w:themeColor="text1" w:themeTint="F2"/>
          <w:sz w:val="24"/>
          <w:szCs w:val="24"/>
          <w:lang w:val="en-US"/>
        </w:rPr>
        <w:t>User</w:t>
      </w:r>
      <w:r w:rsidR="00662E83" w:rsidRPr="00B86EA6">
        <w:rPr>
          <w:rFonts w:cstheme="minorHAnsi"/>
          <w:color w:val="0D0D0D" w:themeColor="text1" w:themeTint="F2"/>
          <w:sz w:val="24"/>
          <w:szCs w:val="24"/>
          <w:lang w:val="en-US"/>
        </w:rPr>
        <w:t>: Choosing guest</w:t>
      </w:r>
    </w:p>
    <w:p w14:paraId="2660362E" w14:textId="255545B5"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xml:space="preserve">: Register the active user as guest and gives him a temporary </w:t>
      </w:r>
      <w:proofErr w:type="spellStart"/>
      <w:r w:rsidR="00662E83" w:rsidRPr="00B86EA6">
        <w:rPr>
          <w:rFonts w:cstheme="minorHAnsi"/>
          <w:color w:val="0D0D0D" w:themeColor="text1" w:themeTint="F2"/>
          <w:sz w:val="24"/>
          <w:szCs w:val="24"/>
          <w:lang w:val="en-US"/>
        </w:rPr>
        <w:t>UserID</w:t>
      </w:r>
      <w:proofErr w:type="spellEnd"/>
    </w:p>
    <w:p w14:paraId="1ECFA950" w14:textId="13352408" w:rsidR="00662E83" w:rsidRPr="00B86EA6" w:rsidRDefault="0044073B" w:rsidP="0044073B">
      <w:pPr>
        <w:ind w:left="720" w:firstLine="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62E83" w:rsidRPr="00B86EA6">
        <w:rPr>
          <w:rFonts w:cstheme="minorHAnsi"/>
          <w:b/>
          <w:bCs/>
          <w:color w:val="0D0D0D" w:themeColor="text1" w:themeTint="F2"/>
          <w:sz w:val="24"/>
          <w:szCs w:val="24"/>
          <w:lang w:val="en-US"/>
        </w:rPr>
        <w:t>System</w:t>
      </w:r>
      <w:r w:rsidR="00662E83" w:rsidRPr="00B86EA6">
        <w:rPr>
          <w:rFonts w:cstheme="minorHAnsi"/>
          <w:color w:val="0D0D0D" w:themeColor="text1" w:themeTint="F2"/>
          <w:sz w:val="24"/>
          <w:szCs w:val="24"/>
          <w:lang w:val="en-US"/>
        </w:rPr>
        <w:t>: Loads an empty shopping cart</w:t>
      </w:r>
    </w:p>
    <w:p w14:paraId="1F9F3430" w14:textId="77777777" w:rsidR="00662E83" w:rsidRPr="00B86EA6" w:rsidRDefault="00662E83" w:rsidP="0044073B">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7488F443" w14:textId="21A1D211" w:rsidR="0044073B" w:rsidRPr="00B86EA6" w:rsidRDefault="0044073B" w:rsidP="0044073B">
      <w:pPr>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t>1</w:t>
      </w:r>
      <w:r w:rsidRPr="00B86EA6">
        <w:rPr>
          <w:rFonts w:cstheme="minorHAnsi"/>
          <w:color w:val="0D0D0D" w:themeColor="text1" w:themeTint="F2"/>
          <w:sz w:val="24"/>
          <w:szCs w:val="24"/>
          <w:lang w:val="en-US"/>
        </w:rPr>
        <w:t>.2</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 xml:space="preserve">exit as Guest </w:t>
      </w:r>
    </w:p>
    <w:p w14:paraId="450FB2D0"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064BB4CD"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exit the system as guest</w:t>
      </w:r>
    </w:p>
    <w:p w14:paraId="449135C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2163CAC8" w14:textId="60209CDC"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The user was in the system as guest</w:t>
      </w:r>
    </w:p>
    <w:p w14:paraId="0C6717E0"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p>
    <w:p w14:paraId="4BBD4436"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5D4D855B" w14:textId="4506798B"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logged in as guest</w:t>
      </w:r>
    </w:p>
    <w:p w14:paraId="0201CCA1" w14:textId="01ABE689"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xml:space="preserve">: </w:t>
      </w:r>
      <w:proofErr w:type="gramStart"/>
      <w:r w:rsidRPr="00B86EA6">
        <w:rPr>
          <w:rFonts w:cstheme="minorHAnsi"/>
          <w:color w:val="0D0D0D" w:themeColor="text1" w:themeTint="F2"/>
          <w:sz w:val="24"/>
          <w:szCs w:val="24"/>
          <w:lang w:val="en-US"/>
        </w:rPr>
        <w:t>Choosing  exit</w:t>
      </w:r>
      <w:proofErr w:type="gramEnd"/>
    </w:p>
    <w:p w14:paraId="1A13E46D" w14:textId="6B0FADFF"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delete his shopping cart</w:t>
      </w:r>
    </w:p>
    <w:p w14:paraId="082EFC53" w14:textId="3B3F0503"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delete the temporary </w:t>
      </w:r>
      <w:proofErr w:type="spellStart"/>
      <w:r w:rsidRPr="00B86EA6">
        <w:rPr>
          <w:rFonts w:cstheme="minorHAnsi"/>
          <w:color w:val="0D0D0D" w:themeColor="text1" w:themeTint="F2"/>
          <w:sz w:val="24"/>
          <w:szCs w:val="24"/>
          <w:lang w:val="en-US"/>
        </w:rPr>
        <w:t>UserID</w:t>
      </w:r>
      <w:proofErr w:type="spellEnd"/>
    </w:p>
    <w:p w14:paraId="0D92B4A7"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6.</w:t>
      </w:r>
      <w:r w:rsidRPr="00B86EA6">
        <w:rPr>
          <w:rFonts w:cstheme="minorHAnsi"/>
          <w:b/>
          <w:bCs/>
          <w:color w:val="0D0D0D" w:themeColor="text1" w:themeTint="F2"/>
          <w:sz w:val="24"/>
          <w:szCs w:val="24"/>
          <w:lang w:val="en-US"/>
        </w:rPr>
        <w:t xml:space="preserve"> Alternative flows</w:t>
      </w:r>
      <w:r w:rsidRPr="00B86EA6">
        <w:rPr>
          <w:rFonts w:cstheme="minorHAnsi"/>
          <w:color w:val="0D0D0D" w:themeColor="text1" w:themeTint="F2"/>
          <w:sz w:val="24"/>
          <w:szCs w:val="24"/>
          <w:lang w:val="en-US"/>
        </w:rPr>
        <w:t>: Non</w:t>
      </w:r>
    </w:p>
    <w:p w14:paraId="2E88FB75" w14:textId="77777777" w:rsidR="0044073B" w:rsidRPr="00B86EA6" w:rsidRDefault="0044073B" w:rsidP="0044073B">
      <w:pPr>
        <w:rPr>
          <w:rFonts w:cstheme="minorHAnsi"/>
          <w:color w:val="0D0D0D" w:themeColor="text1" w:themeTint="F2"/>
          <w:sz w:val="24"/>
          <w:szCs w:val="24"/>
          <w:lang w:val="en-US"/>
        </w:rPr>
      </w:pPr>
    </w:p>
    <w:p w14:paraId="0DB7DBC9" w14:textId="77777777" w:rsidR="00DE2794" w:rsidRPr="00B86EA6" w:rsidRDefault="00DE2794" w:rsidP="0044073B">
      <w:pPr>
        <w:rPr>
          <w:rFonts w:cstheme="minorHAnsi"/>
          <w:color w:val="0D0D0D" w:themeColor="text1" w:themeTint="F2"/>
          <w:sz w:val="24"/>
          <w:szCs w:val="24"/>
          <w:lang w:val="en-US"/>
        </w:rPr>
      </w:pPr>
    </w:p>
    <w:p w14:paraId="4A1283FF" w14:textId="77777777" w:rsidR="0044073B" w:rsidRPr="00B86EA6" w:rsidRDefault="0044073B" w:rsidP="0044073B">
      <w:pPr>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lastRenderedPageBreak/>
        <w:t>1</w:t>
      </w:r>
      <w:r w:rsidRPr="00B86EA6">
        <w:rPr>
          <w:rFonts w:cstheme="minorHAnsi"/>
          <w:color w:val="0D0D0D" w:themeColor="text1" w:themeTint="F2"/>
          <w:sz w:val="24"/>
          <w:szCs w:val="24"/>
          <w:lang w:val="en-US"/>
        </w:rPr>
        <w:t>.3</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Register</w:t>
      </w:r>
    </w:p>
    <w:p w14:paraId="435E978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1EE7808A"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User Register to the system </w:t>
      </w:r>
    </w:p>
    <w:p w14:paraId="556395A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323B02F4" w14:textId="7EB2FF5A" w:rsidR="0044073B" w:rsidRPr="00B86EA6" w:rsidRDefault="0044073B" w:rsidP="0044073B">
      <w:pPr>
        <w:ind w:left="720"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 xml:space="preserve">The user </w:t>
      </w:r>
      <w:proofErr w:type="gramStart"/>
      <w:r w:rsidRPr="00B86EA6">
        <w:rPr>
          <w:rFonts w:cstheme="minorHAnsi"/>
          <w:color w:val="0D0D0D" w:themeColor="text1" w:themeTint="F2"/>
          <w:sz w:val="24"/>
          <w:szCs w:val="24"/>
          <w:lang w:val="en-US"/>
        </w:rPr>
        <w:t>was is</w:t>
      </w:r>
      <w:proofErr w:type="gramEnd"/>
      <w:r w:rsidRPr="00B86EA6">
        <w:rPr>
          <w:rFonts w:cstheme="minorHAnsi"/>
          <w:color w:val="0D0D0D" w:themeColor="text1" w:themeTint="F2"/>
          <w:sz w:val="24"/>
          <w:szCs w:val="24"/>
          <w:lang w:val="en-US"/>
        </w:rPr>
        <w:t xml:space="preserve"> in the system as guest</w:t>
      </w:r>
    </w:p>
    <w:p w14:paraId="1CED15CC"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4. Parameters: void</w:t>
      </w:r>
    </w:p>
    <w:p w14:paraId="4E69EDB4"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w:t>
      </w:r>
      <w:r w:rsidRPr="00B86EA6">
        <w:rPr>
          <w:rFonts w:cstheme="minorHAnsi"/>
          <w:color w:val="0D0D0D" w:themeColor="text1" w:themeTint="F2"/>
          <w:sz w:val="24"/>
          <w:szCs w:val="24"/>
          <w:lang w:val="en-US"/>
        </w:rPr>
        <w:t xml:space="preserve">: </w:t>
      </w:r>
    </w:p>
    <w:p w14:paraId="50D0EDE1" w14:textId="049C5B4D"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Choosing Register</w:t>
      </w:r>
    </w:p>
    <w:p w14:paraId="7A42A242" w14:textId="5278CDF9"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Loads register page</w:t>
      </w:r>
    </w:p>
    <w:p w14:paraId="6957AFCA" w14:textId="5E6E5F77"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putting personal information</w:t>
      </w:r>
    </w:p>
    <w:p w14:paraId="63FFD549" w14:textId="76B3317D"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Register a new user to the system</w:t>
      </w:r>
    </w:p>
    <w:p w14:paraId="68A649DA" w14:textId="3A2AB060"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Transfer the guest cart to the registered shopping cart</w:t>
      </w:r>
    </w:p>
    <w:p w14:paraId="4E6C2575" w14:textId="77777777" w:rsidR="0044073B" w:rsidRPr="00B86EA6" w:rsidRDefault="0044073B" w:rsidP="0044073B">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25E5DD9C" w14:textId="67190C1C"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Choosing Register</w:t>
      </w:r>
    </w:p>
    <w:p w14:paraId="7E7376EB" w14:textId="1DAE0FE3"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Loads register page</w:t>
      </w:r>
    </w:p>
    <w:p w14:paraId="2EA61FFD" w14:textId="6098E442"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putting false personal information</w:t>
      </w:r>
    </w:p>
    <w:p w14:paraId="36260819" w14:textId="26795B9A" w:rsidR="0044073B" w:rsidRPr="00B86EA6" w:rsidRDefault="0044073B" w:rsidP="0044073B">
      <w:pPr>
        <w:ind w:left="144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an error message since false information was inserted</w:t>
      </w:r>
    </w:p>
    <w:p w14:paraId="206E7F33" w14:textId="3F969DC3" w:rsidR="0044073B" w:rsidRPr="00B86EA6" w:rsidRDefault="0044073B" w:rsidP="0044073B">
      <w:pPr>
        <w:ind w:left="1440"/>
        <w:rPr>
          <w:rFonts w:cstheme="minorHAnsi"/>
          <w:color w:val="0D0D0D" w:themeColor="text1" w:themeTint="F2"/>
          <w:sz w:val="24"/>
          <w:szCs w:val="24"/>
          <w:rtl/>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waiting for the information to be corrected</w:t>
      </w:r>
    </w:p>
    <w:p w14:paraId="3F38F47B"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1</w:t>
      </w:r>
      <w:r w:rsidRPr="00B86EA6">
        <w:rPr>
          <w:rFonts w:cstheme="minorHAnsi"/>
          <w:color w:val="0D0D0D" w:themeColor="text1" w:themeTint="F2"/>
          <w:sz w:val="24"/>
          <w:szCs w:val="24"/>
          <w:lang w:val="en-US"/>
        </w:rPr>
        <w:t>.4</w:t>
      </w:r>
    </w:p>
    <w:p w14:paraId="0707F1C5" w14:textId="77777777" w:rsidR="0044073B" w:rsidRPr="00B86EA6" w:rsidRDefault="0044073B" w:rsidP="0044073B">
      <w:pPr>
        <w:rPr>
          <w:rFonts w:cstheme="minorHAnsi"/>
          <w:color w:val="0D0D0D" w:themeColor="text1" w:themeTint="F2"/>
          <w:sz w:val="24"/>
          <w:szCs w:val="24"/>
          <w:u w:val="single"/>
          <w:rtl/>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xml:space="preserve"> Login as Registered</w:t>
      </w:r>
    </w:p>
    <w:p w14:paraId="56D2D94C"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User</w:t>
      </w:r>
    </w:p>
    <w:p w14:paraId="71E7246E"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 as Registered</w:t>
      </w:r>
    </w:p>
    <w:p w14:paraId="4B6D7869"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The user was not in the system as </w:t>
      </w:r>
      <w:proofErr w:type="gramStart"/>
      <w:r w:rsidRPr="00B86EA6">
        <w:rPr>
          <w:rFonts w:cstheme="minorHAnsi"/>
          <w:color w:val="0D0D0D" w:themeColor="text1" w:themeTint="F2"/>
          <w:sz w:val="24"/>
          <w:szCs w:val="24"/>
          <w:lang w:val="en-US"/>
        </w:rPr>
        <w:t>user ,</w:t>
      </w:r>
      <w:proofErr w:type="gramEnd"/>
      <w:r w:rsidRPr="00B86EA6">
        <w:rPr>
          <w:rFonts w:cstheme="minorHAnsi"/>
          <w:color w:val="0D0D0D" w:themeColor="text1" w:themeTint="F2"/>
          <w:sz w:val="24"/>
          <w:szCs w:val="24"/>
          <w:lang w:val="en-US"/>
        </w:rPr>
        <w:t xml:space="preserve"> the user was registered </w:t>
      </w:r>
    </w:p>
    <w:p w14:paraId="41B135ED"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Nickname, Password</w:t>
      </w:r>
    </w:p>
    <w:p w14:paraId="466EA083"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1D108C25" w14:textId="524A15AE"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Loads login page</w:t>
      </w:r>
    </w:p>
    <w:p w14:paraId="1EDD3705" w14:textId="30BFBAE0"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Logs in as Registered</w:t>
      </w:r>
    </w:p>
    <w:p w14:paraId="27946A8C" w14:textId="19207257"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Enters nickname and password</w:t>
      </w:r>
    </w:p>
    <w:p w14:paraId="03C84B63" w14:textId="2A0C5A10"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Checks if the nickname matches the password</w:t>
      </w:r>
    </w:p>
    <w:p w14:paraId="27635FC9" w14:textId="77777777"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Confirm they match</w:t>
      </w:r>
    </w:p>
    <w:p w14:paraId="3600D63A" w14:textId="57DCE85D" w:rsidR="0044073B" w:rsidRPr="00B86EA6" w:rsidRDefault="0044073B"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Register the active user as the user linked to the nickname</w:t>
      </w:r>
    </w:p>
    <w:p w14:paraId="592750ED" w14:textId="40FCFF23" w:rsidR="0044073B" w:rsidRPr="00B86EA6" w:rsidRDefault="00FC357D" w:rsidP="0044073B">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 xml:space="preserve">7.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Loads main page</w:t>
      </w:r>
    </w:p>
    <w:p w14:paraId="5458767A" w14:textId="77777777" w:rsidR="0044073B" w:rsidRPr="00B86EA6" w:rsidRDefault="0044073B" w:rsidP="0044073B">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60C6131D" w14:textId="28F80F6B" w:rsidR="0044073B" w:rsidRPr="00B86EA6" w:rsidRDefault="00FC357D" w:rsidP="00FC357D">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44073B" w:rsidRPr="00B86EA6">
        <w:rPr>
          <w:rFonts w:cstheme="minorHAnsi"/>
          <w:b/>
          <w:bCs/>
          <w:color w:val="0D0D0D" w:themeColor="text1" w:themeTint="F2"/>
          <w:sz w:val="24"/>
          <w:szCs w:val="24"/>
          <w:lang w:val="en-US"/>
        </w:rPr>
        <w:t>User</w:t>
      </w:r>
      <w:r w:rsidR="0044073B" w:rsidRPr="00B86EA6">
        <w:rPr>
          <w:rFonts w:cstheme="minorHAnsi"/>
          <w:color w:val="0D0D0D" w:themeColor="text1" w:themeTint="F2"/>
          <w:sz w:val="24"/>
          <w:szCs w:val="24"/>
          <w:lang w:val="en-US"/>
        </w:rPr>
        <w:t>: Logs in as Registered</w:t>
      </w:r>
    </w:p>
    <w:p w14:paraId="29D835D9" w14:textId="579B19B8" w:rsidR="0044073B" w:rsidRPr="00B86EA6" w:rsidRDefault="00FC357D" w:rsidP="00FC357D">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44073B" w:rsidRPr="00B86EA6">
        <w:rPr>
          <w:rFonts w:cstheme="minorHAnsi"/>
          <w:b/>
          <w:bCs/>
          <w:color w:val="0D0D0D" w:themeColor="text1" w:themeTint="F2"/>
          <w:sz w:val="24"/>
          <w:szCs w:val="24"/>
          <w:lang w:val="en-US"/>
        </w:rPr>
        <w:t>User</w:t>
      </w:r>
      <w:r w:rsidR="0044073B" w:rsidRPr="00B86EA6">
        <w:rPr>
          <w:rFonts w:cstheme="minorHAnsi"/>
          <w:color w:val="0D0D0D" w:themeColor="text1" w:themeTint="F2"/>
          <w:sz w:val="24"/>
          <w:szCs w:val="24"/>
          <w:lang w:val="en-US"/>
        </w:rPr>
        <w:t>: Enters nickname and password</w:t>
      </w:r>
    </w:p>
    <w:p w14:paraId="66969867" w14:textId="7CCA73FF" w:rsidR="0044073B" w:rsidRPr="00B86EA6" w:rsidRDefault="00FC357D" w:rsidP="00FC357D">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Checks if the nickname matches the password</w:t>
      </w:r>
    </w:p>
    <w:p w14:paraId="0D04C6F6" w14:textId="77777777" w:rsidR="00FC357D" w:rsidRPr="00B86EA6" w:rsidRDefault="00FC357D" w:rsidP="00FC357D">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Doesn’t find a match</w:t>
      </w:r>
    </w:p>
    <w:p w14:paraId="3A6187B4" w14:textId="4C6B4D58" w:rsidR="0044073B" w:rsidRPr="00B86EA6" w:rsidRDefault="00FC357D" w:rsidP="00FC357D">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44073B" w:rsidRPr="00B86EA6">
        <w:rPr>
          <w:rFonts w:cstheme="minorHAnsi"/>
          <w:b/>
          <w:bCs/>
          <w:color w:val="0D0D0D" w:themeColor="text1" w:themeTint="F2"/>
          <w:sz w:val="24"/>
          <w:szCs w:val="24"/>
          <w:lang w:val="en-US"/>
        </w:rPr>
        <w:t>System</w:t>
      </w:r>
      <w:r w:rsidR="0044073B" w:rsidRPr="00B86EA6">
        <w:rPr>
          <w:rFonts w:cstheme="minorHAnsi"/>
          <w:color w:val="0D0D0D" w:themeColor="text1" w:themeTint="F2"/>
          <w:sz w:val="24"/>
          <w:szCs w:val="24"/>
          <w:lang w:val="en-US"/>
        </w:rPr>
        <w:t>: Sends an error message and waits for next input</w:t>
      </w:r>
    </w:p>
    <w:p w14:paraId="1E4A7506" w14:textId="77777777" w:rsidR="00DE2794" w:rsidRPr="00B86EA6" w:rsidRDefault="00DE2794" w:rsidP="00DE2794">
      <w:pPr>
        <w:pStyle w:val="NormalWeb"/>
        <w:bidi/>
        <w:rPr>
          <w:rFonts w:asciiTheme="minorHAnsi" w:hAnsiTheme="minorHAnsi" w:cstheme="minorHAnsi"/>
          <w:color w:val="0D0D0D" w:themeColor="text1" w:themeTint="F2"/>
          <w:sz w:val="28"/>
          <w:szCs w:val="28"/>
          <w:rtl/>
        </w:rPr>
      </w:pPr>
    </w:p>
    <w:p w14:paraId="651CFE85" w14:textId="70965FED" w:rsidR="00A21362" w:rsidRPr="0038799E" w:rsidRDefault="00A21362" w:rsidP="0038799E">
      <w:pPr>
        <w:pStyle w:val="3"/>
        <w:bidi/>
        <w:rPr>
          <w:sz w:val="52"/>
          <w:szCs w:val="44"/>
          <w:u w:val="single"/>
          <w:rtl/>
          <w:lang w:val="en-US"/>
        </w:rPr>
      </w:pPr>
      <w:bookmarkStart w:id="12" w:name="_Toc194946742"/>
      <w:bookmarkStart w:id="13" w:name="_Toc194947045"/>
      <w:r w:rsidRPr="0038799E">
        <w:rPr>
          <w:sz w:val="52"/>
          <w:szCs w:val="36"/>
          <w:u w:val="single"/>
          <w:rtl/>
        </w:rPr>
        <w:t>2</w:t>
      </w:r>
      <w:r w:rsidRPr="0038799E">
        <w:rPr>
          <w:sz w:val="52"/>
          <w:szCs w:val="36"/>
          <w:u w:val="single"/>
        </w:rPr>
        <w:t>.</w:t>
      </w:r>
      <w:r w:rsidRPr="0038799E">
        <w:rPr>
          <w:sz w:val="52"/>
          <w:szCs w:val="36"/>
          <w:u w:val="single"/>
          <w:rtl/>
        </w:rPr>
        <w:t xml:space="preserve"> </w:t>
      </w:r>
      <w:r w:rsidRPr="0038799E">
        <w:rPr>
          <w:sz w:val="52"/>
          <w:szCs w:val="36"/>
          <w:u w:val="single"/>
          <w:rtl/>
        </w:rPr>
        <w:t>פעולות קנייה של מבקר-אורח</w:t>
      </w:r>
      <w:r w:rsidRPr="0038799E">
        <w:rPr>
          <w:sz w:val="52"/>
          <w:szCs w:val="36"/>
          <w:u w:val="single"/>
        </w:rPr>
        <w:t>:</w:t>
      </w:r>
      <w:bookmarkEnd w:id="12"/>
      <w:bookmarkEnd w:id="13"/>
      <w:r w:rsidRPr="0038799E">
        <w:rPr>
          <w:sz w:val="52"/>
          <w:szCs w:val="36"/>
          <w:u w:val="single"/>
        </w:rPr>
        <w:t xml:space="preserve"> </w:t>
      </w:r>
    </w:p>
    <w:p w14:paraId="1878F910" w14:textId="4AA989EC"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.1:</w:t>
      </w:r>
    </w:p>
    <w:p w14:paraId="73F78A8A" w14:textId="77777777" w:rsidR="00E0029A" w:rsidRPr="00B86EA6" w:rsidRDefault="00E0029A" w:rsidP="00E0029A">
      <w:pPr>
        <w:rPr>
          <w:rFonts w:cstheme="minorHAnsi"/>
          <w:color w:val="0D0D0D" w:themeColor="text1" w:themeTint="F2"/>
          <w:sz w:val="24"/>
          <w:szCs w:val="24"/>
          <w:u w:val="single"/>
          <w:rtl/>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Getting information on various shops and items</w:t>
      </w:r>
    </w:p>
    <w:p w14:paraId="7A8AC50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38B5387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entered the system</w:t>
      </w:r>
    </w:p>
    <w:p w14:paraId="1B4328F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The user was not in the system</w:t>
      </w:r>
    </w:p>
    <w:p w14:paraId="7A880E8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void</w:t>
      </w:r>
    </w:p>
    <w:p w14:paraId="50A2601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004CD608" w14:textId="29EE069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get all the shops</w:t>
      </w:r>
    </w:p>
    <w:p w14:paraId="1EBBA090" w14:textId="2E8F99C5"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get all the items</w:t>
      </w:r>
    </w:p>
    <w:p w14:paraId="1F0B7BDF" w14:textId="788D10B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the data to the user</w:t>
      </w:r>
    </w:p>
    <w:p w14:paraId="169BEDC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76FDEE57" w14:textId="77777777" w:rsidR="00E0029A" w:rsidRPr="00B86EA6" w:rsidRDefault="00E0029A" w:rsidP="00E0029A">
      <w:pPr>
        <w:rPr>
          <w:rFonts w:cstheme="minorHAnsi"/>
          <w:color w:val="0D0D0D" w:themeColor="text1" w:themeTint="F2"/>
          <w:sz w:val="24"/>
          <w:szCs w:val="24"/>
          <w:lang w:val="en-US"/>
        </w:rPr>
      </w:pPr>
    </w:p>
    <w:p w14:paraId="06AD73E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.2</w:t>
      </w:r>
    </w:p>
    <w:p w14:paraId="4743EE6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141EF4C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Items search for non-specific store</w:t>
      </w:r>
    </w:p>
    <w:p w14:paraId="02A1A26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0DE02C0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search</w:t>
      </w:r>
    </w:p>
    <w:p w14:paraId="6C05BD8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334471E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ItemName</w:t>
      </w:r>
      <w:proofErr w:type="spellEnd"/>
      <w:r w:rsidRPr="00B86EA6">
        <w:rPr>
          <w:rFonts w:cstheme="minorHAnsi"/>
          <w:color w:val="0D0D0D" w:themeColor="text1" w:themeTint="F2"/>
          <w:sz w:val="24"/>
          <w:szCs w:val="24"/>
          <w:lang w:val="en-US"/>
        </w:rPr>
        <w:t xml:space="preserve">, Category, </w:t>
      </w:r>
      <w:proofErr w:type="spellStart"/>
      <w:r w:rsidRPr="00B86EA6">
        <w:rPr>
          <w:rFonts w:cstheme="minorHAnsi"/>
          <w:color w:val="0D0D0D" w:themeColor="text1" w:themeTint="F2"/>
          <w:sz w:val="24"/>
          <w:szCs w:val="24"/>
          <w:lang w:val="en-US"/>
        </w:rPr>
        <w:t>KeyText</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PriceRange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ItemRate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ShopRate</w:t>
      </w:r>
      <w:proofErr w:type="spellEnd"/>
    </w:p>
    <w:p w14:paraId="63D29BF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w:t>
      </w:r>
      <w:r w:rsidRPr="00B86EA6">
        <w:rPr>
          <w:rFonts w:cstheme="minorHAnsi"/>
          <w:color w:val="0D0D0D" w:themeColor="text1" w:themeTint="F2"/>
          <w:sz w:val="24"/>
          <w:szCs w:val="24"/>
          <w:lang w:val="en-US"/>
        </w:rPr>
        <w:t xml:space="preserve">: </w:t>
      </w:r>
    </w:p>
    <w:p w14:paraId="21B6F00F" w14:textId="2242BADB"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search in all the shops</w:t>
      </w:r>
    </w:p>
    <w:p w14:paraId="02243D4E" w14:textId="52A7D4C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filter all the items using the provided parameters</w:t>
      </w:r>
    </w:p>
    <w:p w14:paraId="4350823F" w14:textId="328793E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the data to the user</w:t>
      </w:r>
    </w:p>
    <w:p w14:paraId="02A18B7A"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Non</w:t>
      </w:r>
    </w:p>
    <w:p w14:paraId="0A70709C" w14:textId="77777777" w:rsidR="00E0029A" w:rsidRPr="00B86EA6" w:rsidRDefault="00E0029A" w:rsidP="00E0029A">
      <w:pPr>
        <w:rPr>
          <w:rFonts w:cstheme="minorHAnsi"/>
          <w:color w:val="0D0D0D" w:themeColor="text1" w:themeTint="F2"/>
          <w:sz w:val="24"/>
          <w:szCs w:val="24"/>
          <w:lang w:val="en-US"/>
        </w:rPr>
      </w:pPr>
    </w:p>
    <w:p w14:paraId="169CC76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179968E9"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Items search for non-specific store</w:t>
      </w:r>
    </w:p>
    <w:p w14:paraId="735A825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7246C43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search</w:t>
      </w:r>
    </w:p>
    <w:p w14:paraId="1FE35A03"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7000F6AF" w14:textId="12F8F48A"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Shop exists</w:t>
      </w:r>
    </w:p>
    <w:p w14:paraId="7004905B" w14:textId="38D1551A"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ItemName</w:t>
      </w:r>
      <w:proofErr w:type="spellEnd"/>
      <w:r w:rsidRPr="00B86EA6">
        <w:rPr>
          <w:rFonts w:cstheme="minorHAnsi"/>
          <w:color w:val="0D0D0D" w:themeColor="text1" w:themeTint="F2"/>
          <w:sz w:val="24"/>
          <w:szCs w:val="24"/>
          <w:lang w:val="en-US"/>
        </w:rPr>
        <w:t xml:space="preserve">, Category, </w:t>
      </w:r>
      <w:proofErr w:type="spellStart"/>
      <w:r w:rsidRPr="00B86EA6">
        <w:rPr>
          <w:rFonts w:cstheme="minorHAnsi"/>
          <w:color w:val="0D0D0D" w:themeColor="text1" w:themeTint="F2"/>
          <w:sz w:val="24"/>
          <w:szCs w:val="24"/>
          <w:lang w:val="en-US"/>
        </w:rPr>
        <w:t>KeyText</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PriceRange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ItemRate</w:t>
      </w:r>
      <w:proofErr w:type="spellEnd"/>
    </w:p>
    <w:p w14:paraId="7A22EBC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28BBB005" w14:textId="7C68076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w:t>
      </w:r>
      <w:proofErr w:type="spellStart"/>
      <w:r w:rsidR="009F61E5" w:rsidRPr="00B86EA6">
        <w:rPr>
          <w:rFonts w:cstheme="minorHAnsi"/>
          <w:color w:val="0D0D0D" w:themeColor="text1" w:themeTint="F2"/>
          <w:sz w:val="24"/>
          <w:szCs w:val="24"/>
          <w:lang w:val="en-US"/>
        </w:rPr>
        <w:t>ShopID</w:t>
      </w:r>
      <w:proofErr w:type="spellEnd"/>
    </w:p>
    <w:p w14:paraId="435C865C" w14:textId="63E1FD2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shop exists</w:t>
      </w:r>
    </w:p>
    <w:p w14:paraId="4F9B4965" w14:textId="3447B0F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filter all the items in this shop, using the provided parameters</w:t>
      </w:r>
    </w:p>
    <w:p w14:paraId="135B7698" w14:textId="4AF074A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the data to the user</w:t>
      </w:r>
    </w:p>
    <w:p w14:paraId="36E162F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6.</w:t>
      </w:r>
      <w:r w:rsidRPr="00B86EA6">
        <w:rPr>
          <w:rFonts w:cstheme="minorHAnsi"/>
          <w:b/>
          <w:bCs/>
          <w:color w:val="0D0D0D" w:themeColor="text1" w:themeTint="F2"/>
          <w:sz w:val="24"/>
          <w:szCs w:val="24"/>
          <w:lang w:val="en-US"/>
        </w:rPr>
        <w:t xml:space="preserve"> Alternative flows:</w:t>
      </w:r>
      <w:r w:rsidRPr="00B86EA6">
        <w:rPr>
          <w:rFonts w:cstheme="minorHAnsi"/>
          <w:color w:val="0D0D0D" w:themeColor="text1" w:themeTint="F2"/>
          <w:sz w:val="24"/>
          <w:szCs w:val="24"/>
          <w:lang w:val="en-US"/>
        </w:rPr>
        <w:t xml:space="preserve"> </w:t>
      </w:r>
    </w:p>
    <w:p w14:paraId="7F9E449D" w14:textId="77777777"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was not found:</w:t>
      </w:r>
    </w:p>
    <w:p w14:paraId="75BB45A6" w14:textId="71A9C5F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shop was not found</w:t>
      </w:r>
    </w:p>
    <w:p w14:paraId="2F6CDC94" w14:textId="77777777" w:rsidR="00E0029A" w:rsidRPr="00B86EA6" w:rsidRDefault="00E0029A" w:rsidP="00E0029A">
      <w:pPr>
        <w:rPr>
          <w:rFonts w:cstheme="minorHAnsi"/>
          <w:color w:val="0D0D0D" w:themeColor="text1" w:themeTint="F2"/>
          <w:sz w:val="24"/>
          <w:szCs w:val="24"/>
          <w:lang w:val="en-US"/>
        </w:rPr>
      </w:pPr>
    </w:p>
    <w:p w14:paraId="6078690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.3</w:t>
      </w:r>
    </w:p>
    <w:p w14:paraId="0662C56F"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Item adding to shop basket</w:t>
      </w:r>
      <w:r w:rsidRPr="00B86EA6">
        <w:rPr>
          <w:rFonts w:cstheme="minorHAnsi"/>
          <w:color w:val="0D0D0D" w:themeColor="text1" w:themeTint="F2"/>
          <w:sz w:val="24"/>
          <w:szCs w:val="24"/>
          <w:u w:val="single"/>
          <w:lang w:val="en-US"/>
        </w:rPr>
        <w:t xml:space="preserve"> </w:t>
      </w:r>
    </w:p>
    <w:p w14:paraId="163CDF2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3849E55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items saving</w:t>
      </w:r>
    </w:p>
    <w:p w14:paraId="05EFEBFD"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603CF0EC" w14:textId="7BB206F8"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Shop exists</w:t>
      </w:r>
    </w:p>
    <w:p w14:paraId="1CF3676D" w14:textId="0A05E5CF"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color w:val="0D0D0D" w:themeColor="text1" w:themeTint="F2"/>
          <w:sz w:val="24"/>
          <w:szCs w:val="24"/>
          <w:lang w:val="en-US"/>
        </w:rPr>
        <w:t>Items exists</w:t>
      </w:r>
    </w:p>
    <w:p w14:paraId="40D38455" w14:textId="582FF1F3"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color w:val="0D0D0D" w:themeColor="text1" w:themeTint="F2"/>
          <w:sz w:val="24"/>
          <w:szCs w:val="24"/>
          <w:lang w:val="en-US"/>
        </w:rPr>
        <w:t xml:space="preserve">Items available </w:t>
      </w:r>
    </w:p>
    <w:p w14:paraId="0D889284" w14:textId="0E5C2AB5"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ItemsID</w:t>
      </w:r>
      <w:proofErr w:type="spellEnd"/>
      <w:r w:rsidRPr="00B86EA6">
        <w:rPr>
          <w:rFonts w:cstheme="minorHAnsi"/>
          <w:color w:val="0D0D0D" w:themeColor="text1" w:themeTint="F2"/>
          <w:sz w:val="24"/>
          <w:szCs w:val="24"/>
          <w:lang w:val="en-US"/>
        </w:rPr>
        <w:t xml:space="preserve"> (Collection), </w:t>
      </w:r>
      <w:proofErr w:type="spellStart"/>
      <w:r w:rsidRPr="00B86EA6">
        <w:rPr>
          <w:rFonts w:cstheme="minorHAnsi"/>
          <w:color w:val="0D0D0D" w:themeColor="text1" w:themeTint="F2"/>
          <w:sz w:val="24"/>
          <w:szCs w:val="24"/>
          <w:lang w:val="en-US"/>
        </w:rPr>
        <w:t>SessionToken</w:t>
      </w:r>
      <w:proofErr w:type="spellEnd"/>
    </w:p>
    <w:p w14:paraId="4B69791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r w:rsidRPr="00B86EA6">
        <w:rPr>
          <w:rFonts w:cstheme="minorHAnsi"/>
          <w:b/>
          <w:bCs/>
          <w:color w:val="0D0D0D" w:themeColor="text1" w:themeTint="F2"/>
          <w:sz w:val="24"/>
          <w:szCs w:val="24"/>
          <w:lang w:val="en-US"/>
        </w:rPr>
        <w:t xml:space="preserve"> Main Scenario: </w:t>
      </w:r>
    </w:p>
    <w:p w14:paraId="285653F9" w14:textId="0AB1196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w:t>
      </w:r>
      <w:proofErr w:type="spellStart"/>
      <w:r w:rsidR="009F61E5" w:rsidRPr="00B86EA6">
        <w:rPr>
          <w:rFonts w:cstheme="minorHAnsi"/>
          <w:color w:val="0D0D0D" w:themeColor="text1" w:themeTint="F2"/>
          <w:sz w:val="24"/>
          <w:szCs w:val="24"/>
          <w:lang w:val="en-US"/>
        </w:rPr>
        <w:t>ShopID</w:t>
      </w:r>
      <w:proofErr w:type="spellEnd"/>
    </w:p>
    <w:p w14:paraId="12E04649" w14:textId="4B7BB5C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shop exists</w:t>
      </w:r>
    </w:p>
    <w:p w14:paraId="40F5154B" w14:textId="7F70B883"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all the mentioned items using </w:t>
      </w:r>
      <w:proofErr w:type="spellStart"/>
      <w:r w:rsidRPr="00B86EA6">
        <w:rPr>
          <w:rFonts w:cstheme="minorHAnsi"/>
          <w:color w:val="0D0D0D" w:themeColor="text1" w:themeTint="F2"/>
          <w:sz w:val="24"/>
          <w:szCs w:val="24"/>
          <w:lang w:val="en-US"/>
        </w:rPr>
        <w:t>ItemsID</w:t>
      </w:r>
      <w:proofErr w:type="spellEnd"/>
    </w:p>
    <w:p w14:paraId="153EAF9F" w14:textId="1A6B081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items exist</w:t>
      </w:r>
    </w:p>
    <w:p w14:paraId="20E42448" w14:textId="6C1E38A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items are available</w:t>
      </w:r>
    </w:p>
    <w:p w14:paraId="6B509680" w14:textId="1034336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the respective basket for the given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w:t>
      </w:r>
    </w:p>
    <w:p w14:paraId="0DAA9D1F" w14:textId="1A80D28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7.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save the items in the user’s basket</w:t>
      </w:r>
    </w:p>
    <w:p w14:paraId="655A6209" w14:textId="25476340"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8.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576FE0D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7A107AD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was not found:</w:t>
      </w:r>
    </w:p>
    <w:p w14:paraId="65450D1A" w14:textId="18EB1C87"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shop was not found</w:t>
      </w:r>
    </w:p>
    <w:p w14:paraId="2514827A"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1EDE489B" w14:textId="633FC00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one or more items were not found</w:t>
      </w:r>
    </w:p>
    <w:p w14:paraId="5094245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available:</w:t>
      </w:r>
    </w:p>
    <w:p w14:paraId="5E42389A" w14:textId="266E3462"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 xml:space="preserve">System notifies to the user that one or more items were not available </w:t>
      </w:r>
    </w:p>
    <w:p w14:paraId="2D824B7B" w14:textId="77777777" w:rsidR="00E0029A" w:rsidRPr="00B86EA6" w:rsidRDefault="00E0029A" w:rsidP="00E0029A">
      <w:pPr>
        <w:rPr>
          <w:rFonts w:cstheme="minorHAnsi"/>
          <w:color w:val="0D0D0D" w:themeColor="text1" w:themeTint="F2"/>
          <w:sz w:val="24"/>
          <w:szCs w:val="24"/>
          <w:lang w:val="en-US"/>
        </w:rPr>
      </w:pPr>
    </w:p>
    <w:p w14:paraId="7A9677D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.4</w:t>
      </w:r>
    </w:p>
    <w:p w14:paraId="79812C6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6B907002"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Check cart content</w:t>
      </w:r>
      <w:r w:rsidRPr="00B86EA6">
        <w:rPr>
          <w:rFonts w:cstheme="minorHAnsi"/>
          <w:color w:val="0D0D0D" w:themeColor="text1" w:themeTint="F2"/>
          <w:sz w:val="24"/>
          <w:szCs w:val="24"/>
          <w:u w:val="single"/>
          <w:lang w:val="en-US"/>
        </w:rPr>
        <w:t xml:space="preserve"> </w:t>
      </w:r>
    </w:p>
    <w:p w14:paraId="1F25F6C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0E7952D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the cart’s content</w:t>
      </w:r>
    </w:p>
    <w:p w14:paraId="5F6ACE93" w14:textId="77777777" w:rsidR="00E0029A" w:rsidRPr="00B86EA6" w:rsidRDefault="00E0029A" w:rsidP="00E0029A">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1F83D58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1FA2E2F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46E94E62" w14:textId="682104C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7F70D1BA" w14:textId="3AEF95E7"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cart exists</w:t>
      </w:r>
    </w:p>
    <w:p w14:paraId="262ABB64" w14:textId="67CA57C9"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5063B7AE" w14:textId="7ECADE88"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the cart data to the user</w:t>
      </w:r>
    </w:p>
    <w:p w14:paraId="1C8A6B9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054DA65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0EF248F2" w14:textId="609C349F"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cart was not found</w:t>
      </w:r>
    </w:p>
    <w:p w14:paraId="7FE5256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14D806A8" w14:textId="6726F953"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it’s not their cart</w:t>
      </w:r>
    </w:p>
    <w:p w14:paraId="3E841DA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D7208C6"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lastRenderedPageBreak/>
        <w:t xml:space="preserve">Use case: </w:t>
      </w:r>
      <w:r w:rsidRPr="00B86EA6">
        <w:rPr>
          <w:rFonts w:cstheme="minorHAnsi"/>
          <w:b/>
          <w:bCs/>
          <w:color w:val="0D0D0D" w:themeColor="text1" w:themeTint="F2"/>
          <w:sz w:val="24"/>
          <w:szCs w:val="24"/>
          <w:u w:val="single"/>
          <w:lang w:val="en-US"/>
        </w:rPr>
        <w:t>Change cart content</w:t>
      </w:r>
      <w:r w:rsidRPr="00B86EA6">
        <w:rPr>
          <w:rFonts w:cstheme="minorHAnsi"/>
          <w:color w:val="0D0D0D" w:themeColor="text1" w:themeTint="F2"/>
          <w:sz w:val="24"/>
          <w:szCs w:val="24"/>
          <w:u w:val="single"/>
          <w:lang w:val="en-US"/>
        </w:rPr>
        <w:t xml:space="preserve"> </w:t>
      </w:r>
    </w:p>
    <w:p w14:paraId="4AC778D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61745D2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delete some of the cart’s content</w:t>
      </w:r>
    </w:p>
    <w:p w14:paraId="727FD3E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2598105A" w14:textId="62C4C1D8"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The selected items are in the user’s cart</w:t>
      </w:r>
    </w:p>
    <w:p w14:paraId="55B8025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ItemsToDeleteID</w:t>
      </w:r>
      <w:proofErr w:type="spellEnd"/>
      <w:r w:rsidRPr="00B86EA6">
        <w:rPr>
          <w:rFonts w:cstheme="minorHAnsi"/>
          <w:color w:val="0D0D0D" w:themeColor="text1" w:themeTint="F2"/>
          <w:sz w:val="24"/>
          <w:szCs w:val="24"/>
          <w:lang w:val="en-US"/>
        </w:rPr>
        <w:t xml:space="preserve"> (Collection)</w:t>
      </w:r>
    </w:p>
    <w:p w14:paraId="0F3EC5E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763B2A3F" w14:textId="5AD1A14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56D0B257" w14:textId="7E6E1DD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cart exists</w:t>
      </w:r>
    </w:p>
    <w:p w14:paraId="1F568C66" w14:textId="25203E6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5654E1E5" w14:textId="77FDF9B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the selected items with </w:t>
      </w:r>
      <w:proofErr w:type="spellStart"/>
      <w:r w:rsidRPr="00B86EA6">
        <w:rPr>
          <w:rFonts w:cstheme="minorHAnsi"/>
          <w:color w:val="0D0D0D" w:themeColor="text1" w:themeTint="F2"/>
          <w:sz w:val="24"/>
          <w:szCs w:val="24"/>
          <w:lang w:val="en-US"/>
        </w:rPr>
        <w:t>ItemsToDeleteID</w:t>
      </w:r>
      <w:proofErr w:type="spellEnd"/>
      <w:r w:rsidRPr="00B86EA6">
        <w:rPr>
          <w:rFonts w:cstheme="minorHAnsi"/>
          <w:color w:val="0D0D0D" w:themeColor="text1" w:themeTint="F2"/>
          <w:sz w:val="24"/>
          <w:szCs w:val="24"/>
          <w:lang w:val="en-US"/>
        </w:rPr>
        <w:t xml:space="preserve"> </w:t>
      </w:r>
    </w:p>
    <w:p w14:paraId="116AFAEA" w14:textId="3D353CE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all the items exist in the cart</w:t>
      </w:r>
    </w:p>
    <w:p w14:paraId="5028ABFD" w14:textId="3A7631A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asks for user confirmation</w:t>
      </w:r>
    </w:p>
    <w:p w14:paraId="435ADF9A" w14:textId="555851AD"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7.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approves deletion</w:t>
      </w:r>
    </w:p>
    <w:p w14:paraId="1040F6DB" w14:textId="6B8C4C2A"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8.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delete the items from the user’s baskets</w:t>
      </w:r>
    </w:p>
    <w:p w14:paraId="274AF638" w14:textId="0E1013F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9.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01D480D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505F57F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74BDE6AF" w14:textId="54747E32"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cart was not found</w:t>
      </w:r>
    </w:p>
    <w:p w14:paraId="3447BD8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3F3E20AF" w14:textId="47951E4E"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it’s not the respective cart</w:t>
      </w:r>
    </w:p>
    <w:p w14:paraId="4D78A81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28D5AEB6" w14:textId="422D7D1E"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one or more items were not found in the cart</w:t>
      </w:r>
    </w:p>
    <w:p w14:paraId="289C379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does not approve purchase </w:t>
      </w:r>
    </w:p>
    <w:p w14:paraId="0C0E3E0E" w14:textId="526F16DB"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acknowledges</w:t>
      </w:r>
    </w:p>
    <w:p w14:paraId="333A0263" w14:textId="77777777" w:rsidR="00E0029A" w:rsidRPr="00B86EA6" w:rsidRDefault="00E0029A" w:rsidP="00E0029A">
      <w:pPr>
        <w:rPr>
          <w:rFonts w:cstheme="minorHAnsi"/>
          <w:color w:val="0D0D0D" w:themeColor="text1" w:themeTint="F2"/>
          <w:sz w:val="24"/>
          <w:szCs w:val="24"/>
          <w:lang w:val="en-US"/>
        </w:rPr>
      </w:pPr>
    </w:p>
    <w:p w14:paraId="0D0F507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.5</w:t>
      </w:r>
    </w:p>
    <w:p w14:paraId="1F8EA84B"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Buy cart content</w:t>
      </w:r>
      <w:r w:rsidRPr="00B86EA6">
        <w:rPr>
          <w:rFonts w:cstheme="minorHAnsi"/>
          <w:color w:val="0D0D0D" w:themeColor="text1" w:themeTint="F2"/>
          <w:sz w:val="24"/>
          <w:szCs w:val="24"/>
          <w:u w:val="single"/>
          <w:lang w:val="en-US"/>
        </w:rPr>
        <w:t xml:space="preserve"> </w:t>
      </w:r>
    </w:p>
    <w:p w14:paraId="3EDB0E8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Guest</w:t>
      </w:r>
    </w:p>
    <w:p w14:paraId="74C91D3E"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buy the cart’s content</w:t>
      </w:r>
    </w:p>
    <w:p w14:paraId="0F11E50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xml:space="preserve">: </w:t>
      </w:r>
    </w:p>
    <w:p w14:paraId="0EFECA39" w14:textId="6DA3134D" w:rsidR="00E0029A" w:rsidRPr="00B86EA6" w:rsidRDefault="00E0029A" w:rsidP="00E0029A">
      <w:pPr>
        <w:ind w:left="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There is at least one item in the cart</w:t>
      </w:r>
    </w:p>
    <w:p w14:paraId="5FA09D1C" w14:textId="5EDFB79B" w:rsidR="00E0029A" w:rsidRPr="00B86EA6" w:rsidRDefault="00E0029A" w:rsidP="00E0029A">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2. </w:t>
      </w:r>
      <w:r w:rsidRPr="00B86EA6">
        <w:rPr>
          <w:rFonts w:cstheme="minorHAnsi"/>
          <w:color w:val="0D0D0D" w:themeColor="text1" w:themeTint="F2"/>
          <w:sz w:val="24"/>
          <w:szCs w:val="24"/>
          <w:lang w:val="en-US"/>
        </w:rPr>
        <w:t>All the items in the user’s cart are available for purchase</w:t>
      </w:r>
    </w:p>
    <w:p w14:paraId="2FB8220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45FF0F4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64F93C34" w14:textId="2A0987F9"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search </w:t>
      </w:r>
      <w:proofErr w:type="spellStart"/>
      <w:r w:rsidRPr="00B86EA6">
        <w:rPr>
          <w:rFonts w:cstheme="minorHAnsi"/>
          <w:color w:val="0D0D0D" w:themeColor="text1" w:themeTint="F2"/>
          <w:sz w:val="24"/>
          <w:szCs w:val="24"/>
          <w:lang w:val="en-US"/>
        </w:rPr>
        <w:t>CartID</w:t>
      </w:r>
      <w:proofErr w:type="spellEnd"/>
    </w:p>
    <w:p w14:paraId="48877FF1" w14:textId="13D2F718"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the cart exists</w:t>
      </w:r>
    </w:p>
    <w:p w14:paraId="11440D5B" w14:textId="659313D1"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7AC11680" w14:textId="5DBEE30F"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that all the items in the cart available</w:t>
      </w:r>
    </w:p>
    <w:p w14:paraId="5C89206A" w14:textId="7962836C"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Calculate the final price for all the items, after each item discount</w:t>
      </w:r>
    </w:p>
    <w:p w14:paraId="13AD5C5A" w14:textId="04F77964"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asks for user confirmation</w:t>
      </w:r>
    </w:p>
    <w:p w14:paraId="7CBC9400" w14:textId="0275DC75"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7. </w:t>
      </w:r>
      <w:r w:rsidRPr="00B86EA6">
        <w:rPr>
          <w:rFonts w:cstheme="minorHAnsi"/>
          <w:b/>
          <w:bCs/>
          <w:color w:val="0D0D0D" w:themeColor="text1" w:themeTint="F2"/>
          <w:sz w:val="24"/>
          <w:szCs w:val="24"/>
          <w:lang w:val="en-US"/>
        </w:rPr>
        <w:t>User</w:t>
      </w:r>
      <w:r w:rsidRPr="00B86EA6">
        <w:rPr>
          <w:rFonts w:cstheme="minorHAnsi"/>
          <w:color w:val="0D0D0D" w:themeColor="text1" w:themeTint="F2"/>
          <w:sz w:val="24"/>
          <w:szCs w:val="24"/>
          <w:lang w:val="en-US"/>
        </w:rPr>
        <w:t>: approves deletion</w:t>
      </w:r>
    </w:p>
    <w:p w14:paraId="6986C3C0" w14:textId="49C956EE"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8.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charge the user</w:t>
      </w:r>
    </w:p>
    <w:p w14:paraId="72109169" w14:textId="3198AB02" w:rsidR="00E0029A" w:rsidRPr="00B86EA6" w:rsidRDefault="00E0029A" w:rsidP="00E0029A">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9.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00A7623C"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 xml:space="preserve">Alternative flows: </w:t>
      </w:r>
    </w:p>
    <w:p w14:paraId="3070394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found:</w:t>
      </w:r>
    </w:p>
    <w:p w14:paraId="5C52AD24" w14:textId="3BAF1168"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cart was not found</w:t>
      </w:r>
    </w:p>
    <w:p w14:paraId="6AC91A93"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400D6F7D" w14:textId="75620F0C"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it’s not the respective cart</w:t>
      </w:r>
    </w:p>
    <w:p w14:paraId="5E7AF27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found:</w:t>
      </w:r>
    </w:p>
    <w:p w14:paraId="2DB39F56" w14:textId="5F7CC445"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one or more items were not found in the cart</w:t>
      </w:r>
    </w:p>
    <w:p w14:paraId="5EF4684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Items were not available:</w:t>
      </w:r>
    </w:p>
    <w:p w14:paraId="6150606D" w14:textId="3928DEA1" w:rsidR="00E0029A" w:rsidRPr="00B86EA6" w:rsidRDefault="00E0029A"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 xml:space="preserve">System notifies to the user that one or more items were not available </w:t>
      </w:r>
    </w:p>
    <w:p w14:paraId="6390152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does not approve purchase: </w:t>
      </w:r>
    </w:p>
    <w:p w14:paraId="22790294" w14:textId="29783B7A" w:rsidR="00A21362" w:rsidRPr="00B86EA6" w:rsidRDefault="00E0029A" w:rsidP="00DE2794">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acknowledges</w:t>
      </w:r>
    </w:p>
    <w:p w14:paraId="68A0AEE3" w14:textId="77777777" w:rsidR="00DE2794" w:rsidRPr="00B86EA6" w:rsidRDefault="00DE2794" w:rsidP="00DE2794">
      <w:pPr>
        <w:ind w:firstLine="720"/>
        <w:rPr>
          <w:rFonts w:cstheme="minorHAnsi"/>
          <w:color w:val="0D0D0D" w:themeColor="text1" w:themeTint="F2"/>
          <w:sz w:val="24"/>
          <w:szCs w:val="24"/>
          <w:lang w:val="en-US"/>
        </w:rPr>
      </w:pPr>
    </w:p>
    <w:p w14:paraId="0E4C257A" w14:textId="77777777" w:rsidR="00DE2794" w:rsidRPr="00B86EA6" w:rsidRDefault="00DE2794" w:rsidP="00DE2794">
      <w:pPr>
        <w:ind w:firstLine="720"/>
        <w:rPr>
          <w:rFonts w:cstheme="minorHAnsi"/>
          <w:color w:val="0D0D0D" w:themeColor="text1" w:themeTint="F2"/>
          <w:sz w:val="24"/>
          <w:szCs w:val="24"/>
          <w:rtl/>
        </w:rPr>
      </w:pPr>
    </w:p>
    <w:p w14:paraId="40C895EC" w14:textId="77777777" w:rsidR="00E0029A" w:rsidRPr="00B86EA6" w:rsidRDefault="00E0029A" w:rsidP="00E0029A">
      <w:pPr>
        <w:rPr>
          <w:rFonts w:cstheme="minorHAnsi"/>
          <w:b/>
          <w:bCs/>
          <w:color w:val="0D0D0D" w:themeColor="text1" w:themeTint="F2"/>
          <w:sz w:val="32"/>
          <w:szCs w:val="32"/>
          <w:u w:val="single"/>
          <w:lang w:val="en-US"/>
        </w:rPr>
      </w:pPr>
      <w:r w:rsidRPr="00B86EA6">
        <w:rPr>
          <w:rFonts w:cstheme="minorHAnsi"/>
          <w:b/>
          <w:bCs/>
          <w:color w:val="0D0D0D" w:themeColor="text1" w:themeTint="F2"/>
          <w:sz w:val="32"/>
          <w:szCs w:val="32"/>
          <w:u w:val="single"/>
          <w:lang w:val="en-US"/>
        </w:rPr>
        <w:t>Differences between a guest and a registered user for requirements 1.2 &amp; 2.1-2.5</w:t>
      </w:r>
    </w:p>
    <w:p w14:paraId="6A2C57BF" w14:textId="77777777" w:rsidR="00E0029A" w:rsidRPr="00B86EA6" w:rsidRDefault="00E0029A" w:rsidP="00E0029A">
      <w:pPr>
        <w:rPr>
          <w:rFonts w:cstheme="minorHAnsi"/>
          <w:b/>
          <w:bCs/>
          <w:color w:val="0D0D0D" w:themeColor="text1" w:themeTint="F2"/>
          <w:sz w:val="32"/>
          <w:szCs w:val="32"/>
          <w:u w:val="single"/>
          <w:lang w:val="en-US"/>
        </w:rPr>
      </w:pPr>
      <w:r w:rsidRPr="00B86EA6">
        <w:rPr>
          <w:rFonts w:cstheme="minorHAnsi"/>
          <w:b/>
          <w:bCs/>
          <w:color w:val="0D0D0D" w:themeColor="text1" w:themeTint="F2"/>
          <w:sz w:val="32"/>
          <w:szCs w:val="32"/>
          <w:u w:val="single"/>
          <w:lang w:val="en-US"/>
        </w:rPr>
        <w:t>The changes are:</w:t>
      </w:r>
    </w:p>
    <w:p w14:paraId="422F327F" w14:textId="77777777" w:rsidR="00E0029A" w:rsidRPr="00B86EA6" w:rsidRDefault="00E0029A" w:rsidP="00E0029A">
      <w:pPr>
        <w:rPr>
          <w:rFonts w:cstheme="minorHAnsi"/>
          <w:color w:val="0D0D0D" w:themeColor="text1" w:themeTint="F2"/>
          <w:sz w:val="24"/>
          <w:szCs w:val="24"/>
          <w:lang w:val="en-US"/>
        </w:rPr>
      </w:pPr>
    </w:p>
    <w:p w14:paraId="27B1127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1.2</w:t>
      </w:r>
    </w:p>
    <w:p w14:paraId="4F1F5C3D"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12282A8"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23FB092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5</w:t>
      </w:r>
      <w:r w:rsidRPr="00B86EA6">
        <w:rPr>
          <w:rFonts w:cstheme="minorHAnsi"/>
          <w:b/>
          <w:bCs/>
          <w:color w:val="0D0D0D" w:themeColor="text1" w:themeTint="F2"/>
          <w:sz w:val="24"/>
          <w:szCs w:val="24"/>
          <w:lang w:val="en-US"/>
        </w:rPr>
        <w:t>. Main Scenario</w:t>
      </w:r>
      <w:r w:rsidRPr="00B86EA6">
        <w:rPr>
          <w:rFonts w:cstheme="minorHAnsi"/>
          <w:color w:val="0D0D0D" w:themeColor="text1" w:themeTint="F2"/>
          <w:sz w:val="24"/>
          <w:szCs w:val="24"/>
          <w:lang w:val="en-US"/>
        </w:rPr>
        <w:t xml:space="preserve">: </w:t>
      </w:r>
    </w:p>
    <w:p w14:paraId="7099DCE7"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59BC6BCF"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cart data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assigned to </w:t>
      </w:r>
      <w:proofErr w:type="spellStart"/>
      <w:r w:rsidRPr="00B86EA6">
        <w:rPr>
          <w:rFonts w:cstheme="minorHAnsi"/>
          <w:color w:val="0D0D0D" w:themeColor="text1" w:themeTint="F2"/>
          <w:sz w:val="24"/>
          <w:szCs w:val="24"/>
          <w:lang w:val="en-US"/>
        </w:rPr>
        <w:t>SessionToken</w:t>
      </w:r>
      <w:proofErr w:type="spellEnd"/>
    </w:p>
    <w:p w14:paraId="2C80DD36"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66B32181"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0119373F"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F69162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saved:</w:t>
      </w:r>
    </w:p>
    <w:p w14:paraId="3D83745E" w14:textId="4933F18C"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cart was not saved</w:t>
      </w:r>
    </w:p>
    <w:p w14:paraId="771400CE" w14:textId="77777777" w:rsidR="00E0029A" w:rsidRPr="00B86EA6" w:rsidRDefault="00E0029A" w:rsidP="00E0029A">
      <w:pPr>
        <w:rPr>
          <w:rFonts w:cstheme="minorHAnsi"/>
          <w:color w:val="0D0D0D" w:themeColor="text1" w:themeTint="F2"/>
          <w:sz w:val="24"/>
          <w:szCs w:val="24"/>
          <w:lang w:val="en-US"/>
        </w:rPr>
      </w:pPr>
    </w:p>
    <w:p w14:paraId="556FC3B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3</w:t>
      </w:r>
    </w:p>
    <w:p w14:paraId="3BB3238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26613A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010C0CC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46535A2E" w14:textId="035595B6"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basket data that belongs to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ItemsID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06B7646B"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4494034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7D4FCE81"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79B21EC6"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Basket was not saved:</w:t>
      </w:r>
    </w:p>
    <w:p w14:paraId="41539222" w14:textId="13A8CD9E"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basket was not saved</w:t>
      </w:r>
    </w:p>
    <w:p w14:paraId="3E19F41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.4</w:t>
      </w:r>
    </w:p>
    <w:p w14:paraId="04B6437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5F461027"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1DE69AA9"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32C80DDA"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FC83079" w14:textId="62478E91"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changes were made that belongs to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7DF86859"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3DC808BB"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3E03C513"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1AC4D42"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Basket was not saved:</w:t>
      </w:r>
    </w:p>
    <w:p w14:paraId="3A1CB146" w14:textId="5F509A81" w:rsidR="00E0029A" w:rsidRPr="00B86EA6" w:rsidRDefault="006B6505" w:rsidP="00E0029A">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changes were not saved</w:t>
      </w:r>
    </w:p>
    <w:p w14:paraId="79C98B2A" w14:textId="77777777" w:rsidR="00E0029A" w:rsidRPr="00B86EA6" w:rsidRDefault="00E0029A" w:rsidP="00E0029A">
      <w:pPr>
        <w:rPr>
          <w:rFonts w:cstheme="minorHAnsi"/>
          <w:color w:val="0D0D0D" w:themeColor="text1" w:themeTint="F2"/>
          <w:sz w:val="24"/>
          <w:szCs w:val="24"/>
          <w:lang w:val="en-US"/>
        </w:rPr>
      </w:pPr>
    </w:p>
    <w:p w14:paraId="43ECC81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2</w:t>
      </w:r>
      <w:r w:rsidRPr="00B86EA6">
        <w:rPr>
          <w:rFonts w:cstheme="minorHAnsi"/>
          <w:color w:val="0D0D0D" w:themeColor="text1" w:themeTint="F2"/>
          <w:sz w:val="24"/>
          <w:szCs w:val="24"/>
          <w:lang w:val="en-US"/>
        </w:rPr>
        <w:t>.5</w:t>
      </w:r>
    </w:p>
    <w:p w14:paraId="6DC3E6C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F7844E5"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13F7C34F"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 xml:space="preserve">: </w:t>
      </w:r>
    </w:p>
    <w:p w14:paraId="230C776E"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304E869C" w14:textId="6DA0ABA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changes were made, as history purchase,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(that assigned to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w:t>
      </w:r>
    </w:p>
    <w:p w14:paraId="4F8EEBBB" w14:textId="77777777" w:rsidR="00E0029A" w:rsidRPr="00B86EA6" w:rsidRDefault="00E0029A"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 confirmation to user</w:t>
      </w:r>
    </w:p>
    <w:p w14:paraId="38F655B4"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5D429C07" w14:textId="77777777" w:rsidR="00E0029A" w:rsidRPr="00B86EA6" w:rsidRDefault="00E0029A" w:rsidP="00E0029A">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We’re adding this:</w:t>
      </w:r>
    </w:p>
    <w:p w14:paraId="5F6896E0" w14:textId="77777777" w:rsidR="00E0029A" w:rsidRPr="00B86EA6" w:rsidRDefault="00E0029A" w:rsidP="00E0029A">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Changes were not saved:</w:t>
      </w:r>
    </w:p>
    <w:p w14:paraId="4A710383" w14:textId="1883110C" w:rsidR="00E0029A" w:rsidRPr="00B86EA6" w:rsidRDefault="006B6505" w:rsidP="00E0029A">
      <w:pPr>
        <w:ind w:firstLine="720"/>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&gt;&gt;</w:t>
      </w:r>
      <w:r w:rsidR="00E0029A" w:rsidRPr="00B86EA6">
        <w:rPr>
          <w:rFonts w:cstheme="minorHAnsi"/>
          <w:color w:val="0D0D0D" w:themeColor="text1" w:themeTint="F2"/>
          <w:sz w:val="24"/>
          <w:szCs w:val="24"/>
          <w:lang w:val="en-US"/>
        </w:rPr>
        <w:t>System notifies to the user that the changes were not saved</w:t>
      </w:r>
    </w:p>
    <w:p w14:paraId="620B2380" w14:textId="77777777" w:rsidR="00014753" w:rsidRPr="00B86EA6" w:rsidRDefault="00014753" w:rsidP="00E0029A">
      <w:pPr>
        <w:ind w:firstLine="720"/>
        <w:rPr>
          <w:rFonts w:cstheme="minorHAnsi"/>
          <w:color w:val="0D0D0D" w:themeColor="text1" w:themeTint="F2"/>
          <w:sz w:val="24"/>
          <w:szCs w:val="24"/>
          <w:lang w:val="en-US"/>
        </w:rPr>
      </w:pPr>
    </w:p>
    <w:p w14:paraId="411B242B" w14:textId="77777777" w:rsidR="00014753" w:rsidRPr="00B86EA6" w:rsidRDefault="00014753" w:rsidP="00E0029A">
      <w:pPr>
        <w:ind w:firstLine="720"/>
        <w:rPr>
          <w:rFonts w:cstheme="minorHAnsi"/>
          <w:color w:val="0D0D0D" w:themeColor="text1" w:themeTint="F2"/>
          <w:sz w:val="24"/>
          <w:szCs w:val="24"/>
          <w:lang w:val="en-US"/>
        </w:rPr>
      </w:pPr>
    </w:p>
    <w:p w14:paraId="57671E8D" w14:textId="49474BC1" w:rsidR="006B6505" w:rsidRPr="0038799E" w:rsidRDefault="00014753" w:rsidP="0038799E">
      <w:pPr>
        <w:pStyle w:val="3"/>
        <w:bidi/>
        <w:rPr>
          <w:sz w:val="36"/>
          <w:szCs w:val="36"/>
          <w:u w:val="single"/>
          <w:lang w:val="en-US"/>
        </w:rPr>
      </w:pPr>
      <w:r w:rsidRPr="0038799E">
        <w:rPr>
          <w:sz w:val="36"/>
          <w:szCs w:val="36"/>
          <w:u w:val="single"/>
        </w:rPr>
        <w:t xml:space="preserve"> </w:t>
      </w:r>
      <w:bookmarkStart w:id="14" w:name="_Toc194946743"/>
      <w:bookmarkStart w:id="15" w:name="_Toc194947046"/>
      <w:r w:rsidRPr="0038799E">
        <w:rPr>
          <w:sz w:val="36"/>
          <w:szCs w:val="36"/>
          <w:u w:val="single"/>
        </w:rPr>
        <w:t>.3</w:t>
      </w:r>
      <w:r w:rsidRPr="0038799E">
        <w:rPr>
          <w:sz w:val="36"/>
          <w:szCs w:val="36"/>
          <w:u w:val="single"/>
        </w:rPr>
        <w:t xml:space="preserve"> </w:t>
      </w:r>
      <w:r w:rsidRPr="0038799E">
        <w:rPr>
          <w:sz w:val="36"/>
          <w:szCs w:val="36"/>
          <w:u w:val="single"/>
          <w:rtl/>
        </w:rPr>
        <w:t>פעולות קנייה של מבקר-מנוי בשוק</w:t>
      </w:r>
      <w:r w:rsidRPr="0038799E">
        <w:rPr>
          <w:sz w:val="36"/>
          <w:szCs w:val="36"/>
          <w:u w:val="single"/>
        </w:rPr>
        <w:t>:</w:t>
      </w:r>
      <w:bookmarkEnd w:id="14"/>
      <w:bookmarkEnd w:id="15"/>
      <w:r w:rsidRPr="0038799E">
        <w:rPr>
          <w:sz w:val="36"/>
          <w:szCs w:val="36"/>
          <w:u w:val="single"/>
        </w:rPr>
        <w:t xml:space="preserve"> </w:t>
      </w:r>
    </w:p>
    <w:p w14:paraId="2FDAFFD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w:t>
      </w:r>
    </w:p>
    <w:p w14:paraId="7F94A5C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Logout</w:t>
      </w:r>
    </w:p>
    <w:p w14:paraId="04A8AD9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561956A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 to logout</w:t>
      </w:r>
    </w:p>
    <w:p w14:paraId="00A555E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71C33C4" w14:textId="08CFBFE7"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User is logged in</w:t>
      </w:r>
    </w:p>
    <w:p w14:paraId="5FFAAAD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CartID</w:t>
      </w:r>
      <w:proofErr w:type="spellEnd"/>
    </w:p>
    <w:p w14:paraId="2E78BC4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68DB6573" w14:textId="2B2C4BB0"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w:t>
      </w:r>
    </w:p>
    <w:p w14:paraId="37A3E479"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matches the cart owner</w:t>
      </w:r>
    </w:p>
    <w:p w14:paraId="769EF71E"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saves the cart data that belongs to </w:t>
      </w:r>
      <w:proofErr w:type="spellStart"/>
      <w:r w:rsidRPr="00B86EA6">
        <w:rPr>
          <w:rFonts w:cstheme="minorHAnsi"/>
          <w:color w:val="0D0D0D" w:themeColor="text1" w:themeTint="F2"/>
          <w:sz w:val="24"/>
          <w:szCs w:val="24"/>
          <w:lang w:val="en-US"/>
        </w:rPr>
        <w:t>CartID</w:t>
      </w:r>
      <w:proofErr w:type="spellEnd"/>
      <w:r w:rsidRPr="00B86EA6">
        <w:rPr>
          <w:rFonts w:cstheme="minorHAnsi"/>
          <w:color w:val="0D0D0D" w:themeColor="text1" w:themeTint="F2"/>
          <w:sz w:val="24"/>
          <w:szCs w:val="24"/>
          <w:lang w:val="en-US"/>
        </w:rPr>
        <w:t xml:space="preserve"> and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assigned to </w:t>
      </w:r>
      <w:proofErr w:type="spellStart"/>
      <w:r w:rsidRPr="00B86EA6">
        <w:rPr>
          <w:rFonts w:cstheme="minorHAnsi"/>
          <w:color w:val="0D0D0D" w:themeColor="text1" w:themeTint="F2"/>
          <w:sz w:val="24"/>
          <w:szCs w:val="24"/>
          <w:lang w:val="en-US"/>
        </w:rPr>
        <w:t>SessionToken</w:t>
      </w:r>
      <w:proofErr w:type="spellEnd"/>
    </w:p>
    <w:p w14:paraId="26F5DCAB" w14:textId="7AA70CFD"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changes the user status to Guest</w:t>
      </w:r>
    </w:p>
    <w:p w14:paraId="411F4D9C" w14:textId="452E340E"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68F12A1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06E7CA9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05529782" w14:textId="62D5E104"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w:t>
      </w:r>
      <w:r w:rsidRPr="00B86EA6">
        <w:rPr>
          <w:rFonts w:cstheme="minorHAnsi"/>
          <w:color w:val="0D0D0D" w:themeColor="text1" w:themeTint="F2"/>
          <w:sz w:val="24"/>
          <w:szCs w:val="24"/>
          <w:lang w:val="en-US"/>
        </w:rPr>
        <w:t>System notifies the user that they are not logged in</w:t>
      </w:r>
    </w:p>
    <w:p w14:paraId="4C8B1B9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the user’s cart:</w:t>
      </w:r>
    </w:p>
    <w:p w14:paraId="0FAF1128" w14:textId="507603A1"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it’s not their cart</w:t>
      </w:r>
    </w:p>
    <w:p w14:paraId="4A31EB1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Cart was not saved:</w:t>
      </w:r>
    </w:p>
    <w:p w14:paraId="7813EC93" w14:textId="005DDFD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cart was not saved</w:t>
      </w:r>
    </w:p>
    <w:p w14:paraId="2F67B7D8" w14:textId="77777777" w:rsidR="006B6505" w:rsidRPr="00B86EA6" w:rsidRDefault="006B6505" w:rsidP="006B6505">
      <w:pPr>
        <w:rPr>
          <w:rFonts w:cstheme="minorHAnsi"/>
          <w:color w:val="0D0D0D" w:themeColor="text1" w:themeTint="F2"/>
          <w:sz w:val="24"/>
          <w:szCs w:val="24"/>
          <w:lang w:val="en-US"/>
        </w:rPr>
      </w:pPr>
    </w:p>
    <w:p w14:paraId="3904974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.2</w:t>
      </w:r>
    </w:p>
    <w:p w14:paraId="002C9FB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Open shop</w:t>
      </w:r>
    </w:p>
    <w:p w14:paraId="4AF8F5C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4BFA484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open a shop</w:t>
      </w:r>
    </w:p>
    <w:p w14:paraId="5BB4E59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Precondition:</w:t>
      </w:r>
    </w:p>
    <w:p w14:paraId="45D8214D" w14:textId="79F816F7"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User is logged in</w:t>
      </w:r>
    </w:p>
    <w:p w14:paraId="0F826C34" w14:textId="513ADBCB"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color w:val="0D0D0D" w:themeColor="text1" w:themeTint="F2"/>
          <w:sz w:val="24"/>
          <w:szCs w:val="24"/>
          <w:lang w:val="en-US"/>
        </w:rPr>
        <w:t>User has permission to open a shop (based on system rules)</w:t>
      </w:r>
    </w:p>
    <w:p w14:paraId="197DC994"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ShopName</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ShopDetails</w:t>
      </w:r>
      <w:proofErr w:type="spellEnd"/>
    </w:p>
    <w:p w14:paraId="09AAFF9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p>
    <w:p w14:paraId="001B3E7D"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038E899"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permission to open a shop</w:t>
      </w:r>
    </w:p>
    <w:p w14:paraId="12400F5A"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shop name is unique</w:t>
      </w:r>
    </w:p>
    <w:p w14:paraId="3E99A26C"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creates a new shop with the given details</w:t>
      </w:r>
    </w:p>
    <w:p w14:paraId="26F8E1F4"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assigns the user as the founder and owner of the new shop</w:t>
      </w:r>
    </w:p>
    <w:p w14:paraId="35010384" w14:textId="77777777"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02F0A97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w:t>
      </w:r>
    </w:p>
    <w:p w14:paraId="65A0CFE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555B7AD" w14:textId="51C4342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they are not logged in</w:t>
      </w:r>
    </w:p>
    <w:p w14:paraId="24744D0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CBADB15" w14:textId="22A32DDE"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they cannot open a shop</w:t>
      </w:r>
    </w:p>
    <w:p w14:paraId="477385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name already exists:</w:t>
      </w:r>
    </w:p>
    <w:p w14:paraId="35D752A8" w14:textId="0D6FED55"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to choose another name</w:t>
      </w:r>
    </w:p>
    <w:p w14:paraId="208AC81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was not created:</w:t>
      </w:r>
    </w:p>
    <w:p w14:paraId="072B7BD2" w14:textId="3B64FEA5"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Shop was not created</w:t>
      </w:r>
    </w:p>
    <w:p w14:paraId="20A71DAA" w14:textId="77777777" w:rsidR="00B86EA6" w:rsidRDefault="00B86EA6" w:rsidP="006B6505">
      <w:pPr>
        <w:rPr>
          <w:rFonts w:cstheme="minorHAnsi"/>
          <w:color w:val="0D0D0D" w:themeColor="text1" w:themeTint="F2"/>
          <w:sz w:val="24"/>
          <w:szCs w:val="24"/>
          <w:rtl/>
          <w:lang w:val="en-US"/>
        </w:rPr>
      </w:pPr>
    </w:p>
    <w:p w14:paraId="48D69241" w14:textId="77777777" w:rsidR="00B86EA6" w:rsidRDefault="00B86EA6" w:rsidP="006B6505">
      <w:pPr>
        <w:rPr>
          <w:rFonts w:cstheme="minorHAnsi"/>
          <w:color w:val="0D0D0D" w:themeColor="text1" w:themeTint="F2"/>
          <w:sz w:val="24"/>
          <w:szCs w:val="24"/>
          <w:rtl/>
          <w:lang w:val="en-US"/>
        </w:rPr>
      </w:pPr>
    </w:p>
    <w:p w14:paraId="54C91345" w14:textId="77777777" w:rsidR="00B86EA6" w:rsidRDefault="00B86EA6" w:rsidP="006B6505">
      <w:pPr>
        <w:rPr>
          <w:rFonts w:cstheme="minorHAnsi"/>
          <w:color w:val="0D0D0D" w:themeColor="text1" w:themeTint="F2"/>
          <w:sz w:val="24"/>
          <w:szCs w:val="24"/>
          <w:rtl/>
          <w:lang w:val="en-US"/>
        </w:rPr>
      </w:pPr>
    </w:p>
    <w:p w14:paraId="2F04F124" w14:textId="6AB5A00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.4</w:t>
      </w:r>
    </w:p>
    <w:p w14:paraId="6BA3C2A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046E581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 case: </w:t>
      </w:r>
      <w:r w:rsidRPr="00B86EA6">
        <w:rPr>
          <w:rFonts w:cstheme="minorHAnsi"/>
          <w:b/>
          <w:bCs/>
          <w:color w:val="0D0D0D" w:themeColor="text1" w:themeTint="F2"/>
          <w:sz w:val="24"/>
          <w:szCs w:val="24"/>
          <w:lang w:val="en-US"/>
        </w:rPr>
        <w:t>Rate shop</w:t>
      </w:r>
    </w:p>
    <w:p w14:paraId="1835DCF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569F60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User requests to rate a shop </w:t>
      </w:r>
    </w:p>
    <w:p w14:paraId="2D1104C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0F1E92B" w14:textId="7F57DA16"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User is logged in</w:t>
      </w:r>
    </w:p>
    <w:p w14:paraId="5B8ACF0A" w14:textId="0F5CE767"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color w:val="0D0D0D" w:themeColor="text1" w:themeTint="F2"/>
          <w:sz w:val="24"/>
          <w:szCs w:val="24"/>
          <w:lang w:val="en-US"/>
        </w:rPr>
        <w:t>User has purchased from the shop or product</w:t>
      </w:r>
    </w:p>
    <w:p w14:paraId="7735AA37" w14:textId="0B561CFA"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4.</w:t>
      </w:r>
      <w:r w:rsidRPr="00B86EA6">
        <w:rPr>
          <w:rFonts w:cstheme="minorHAnsi"/>
          <w:b/>
          <w:bCs/>
          <w:color w:val="0D0D0D" w:themeColor="text1" w:themeTint="F2"/>
          <w:sz w:val="24"/>
          <w:szCs w:val="24"/>
          <w:lang w:val="en-US"/>
        </w:rPr>
        <w:t xml:space="preserve"> 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Rating</w:t>
      </w:r>
    </w:p>
    <w:p w14:paraId="60D007C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27C62FB0" w14:textId="39C83FC8"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79202BBB" w14:textId="4EE3501B"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has made a purchase related to the given </w:t>
      </w:r>
      <w:proofErr w:type="spellStart"/>
      <w:r w:rsidR="009F61E5" w:rsidRPr="00B86EA6">
        <w:rPr>
          <w:rFonts w:cstheme="minorHAnsi"/>
          <w:color w:val="0D0D0D" w:themeColor="text1" w:themeTint="F2"/>
          <w:sz w:val="24"/>
          <w:szCs w:val="24"/>
          <w:lang w:val="en-US"/>
        </w:rPr>
        <w:t>ShopID</w:t>
      </w:r>
      <w:proofErr w:type="spellEnd"/>
    </w:p>
    <w:p w14:paraId="623A98FF" w14:textId="213EEFC6"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stores the rating and associates it with the corresponding shop</w:t>
      </w:r>
    </w:p>
    <w:p w14:paraId="7D0C5669" w14:textId="4FB3D713"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average rating</w:t>
      </w:r>
    </w:p>
    <w:p w14:paraId="5D5BE9F0" w14:textId="04ACB0C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2A2A765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A0A3BB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35A10AEF" w14:textId="23CFBAC2"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they are not logged in</w:t>
      </w:r>
    </w:p>
    <w:p w14:paraId="7E2D42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did not make a purchase:</w:t>
      </w:r>
    </w:p>
    <w:p w14:paraId="295ED8E4" w14:textId="6FD59CFA"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a purchase is required before rating</w:t>
      </w:r>
    </w:p>
    <w:p w14:paraId="36B36930" w14:textId="77777777" w:rsidR="006B6505" w:rsidRPr="00B86EA6" w:rsidRDefault="006B6505" w:rsidP="006B6505">
      <w:pPr>
        <w:rPr>
          <w:rFonts w:cstheme="minorHAnsi"/>
          <w:color w:val="0D0D0D" w:themeColor="text1" w:themeTint="F2"/>
          <w:sz w:val="24"/>
          <w:szCs w:val="24"/>
          <w:rtl/>
          <w:lang w:val="en-US"/>
        </w:rPr>
      </w:pPr>
      <w:r w:rsidRPr="00B86EA6">
        <w:rPr>
          <w:rFonts w:cstheme="minorHAnsi"/>
          <w:color w:val="0D0D0D" w:themeColor="text1" w:themeTint="F2"/>
          <w:sz w:val="24"/>
          <w:szCs w:val="24"/>
          <w:lang w:val="en-US"/>
        </w:rPr>
        <w:t>Rate was not saved:</w:t>
      </w:r>
    </w:p>
    <w:p w14:paraId="1BD71F6C" w14:textId="61B3E621"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rate was not saved</w:t>
      </w:r>
    </w:p>
    <w:p w14:paraId="26DD2291" w14:textId="77777777" w:rsidR="006B6505" w:rsidRPr="00B86EA6" w:rsidRDefault="006B6505" w:rsidP="006B6505">
      <w:pPr>
        <w:rPr>
          <w:rFonts w:cstheme="minorHAnsi"/>
          <w:color w:val="0D0D0D" w:themeColor="text1" w:themeTint="F2"/>
          <w:sz w:val="24"/>
          <w:szCs w:val="24"/>
          <w:lang w:val="en-US"/>
        </w:rPr>
      </w:pPr>
    </w:p>
    <w:p w14:paraId="0C83CE3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378B275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Rate product</w:t>
      </w:r>
    </w:p>
    <w:p w14:paraId="7071FFA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6068FCC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rate a product</w:t>
      </w:r>
    </w:p>
    <w:p w14:paraId="36B68C8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p>
    <w:p w14:paraId="1438F068" w14:textId="2C2ABAEB"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User is logged in</w:t>
      </w:r>
    </w:p>
    <w:p w14:paraId="676B7A74" w14:textId="2306CE13" w:rsidR="006B6505" w:rsidRPr="00B86EA6" w:rsidRDefault="006B6505" w:rsidP="006B6505">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color w:val="0D0D0D" w:themeColor="text1" w:themeTint="F2"/>
          <w:sz w:val="24"/>
          <w:szCs w:val="24"/>
          <w:lang w:val="en-US"/>
        </w:rPr>
        <w:t>User has purchased the product</w:t>
      </w:r>
    </w:p>
    <w:p w14:paraId="2145A89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Rating</w:t>
      </w:r>
    </w:p>
    <w:p w14:paraId="086119F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5.</w:t>
      </w:r>
      <w:r w:rsidRPr="00B86EA6">
        <w:rPr>
          <w:rFonts w:cstheme="minorHAnsi"/>
          <w:b/>
          <w:bCs/>
          <w:color w:val="0D0D0D" w:themeColor="text1" w:themeTint="F2"/>
          <w:sz w:val="24"/>
          <w:szCs w:val="24"/>
          <w:lang w:val="en-US"/>
        </w:rPr>
        <w:t xml:space="preserve"> Main Scenario:</w:t>
      </w:r>
    </w:p>
    <w:p w14:paraId="102D2D23" w14:textId="511CE96E"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029517C" w14:textId="09F1F174"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has made a purchase related to the given </w:t>
      </w:r>
      <w:proofErr w:type="spellStart"/>
      <w:r w:rsidRPr="00B86EA6">
        <w:rPr>
          <w:rFonts w:cstheme="minorHAnsi"/>
          <w:color w:val="0D0D0D" w:themeColor="text1" w:themeTint="F2"/>
          <w:sz w:val="24"/>
          <w:szCs w:val="24"/>
          <w:lang w:val="en-US"/>
        </w:rPr>
        <w:t>ProductID</w:t>
      </w:r>
      <w:proofErr w:type="spellEnd"/>
    </w:p>
    <w:p w14:paraId="3C27DD9C" w14:textId="5A47F70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stores the rating and associates it with the corresponding product</w:t>
      </w:r>
    </w:p>
    <w:p w14:paraId="606D8229" w14:textId="74750614"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average rating</w:t>
      </w:r>
    </w:p>
    <w:p w14:paraId="64274C96" w14:textId="00EA31C2"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52B213B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14AA818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C373D01" w14:textId="5AF6DD4F"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they are not logged in</w:t>
      </w:r>
    </w:p>
    <w:p w14:paraId="1E2C34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did not make a purchase:</w:t>
      </w:r>
    </w:p>
    <w:p w14:paraId="20F8CD43" w14:textId="31F74E13"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the user that a purchase is required before rating</w:t>
      </w:r>
    </w:p>
    <w:p w14:paraId="03E73B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Rate was not saved:</w:t>
      </w:r>
    </w:p>
    <w:p w14:paraId="58E3D973" w14:textId="43A9CE1D"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notifies to the user that the rate was not saved</w:t>
      </w:r>
    </w:p>
    <w:p w14:paraId="3819F316" w14:textId="77777777" w:rsidR="006B6505" w:rsidRPr="00B86EA6" w:rsidRDefault="006B6505" w:rsidP="006B6505">
      <w:pPr>
        <w:rPr>
          <w:rFonts w:cstheme="minorHAnsi"/>
          <w:color w:val="0D0D0D" w:themeColor="text1" w:themeTint="F2"/>
          <w:sz w:val="24"/>
          <w:szCs w:val="24"/>
          <w:lang w:val="en-US"/>
        </w:rPr>
      </w:pPr>
    </w:p>
    <w:p w14:paraId="568F527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.5</w:t>
      </w:r>
    </w:p>
    <w:p w14:paraId="535B2693"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Use case:</w:t>
      </w:r>
      <w:r w:rsidRPr="00B86EA6">
        <w:rPr>
          <w:rFonts w:cstheme="minorHAnsi"/>
          <w:b/>
          <w:bCs/>
          <w:color w:val="0D0D0D" w:themeColor="text1" w:themeTint="F2"/>
          <w:sz w:val="24"/>
          <w:szCs w:val="24"/>
          <w:u w:val="single"/>
          <w:lang w:val="en-US"/>
        </w:rPr>
        <w:t xml:space="preserve"> Send message to shop</w:t>
      </w:r>
    </w:p>
    <w:p w14:paraId="6AE3A79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rtl/>
        </w:rPr>
        <w:t>1</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3AA17C6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send a message to a shop</w:t>
      </w:r>
    </w:p>
    <w:p w14:paraId="602DB9B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53A2321" w14:textId="75D88996"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color w:val="0D0D0D" w:themeColor="text1" w:themeTint="F2"/>
          <w:sz w:val="24"/>
          <w:szCs w:val="24"/>
          <w:lang w:val="en-US"/>
        </w:rPr>
        <w:t>User is logged in</w:t>
      </w:r>
    </w:p>
    <w:p w14:paraId="326282AE" w14:textId="6EE35C90" w:rsidR="006B6505" w:rsidRPr="00B86EA6" w:rsidRDefault="006B6505"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color w:val="0D0D0D" w:themeColor="text1" w:themeTint="F2"/>
          <w:sz w:val="24"/>
          <w:szCs w:val="24"/>
          <w:lang w:val="en-US"/>
        </w:rPr>
        <w:t>Shop exists</w:t>
      </w:r>
    </w:p>
    <w:p w14:paraId="083C10F3" w14:textId="637D8DB3"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MessageText</w:t>
      </w:r>
      <w:proofErr w:type="spellEnd"/>
    </w:p>
    <w:p w14:paraId="0362F5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0672C957" w14:textId="03486FFB"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7CA2BB09" w14:textId="606A14A6"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shop identified by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9EE3D76" w14:textId="10FA3A50"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stores the message</w:t>
      </w:r>
    </w:p>
    <w:p w14:paraId="13B88EA5" w14:textId="3C621E1D"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forwards the message to the shop owner</w:t>
      </w:r>
    </w:p>
    <w:p w14:paraId="2A44FAF4" w14:textId="650DEFA8" w:rsidR="006B6505" w:rsidRPr="00B86EA6" w:rsidRDefault="006B6505" w:rsidP="006B6505">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335C202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704A7D3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74B37DC6" w14:textId="7AA62AE0"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24ED156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not found:</w:t>
      </w:r>
    </w:p>
    <w:p w14:paraId="365C0A95" w14:textId="33EFE7CF"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w:t>
      </w:r>
      <w:r w:rsidR="006B6505" w:rsidRPr="00B86EA6">
        <w:rPr>
          <w:rFonts w:cstheme="minorHAnsi"/>
          <w:color w:val="0D0D0D" w:themeColor="text1" w:themeTint="F2"/>
          <w:sz w:val="24"/>
          <w:szCs w:val="24"/>
          <w:lang w:val="en-US"/>
        </w:rPr>
        <w:t>System notifies the user that the shop was not found</w:t>
      </w:r>
    </w:p>
    <w:p w14:paraId="040EC60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The message was not forwarded:</w:t>
      </w:r>
    </w:p>
    <w:p w14:paraId="45CEDFF7" w14:textId="36A7455B"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message was not forwarded</w:t>
      </w:r>
    </w:p>
    <w:p w14:paraId="2C72EB23" w14:textId="77777777" w:rsidR="006B6505" w:rsidRPr="00B86EA6" w:rsidRDefault="006B6505" w:rsidP="006B6505">
      <w:pPr>
        <w:rPr>
          <w:rFonts w:cstheme="minorHAnsi"/>
          <w:color w:val="0D0D0D" w:themeColor="text1" w:themeTint="F2"/>
          <w:sz w:val="24"/>
          <w:szCs w:val="24"/>
          <w:lang w:val="en-US"/>
        </w:rPr>
      </w:pPr>
    </w:p>
    <w:p w14:paraId="4FB3607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3.7</w:t>
      </w:r>
    </w:p>
    <w:p w14:paraId="2F88FC1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View personal purchase history</w:t>
      </w:r>
    </w:p>
    <w:p w14:paraId="353BDB0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544F02E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view their purchase history</w:t>
      </w:r>
    </w:p>
    <w:p w14:paraId="762FEDF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7C96C49" w14:textId="0B1E677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754BE58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p>
    <w:p w14:paraId="7BB1C1B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6D624AFF" w14:textId="16A89F3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6EE402A8" w14:textId="04C818C8"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find all previous purchases made by the user</w:t>
      </w:r>
    </w:p>
    <w:p w14:paraId="3C46E822" w14:textId="5E22206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the data to the user</w:t>
      </w:r>
    </w:p>
    <w:p w14:paraId="074438F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5F4B3D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6484CC18" w14:textId="3DC09F69"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5596A35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Couldn’t get the history:</w:t>
      </w:r>
    </w:p>
    <w:p w14:paraId="0F0411CD" w14:textId="057522AC"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request failed</w:t>
      </w:r>
    </w:p>
    <w:p w14:paraId="2A2BA1DE" w14:textId="77777777" w:rsidR="006B6505" w:rsidRPr="00B86EA6" w:rsidRDefault="006B6505" w:rsidP="006B6505">
      <w:pPr>
        <w:rPr>
          <w:rFonts w:cstheme="minorHAnsi"/>
          <w:color w:val="0D0D0D" w:themeColor="text1" w:themeTint="F2"/>
          <w:sz w:val="24"/>
          <w:szCs w:val="24"/>
          <w:lang w:val="en-US"/>
        </w:rPr>
      </w:pPr>
    </w:p>
    <w:p w14:paraId="66ED848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.9</w:t>
      </w:r>
    </w:p>
    <w:p w14:paraId="410343A8"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Submit bid offer</w:t>
      </w:r>
    </w:p>
    <w:p w14:paraId="3547587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0D1A0F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submits a bid on a product</w:t>
      </w:r>
    </w:p>
    <w:p w14:paraId="3BBE1BD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73EBA5C" w14:textId="59B7AC92"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0C801831" w14:textId="48790895"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is open for bidding</w:t>
      </w:r>
    </w:p>
    <w:p w14:paraId="292CCF3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BidAmount</w:t>
      </w:r>
      <w:proofErr w:type="spellEnd"/>
    </w:p>
    <w:p w14:paraId="371557E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p>
    <w:p w14:paraId="48DA0F3C" w14:textId="7214460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70875439" w14:textId="3AA7B6D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is available for bidding</w:t>
      </w:r>
    </w:p>
    <w:p w14:paraId="12B71056" w14:textId="1DE8FB6C"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saves the bid offer</w:t>
      </w:r>
    </w:p>
    <w:p w14:paraId="13FA6FDD" w14:textId="30E64A9B"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to the user</w:t>
      </w:r>
    </w:p>
    <w:p w14:paraId="09A222BE" w14:textId="68DB8CF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notifies the shop owner of the bid</w:t>
      </w:r>
    </w:p>
    <w:p w14:paraId="2C1B820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65735E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4ABCD5EF" w14:textId="676BECBA"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49680FE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Product </w:t>
      </w:r>
      <w:proofErr w:type="gramStart"/>
      <w:r w:rsidRPr="00B86EA6">
        <w:rPr>
          <w:rFonts w:cstheme="minorHAnsi"/>
          <w:color w:val="0D0D0D" w:themeColor="text1" w:themeTint="F2"/>
          <w:sz w:val="24"/>
          <w:szCs w:val="24"/>
          <w:lang w:val="en-US"/>
        </w:rPr>
        <w:t>not open</w:t>
      </w:r>
      <w:proofErr w:type="gramEnd"/>
      <w:r w:rsidRPr="00B86EA6">
        <w:rPr>
          <w:rFonts w:cstheme="minorHAnsi"/>
          <w:color w:val="0D0D0D" w:themeColor="text1" w:themeTint="F2"/>
          <w:sz w:val="24"/>
          <w:szCs w:val="24"/>
          <w:lang w:val="en-US"/>
        </w:rPr>
        <w:t xml:space="preserve"> for bidding:</w:t>
      </w:r>
    </w:p>
    <w:p w14:paraId="3838230F" w14:textId="7C1EEEBD"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cannot be bid on</w:t>
      </w:r>
    </w:p>
    <w:p w14:paraId="5CA5CB1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Bid failed to save:</w:t>
      </w:r>
    </w:p>
    <w:p w14:paraId="5F6E217A" w14:textId="795B4102"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of the failure</w:t>
      </w:r>
    </w:p>
    <w:p w14:paraId="1F072E86" w14:textId="77777777" w:rsidR="006B6505" w:rsidRPr="00B86EA6" w:rsidRDefault="006B6505" w:rsidP="006B6505">
      <w:pPr>
        <w:rPr>
          <w:rFonts w:cstheme="minorHAnsi"/>
          <w:color w:val="0D0D0D" w:themeColor="text1" w:themeTint="F2"/>
          <w:sz w:val="24"/>
          <w:szCs w:val="24"/>
          <w:lang w:val="en-US"/>
        </w:rPr>
      </w:pPr>
    </w:p>
    <w:p w14:paraId="71907F0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10</w:t>
      </w:r>
    </w:p>
    <w:p w14:paraId="4F6714A7"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Direct product purchase</w:t>
      </w:r>
    </w:p>
    <w:p w14:paraId="409018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rtl/>
        </w:rPr>
        <w:t>1</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731AB4D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directly purchase a product</w:t>
      </w:r>
    </w:p>
    <w:p w14:paraId="62977DC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68C142FC" w14:textId="4A9CE147"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5933BBE0" w14:textId="3AB95D7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exists and is available</w:t>
      </w:r>
    </w:p>
    <w:p w14:paraId="30BB63A8" w14:textId="5467EA9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006B6505" w:rsidRPr="00B86EA6">
        <w:rPr>
          <w:rFonts w:cstheme="minorHAnsi"/>
          <w:color w:val="0D0D0D" w:themeColor="text1" w:themeTint="F2"/>
          <w:sz w:val="24"/>
          <w:szCs w:val="24"/>
          <w:lang w:val="en-US"/>
        </w:rPr>
        <w:t>Shop has defined purchase and delivery policies</w:t>
      </w:r>
    </w:p>
    <w:p w14:paraId="1FEAF15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p>
    <w:p w14:paraId="133A1B49"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37357039" w14:textId="462DE676"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181F1719" w14:textId="4F989952"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exists and is available for purchase</w:t>
      </w:r>
    </w:p>
    <w:p w14:paraId="7BC5CC21" w14:textId="34898FF6"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fetches shop’s purchase and delivery policies</w:t>
      </w:r>
    </w:p>
    <w:p w14:paraId="6E351B13" w14:textId="4DC55ACC"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product availability</w:t>
      </w:r>
    </w:p>
    <w:p w14:paraId="065CA94F" w14:textId="53C75131"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calculates total cost based on policies</w:t>
      </w:r>
    </w:p>
    <w:p w14:paraId="2BD7E37D" w14:textId="2C08C22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6.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processes payment</w:t>
      </w:r>
    </w:p>
    <w:p w14:paraId="143EF733" w14:textId="647D3C34"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7.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confirms purchase to user</w:t>
      </w:r>
    </w:p>
    <w:p w14:paraId="4E9E094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w:t>
      </w:r>
    </w:p>
    <w:p w14:paraId="1FD62FD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76F66FDF" w14:textId="3A6631D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672EA84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available:</w:t>
      </w:r>
    </w:p>
    <w:p w14:paraId="03F9DB8C" w14:textId="76D2F01F"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w:t>
      </w:r>
      <w:r w:rsidR="006B6505" w:rsidRPr="00B86EA6">
        <w:rPr>
          <w:rFonts w:cstheme="minorHAnsi"/>
          <w:color w:val="0D0D0D" w:themeColor="text1" w:themeTint="F2"/>
          <w:sz w:val="24"/>
          <w:szCs w:val="24"/>
          <w:lang w:val="en-US"/>
        </w:rPr>
        <w:t>System notifies the user that the product is not available</w:t>
      </w:r>
    </w:p>
    <w:p w14:paraId="23684F1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Payment failed:</w:t>
      </w:r>
    </w:p>
    <w:p w14:paraId="73AF1F43" w14:textId="25894B57"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of payment failure</w:t>
      </w:r>
    </w:p>
    <w:p w14:paraId="204F3B7D" w14:textId="77777777" w:rsidR="006B6505" w:rsidRPr="00B86EA6" w:rsidRDefault="006B6505" w:rsidP="006B6505">
      <w:pPr>
        <w:rPr>
          <w:rFonts w:cstheme="minorHAnsi"/>
          <w:color w:val="0D0D0D" w:themeColor="text1" w:themeTint="F2"/>
          <w:sz w:val="24"/>
          <w:szCs w:val="24"/>
          <w:lang w:val="en-US"/>
        </w:rPr>
      </w:pPr>
    </w:p>
    <w:p w14:paraId="1AA9DE5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t>3.</w:t>
      </w:r>
      <w:r w:rsidRPr="00B86EA6">
        <w:rPr>
          <w:rFonts w:cstheme="minorHAnsi"/>
          <w:color w:val="0D0D0D" w:themeColor="text1" w:themeTint="F2"/>
          <w:sz w:val="24"/>
          <w:szCs w:val="24"/>
          <w:lang w:val="en-US"/>
        </w:rPr>
        <w:t>11</w:t>
      </w:r>
    </w:p>
    <w:p w14:paraId="01C35E5D"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Lottery-based product purchase</w:t>
      </w:r>
    </w:p>
    <w:p w14:paraId="3F07D67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Registered</w:t>
      </w:r>
    </w:p>
    <w:p w14:paraId="2ABACA4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enter a product purchase lottery</w:t>
      </w:r>
    </w:p>
    <w:p w14:paraId="5AEDED3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74B31DE4" w14:textId="3D42EA16"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168EA0C7" w14:textId="23ECB4B5"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Product is listed as available for lottery</w:t>
      </w:r>
    </w:p>
    <w:p w14:paraId="78BAA9D0" w14:textId="0C05B105"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006B6505" w:rsidRPr="00B86EA6">
        <w:rPr>
          <w:rFonts w:cstheme="minorHAnsi"/>
          <w:color w:val="0D0D0D" w:themeColor="text1" w:themeTint="F2"/>
          <w:sz w:val="24"/>
          <w:szCs w:val="24"/>
          <w:lang w:val="en-US"/>
        </w:rPr>
        <w:t>Shop has defined lottery-based purchase policies</w:t>
      </w:r>
    </w:p>
    <w:p w14:paraId="2C11814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p>
    <w:p w14:paraId="36987BA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12CC4B66" w14:textId="6306E517"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xml:space="preserve">: verifies that the user with </w:t>
      </w:r>
      <w:proofErr w:type="spellStart"/>
      <w:r w:rsidR="006B6505" w:rsidRPr="00B86EA6">
        <w:rPr>
          <w:rFonts w:cstheme="minorHAnsi"/>
          <w:color w:val="0D0D0D" w:themeColor="text1" w:themeTint="F2"/>
          <w:sz w:val="24"/>
          <w:szCs w:val="24"/>
          <w:lang w:val="en-US"/>
        </w:rPr>
        <w:t>UserID</w:t>
      </w:r>
      <w:proofErr w:type="spellEnd"/>
      <w:r w:rsidR="006B6505" w:rsidRPr="00B86EA6">
        <w:rPr>
          <w:rFonts w:cstheme="minorHAnsi"/>
          <w:color w:val="0D0D0D" w:themeColor="text1" w:themeTint="F2"/>
          <w:sz w:val="24"/>
          <w:szCs w:val="24"/>
          <w:lang w:val="en-US"/>
        </w:rPr>
        <w:t xml:space="preserve"> of the session is logged in</w:t>
      </w:r>
    </w:p>
    <w:p w14:paraId="42755575" w14:textId="7E0EA3AE"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that the product exists and is part of a lottery</w:t>
      </w:r>
    </w:p>
    <w:p w14:paraId="2A5C3555" w14:textId="674499A8"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fetches the lottery rules and product availability</w:t>
      </w:r>
    </w:p>
    <w:p w14:paraId="2E76D0D3" w14:textId="038FF16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registers the user for the lottery</w:t>
      </w:r>
    </w:p>
    <w:p w14:paraId="1F360B6A" w14:textId="553E6A6A"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5.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of registration</w:t>
      </w:r>
    </w:p>
    <w:p w14:paraId="7760B66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54425F8A"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11580DF9" w14:textId="22587F55"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7A1CBEF4"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in lottery mode:</w:t>
      </w:r>
    </w:p>
    <w:p w14:paraId="3BD68B01" w14:textId="48DD943B"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is not available via lottery</w:t>
      </w:r>
    </w:p>
    <w:p w14:paraId="309F82A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Registration failed:</w:t>
      </w:r>
    </w:p>
    <w:p w14:paraId="7263F99C" w14:textId="61176023"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registration for the lottery failed</w:t>
      </w:r>
    </w:p>
    <w:p w14:paraId="006BD7AD" w14:textId="77777777" w:rsidR="006B6505" w:rsidRPr="00B86EA6" w:rsidRDefault="006B6505" w:rsidP="006B6505">
      <w:pPr>
        <w:rPr>
          <w:rFonts w:cstheme="minorHAnsi"/>
          <w:color w:val="0D0D0D" w:themeColor="text1" w:themeTint="F2"/>
          <w:sz w:val="24"/>
          <w:szCs w:val="24"/>
          <w:lang w:val="en-US"/>
        </w:rPr>
      </w:pPr>
    </w:p>
    <w:p w14:paraId="0DD4D445" w14:textId="77777777" w:rsidR="00525778" w:rsidRPr="00B86EA6" w:rsidRDefault="00525778" w:rsidP="006B6505">
      <w:pPr>
        <w:rPr>
          <w:rFonts w:cstheme="minorHAnsi"/>
          <w:color w:val="0D0D0D" w:themeColor="text1" w:themeTint="F2"/>
          <w:sz w:val="24"/>
          <w:szCs w:val="24"/>
          <w:lang w:val="en-US"/>
        </w:rPr>
      </w:pPr>
    </w:p>
    <w:p w14:paraId="0A385287" w14:textId="77777777" w:rsidR="00525778" w:rsidRPr="00B86EA6" w:rsidRDefault="00525778" w:rsidP="006B6505">
      <w:pPr>
        <w:rPr>
          <w:rFonts w:cstheme="minorHAnsi"/>
          <w:color w:val="0D0D0D" w:themeColor="text1" w:themeTint="F2"/>
          <w:sz w:val="24"/>
          <w:szCs w:val="24"/>
          <w:lang w:val="en-US"/>
        </w:rPr>
      </w:pPr>
    </w:p>
    <w:p w14:paraId="2477FD9C" w14:textId="77777777" w:rsidR="00525778" w:rsidRPr="00B86EA6" w:rsidRDefault="00525778" w:rsidP="006B6505">
      <w:pPr>
        <w:rPr>
          <w:rFonts w:cstheme="minorHAnsi"/>
          <w:color w:val="0D0D0D" w:themeColor="text1" w:themeTint="F2"/>
          <w:sz w:val="24"/>
          <w:szCs w:val="24"/>
          <w:lang w:val="en-US"/>
        </w:rPr>
      </w:pPr>
    </w:p>
    <w:p w14:paraId="4D91A790" w14:textId="77777777" w:rsidR="00525778" w:rsidRPr="00B86EA6" w:rsidRDefault="00525778" w:rsidP="006B6505">
      <w:pPr>
        <w:rPr>
          <w:rFonts w:cstheme="minorHAnsi"/>
          <w:color w:val="0D0D0D" w:themeColor="text1" w:themeTint="F2"/>
          <w:sz w:val="24"/>
          <w:szCs w:val="24"/>
          <w:lang w:val="en-US"/>
        </w:rPr>
      </w:pPr>
    </w:p>
    <w:p w14:paraId="1B05C50D" w14:textId="77777777" w:rsidR="00525778" w:rsidRPr="00B86EA6" w:rsidRDefault="00525778" w:rsidP="006B6505">
      <w:pPr>
        <w:rPr>
          <w:rFonts w:cstheme="minorHAnsi"/>
          <w:color w:val="0D0D0D" w:themeColor="text1" w:themeTint="F2"/>
          <w:sz w:val="24"/>
          <w:szCs w:val="24"/>
          <w:lang w:val="en-US"/>
        </w:rPr>
      </w:pPr>
    </w:p>
    <w:p w14:paraId="11D827A2" w14:textId="77777777" w:rsidR="00525778" w:rsidRPr="00B86EA6" w:rsidRDefault="00525778" w:rsidP="006B6505">
      <w:pPr>
        <w:rPr>
          <w:rFonts w:cstheme="minorHAnsi"/>
          <w:color w:val="0D0D0D" w:themeColor="text1" w:themeTint="F2"/>
          <w:sz w:val="24"/>
          <w:szCs w:val="24"/>
          <w:lang w:val="en-US"/>
        </w:rPr>
      </w:pPr>
    </w:p>
    <w:p w14:paraId="6A4D4DF5" w14:textId="40F51908" w:rsidR="00014753" w:rsidRPr="0038799E" w:rsidRDefault="00014753" w:rsidP="0038799E">
      <w:pPr>
        <w:pStyle w:val="3"/>
        <w:bidi/>
        <w:rPr>
          <w:sz w:val="36"/>
          <w:szCs w:val="36"/>
          <w:u w:val="single"/>
          <w:lang w:val="en-US"/>
        </w:rPr>
      </w:pPr>
      <w:bookmarkStart w:id="16" w:name="_Toc194946744"/>
      <w:bookmarkStart w:id="17" w:name="_Toc194947047"/>
      <w:r w:rsidRPr="0038799E">
        <w:rPr>
          <w:sz w:val="36"/>
          <w:szCs w:val="36"/>
          <w:u w:val="single"/>
        </w:rPr>
        <w:t>.</w:t>
      </w:r>
      <w:r w:rsidRPr="0038799E">
        <w:rPr>
          <w:sz w:val="36"/>
          <w:szCs w:val="36"/>
          <w:u w:val="single"/>
        </w:rPr>
        <w:t>4</w:t>
      </w:r>
      <w:r w:rsidRPr="0038799E">
        <w:rPr>
          <w:sz w:val="36"/>
          <w:szCs w:val="36"/>
          <w:u w:val="single"/>
          <w:rtl/>
        </w:rPr>
        <w:t>פעולות של מבקר-מנוי בתפקידו כבעל חנות</w:t>
      </w:r>
      <w:r w:rsidRPr="0038799E">
        <w:rPr>
          <w:sz w:val="36"/>
          <w:szCs w:val="36"/>
          <w:u w:val="single"/>
        </w:rPr>
        <w:t>:</w:t>
      </w:r>
      <w:bookmarkEnd w:id="16"/>
      <w:bookmarkEnd w:id="17"/>
      <w:r w:rsidRPr="0038799E">
        <w:rPr>
          <w:sz w:val="36"/>
          <w:szCs w:val="36"/>
          <w:u w:val="single"/>
        </w:rPr>
        <w:t xml:space="preserve"> </w:t>
      </w:r>
    </w:p>
    <w:p w14:paraId="35B6A70A" w14:textId="77777777" w:rsidR="00014753" w:rsidRPr="00B86EA6" w:rsidRDefault="00014753" w:rsidP="006B6505">
      <w:pPr>
        <w:rPr>
          <w:rFonts w:cstheme="minorHAnsi"/>
          <w:color w:val="0D0D0D" w:themeColor="text1" w:themeTint="F2"/>
          <w:sz w:val="24"/>
          <w:szCs w:val="24"/>
          <w:lang w:val="en-US"/>
        </w:rPr>
      </w:pPr>
    </w:p>
    <w:p w14:paraId="1EE9E285" w14:textId="77777777"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 xml:space="preserve">.1 </w:t>
      </w:r>
    </w:p>
    <w:p w14:paraId="7E03CC9C" w14:textId="50EBC728"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15A8D4B9" w14:textId="06E87555"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item by shop owner</w:t>
      </w:r>
    </w:p>
    <w:p w14:paraId="08F585BE"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4E1876E8"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item</w:t>
      </w:r>
      <w:r w:rsidRPr="00B86EA6">
        <w:rPr>
          <w:rFonts w:cstheme="minorHAnsi"/>
          <w:b/>
          <w:color w:val="0D0D0D" w:themeColor="text1" w:themeTint="F2"/>
          <w:sz w:val="24"/>
          <w:szCs w:val="24"/>
          <w:lang w:val="en-US"/>
        </w:rPr>
        <w:tab/>
      </w:r>
    </w:p>
    <w:p w14:paraId="1B96748E"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6022FFE"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4CF81D42"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65873BB9"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100B24BE"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doesn’t belong to shop</w:t>
      </w:r>
    </w:p>
    <w:p w14:paraId="168D3C28" w14:textId="05C07175"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item</w:t>
      </w:r>
    </w:p>
    <w:p w14:paraId="2C34C492" w14:textId="046780F7" w:rsidR="009F61E5" w:rsidRPr="00B86EA6" w:rsidRDefault="00525778" w:rsidP="009F61E5">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3DA9EB90" w14:textId="776E91B0" w:rsidR="009F61E5" w:rsidRPr="00B86EA6" w:rsidRDefault="009F61E5" w:rsidP="009F61E5">
      <w:pPr>
        <w:pStyle w:val="afb"/>
        <w:numPr>
          <w:ilvl w:val="0"/>
          <w:numId w:val="8"/>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B895258" w14:textId="3B3E48E0"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2E28ABCC" w14:textId="3622C555"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695382EE"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item with details, doesn’t belong to shop.</w:t>
      </w:r>
    </w:p>
    <w:p w14:paraId="43D2CBCA"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 item to shop.</w:t>
      </w:r>
    </w:p>
    <w:p w14:paraId="08E0CA5F" w14:textId="77777777" w:rsidR="00525778" w:rsidRPr="00B86EA6" w:rsidRDefault="00525778" w:rsidP="00525778">
      <w:pPr>
        <w:numPr>
          <w:ilvl w:val="0"/>
          <w:numId w:val="8"/>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added.</w:t>
      </w:r>
    </w:p>
    <w:p w14:paraId="32C044A7"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5167F9B" w14:textId="146707BA"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B2A14F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873B973" w14:textId="6713D3E9"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A9E499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don’t have permission to add item.</w:t>
      </w:r>
    </w:p>
    <w:p w14:paraId="357922E2"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 already belongs to shop.</w:t>
      </w:r>
    </w:p>
    <w:p w14:paraId="033BFE77"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item already belongs to shop.</w:t>
      </w:r>
    </w:p>
    <w:p w14:paraId="279C0A49" w14:textId="77777777" w:rsidR="00BA7BD9" w:rsidRPr="00B86EA6" w:rsidRDefault="00BA7BD9" w:rsidP="00525778">
      <w:pPr>
        <w:spacing w:before="100" w:line="264" w:lineRule="auto"/>
        <w:ind w:left="720"/>
        <w:rPr>
          <w:rFonts w:cstheme="minorHAnsi"/>
          <w:color w:val="0D0D0D" w:themeColor="text1" w:themeTint="F2"/>
          <w:sz w:val="24"/>
          <w:szCs w:val="24"/>
          <w:lang w:val="en-US"/>
        </w:rPr>
      </w:pPr>
    </w:p>
    <w:p w14:paraId="2F9DBDD9" w14:textId="734A3AD1" w:rsidR="00525778"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51890487"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item by shop owner</w:t>
      </w:r>
    </w:p>
    <w:p w14:paraId="107F7F98"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064EA7D0"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item</w:t>
      </w:r>
      <w:r w:rsidRPr="00B86EA6">
        <w:rPr>
          <w:rFonts w:cstheme="minorHAnsi"/>
          <w:b/>
          <w:color w:val="0D0D0D" w:themeColor="text1" w:themeTint="F2"/>
          <w:sz w:val="24"/>
          <w:szCs w:val="24"/>
          <w:lang w:val="en-US"/>
        </w:rPr>
        <w:tab/>
      </w:r>
    </w:p>
    <w:p w14:paraId="128895E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lastRenderedPageBreak/>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1CEA9EE0" w14:textId="77777777" w:rsidR="00525778" w:rsidRPr="00B86EA6" w:rsidRDefault="00525778" w:rsidP="00525778">
      <w:pPr>
        <w:numPr>
          <w:ilvl w:val="0"/>
          <w:numId w:val="53"/>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6FDDAB73"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26073DD6"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EDBF329" w14:textId="77777777" w:rsidR="00525778" w:rsidRPr="00B86EA6" w:rsidRDefault="00525778" w:rsidP="00525778">
      <w:pPr>
        <w:numPr>
          <w:ilvl w:val="0"/>
          <w:numId w:val="5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belongs to shop</w:t>
      </w:r>
    </w:p>
    <w:p w14:paraId="570C637B" w14:textId="2B950476"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xml:space="preserve">, </w:t>
      </w:r>
      <w:proofErr w:type="spellStart"/>
      <w:r w:rsidRPr="00B86EA6">
        <w:rPr>
          <w:rFonts w:cstheme="minorHAnsi"/>
          <w:color w:val="0D0D0D" w:themeColor="text1" w:themeTint="F2"/>
          <w:sz w:val="24"/>
          <w:szCs w:val="24"/>
        </w:rPr>
        <w:t>itemId</w:t>
      </w:r>
      <w:proofErr w:type="spellEnd"/>
    </w:p>
    <w:p w14:paraId="11513BA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09E169EF" w14:textId="77777777" w:rsidR="009F61E5" w:rsidRPr="00B86EA6" w:rsidRDefault="009F61E5" w:rsidP="009F61E5">
      <w:pPr>
        <w:pStyle w:val="afb"/>
        <w:numPr>
          <w:ilvl w:val="0"/>
          <w:numId w:val="5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731D8C6" w14:textId="34B47461" w:rsidR="00525778" w:rsidRPr="00B86EA6" w:rsidRDefault="00525778" w:rsidP="009F61E5">
      <w:pPr>
        <w:pStyle w:val="afb"/>
        <w:numPr>
          <w:ilvl w:val="0"/>
          <w:numId w:val="50"/>
        </w:numPr>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E55DEC0" w14:textId="7BA2A01C"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5F4F35C7"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item with </w:t>
      </w:r>
      <w:proofErr w:type="spellStart"/>
      <w:r w:rsidRPr="00B86EA6">
        <w:rPr>
          <w:rFonts w:cstheme="minorHAnsi"/>
          <w:color w:val="0D0D0D" w:themeColor="text1" w:themeTint="F2"/>
          <w:sz w:val="24"/>
          <w:szCs w:val="24"/>
          <w:lang w:val="en-US"/>
        </w:rPr>
        <w:t>itemId</w:t>
      </w:r>
      <w:proofErr w:type="spellEnd"/>
      <w:r w:rsidRPr="00B86EA6">
        <w:rPr>
          <w:rFonts w:cstheme="minorHAnsi"/>
          <w:color w:val="0D0D0D" w:themeColor="text1" w:themeTint="F2"/>
          <w:sz w:val="24"/>
          <w:szCs w:val="24"/>
          <w:lang w:val="en-US"/>
        </w:rPr>
        <w:t>, belongs to shop.</w:t>
      </w:r>
    </w:p>
    <w:p w14:paraId="7CCEFED0"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item from shop.</w:t>
      </w:r>
    </w:p>
    <w:p w14:paraId="2C126481" w14:textId="77777777" w:rsidR="00525778" w:rsidRPr="00B86EA6" w:rsidRDefault="00525778" w:rsidP="00525778">
      <w:pPr>
        <w:numPr>
          <w:ilvl w:val="0"/>
          <w:numId w:val="5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removed.</w:t>
      </w:r>
    </w:p>
    <w:p w14:paraId="58A674C4"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04DA5D1F" w14:textId="752B1024"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4833208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6C742366" w14:textId="77777777"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isn’t the shop owner.</w:t>
      </w:r>
    </w:p>
    <w:p w14:paraId="3E7EF505"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don’t have permission to remove item.</w:t>
      </w:r>
    </w:p>
    <w:p w14:paraId="278A8920" w14:textId="77777777" w:rsidR="00525778" w:rsidRPr="00B86EA6" w:rsidRDefault="00525778" w:rsidP="00525778">
      <w:pPr>
        <w:numPr>
          <w:ilvl w:val="0"/>
          <w:numId w:val="5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Item doesn’t belong to the shop.</w:t>
      </w:r>
    </w:p>
    <w:p w14:paraId="08BB4EF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remove item that doesn’t belong to shop.</w:t>
      </w:r>
    </w:p>
    <w:p w14:paraId="675C20AF" w14:textId="77777777" w:rsidR="00BA7BD9" w:rsidRPr="00B86EA6" w:rsidRDefault="00BA7BD9" w:rsidP="00525778">
      <w:pPr>
        <w:spacing w:before="100" w:line="264" w:lineRule="auto"/>
        <w:ind w:left="720"/>
        <w:rPr>
          <w:rFonts w:cstheme="minorHAnsi"/>
          <w:color w:val="0D0D0D" w:themeColor="text1" w:themeTint="F2"/>
          <w:sz w:val="24"/>
          <w:szCs w:val="24"/>
          <w:lang w:val="en-US"/>
        </w:rPr>
      </w:pPr>
    </w:p>
    <w:p w14:paraId="14D1385E" w14:textId="73949B83" w:rsidR="00525778"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c. </w:t>
      </w:r>
    </w:p>
    <w:p w14:paraId="396C316F"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Change item by shop owner</w:t>
      </w:r>
    </w:p>
    <w:p w14:paraId="06B14D83" w14:textId="77777777" w:rsidR="00525778" w:rsidRPr="00B86EA6" w:rsidRDefault="00525778" w:rsidP="00525778">
      <w:pPr>
        <w:spacing w:before="10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5AF75A6D" w14:textId="77777777" w:rsidR="00525778" w:rsidRPr="00B86EA6" w:rsidRDefault="00525778"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change item details</w:t>
      </w:r>
      <w:r w:rsidRPr="00B86EA6">
        <w:rPr>
          <w:rFonts w:cstheme="minorHAnsi"/>
          <w:b/>
          <w:color w:val="0D0D0D" w:themeColor="text1" w:themeTint="F2"/>
          <w:sz w:val="24"/>
          <w:szCs w:val="24"/>
          <w:lang w:val="en-US"/>
        </w:rPr>
        <w:tab/>
      </w:r>
    </w:p>
    <w:p w14:paraId="5E54FE82"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w:t>
      </w:r>
    </w:p>
    <w:p w14:paraId="7DB4A52D" w14:textId="77777777" w:rsidR="00525778" w:rsidRPr="00B86EA6" w:rsidRDefault="00525778" w:rsidP="00525778">
      <w:pPr>
        <w:numPr>
          <w:ilvl w:val="0"/>
          <w:numId w:val="8"/>
        </w:numPr>
        <w:spacing w:before="100"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owner is logged-in</w:t>
      </w:r>
    </w:p>
    <w:p w14:paraId="1631BB64"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exists</w:t>
      </w:r>
    </w:p>
    <w:p w14:paraId="0CEEB18A"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3C1DB62D" w14:textId="77777777" w:rsidR="00525778" w:rsidRPr="00B86EA6" w:rsidRDefault="00525778" w:rsidP="00525778">
      <w:pPr>
        <w:numPr>
          <w:ilvl w:val="0"/>
          <w:numId w:val="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Item belongs to shop</w:t>
      </w:r>
    </w:p>
    <w:p w14:paraId="5AE2BB48" w14:textId="34EDA2BB"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r w:rsidRPr="00B86EA6">
        <w:rPr>
          <w:rFonts w:cstheme="minorHAnsi"/>
          <w:color w:val="0D0D0D" w:themeColor="text1" w:themeTint="F2"/>
          <w:sz w:val="24"/>
          <w:szCs w:val="24"/>
        </w:rPr>
        <w:t xml:space="preserve">, </w:t>
      </w:r>
      <w:proofErr w:type="spellStart"/>
      <w:r w:rsidRPr="00B86EA6">
        <w:rPr>
          <w:rFonts w:cstheme="minorHAnsi"/>
          <w:color w:val="0D0D0D" w:themeColor="text1" w:themeTint="F2"/>
          <w:sz w:val="24"/>
          <w:szCs w:val="24"/>
        </w:rPr>
        <w:t>itemId</w:t>
      </w:r>
      <w:proofErr w:type="spellEnd"/>
    </w:p>
    <w:p w14:paraId="47379851" w14:textId="77777777" w:rsidR="00525778" w:rsidRPr="00B86EA6" w:rsidRDefault="00525778" w:rsidP="00525778">
      <w:pPr>
        <w:spacing w:before="100" w:line="264" w:lineRule="auto"/>
        <w:rPr>
          <w:rFonts w:cstheme="minorHAnsi"/>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 xml:space="preserve">Main Scenario: </w:t>
      </w:r>
    </w:p>
    <w:p w14:paraId="3ADB2921" w14:textId="5C96956F" w:rsidR="00525778" w:rsidRPr="00B86EA6" w:rsidRDefault="00964E4B" w:rsidP="00525778">
      <w:pPr>
        <w:numPr>
          <w:ilvl w:val="0"/>
          <w:numId w:val="27"/>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4C59854" w14:textId="331FA8CA"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ID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2B7190FB" w14:textId="028D07EB"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3ED3A515"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item with details, belongs to shop.</w:t>
      </w:r>
    </w:p>
    <w:p w14:paraId="5870DD6F"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 xml:space="preserve">User: </w:t>
      </w:r>
      <w:r w:rsidRPr="00B86EA6">
        <w:rPr>
          <w:rFonts w:cstheme="minorHAnsi"/>
          <w:color w:val="0D0D0D" w:themeColor="text1" w:themeTint="F2"/>
          <w:sz w:val="24"/>
          <w:szCs w:val="24"/>
          <w:lang w:val="en-US"/>
        </w:rPr>
        <w:t>enter new item details.</w:t>
      </w:r>
    </w:p>
    <w:p w14:paraId="7CEBDE1C" w14:textId="77777777" w:rsidR="00525778" w:rsidRPr="00B86EA6" w:rsidRDefault="00525778" w:rsidP="00525778">
      <w:pPr>
        <w:numPr>
          <w:ilvl w:val="0"/>
          <w:numId w:val="27"/>
        </w:numPr>
        <w:spacing w:after="0" w:line="264" w:lineRule="auto"/>
        <w:rPr>
          <w:rFonts w:cstheme="minorHAnsi"/>
          <w:color w:val="0D0D0D" w:themeColor="text1" w:themeTint="F2"/>
          <w:sz w:val="24"/>
          <w:szCs w:val="24"/>
        </w:rPr>
      </w:pPr>
      <w:r w:rsidRPr="00B86EA6">
        <w:rPr>
          <w:rFonts w:cstheme="minorHAnsi"/>
          <w:b/>
          <w:color w:val="0D0D0D" w:themeColor="text1" w:themeTint="F2"/>
          <w:sz w:val="24"/>
          <w:szCs w:val="24"/>
        </w:rPr>
        <w:t xml:space="preserve">System: </w:t>
      </w:r>
      <w:r w:rsidRPr="00B86EA6">
        <w:rPr>
          <w:rFonts w:cstheme="minorHAnsi"/>
          <w:color w:val="0D0D0D" w:themeColor="text1" w:themeTint="F2"/>
          <w:sz w:val="24"/>
          <w:szCs w:val="24"/>
        </w:rPr>
        <w:t>change item details.</w:t>
      </w:r>
    </w:p>
    <w:p w14:paraId="7FB4E2DC" w14:textId="77777777" w:rsidR="00525778" w:rsidRPr="00B86EA6" w:rsidRDefault="00525778" w:rsidP="00525778">
      <w:pPr>
        <w:numPr>
          <w:ilvl w:val="0"/>
          <w:numId w:val="27"/>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 confirmation to user that the item was changed.</w:t>
      </w:r>
    </w:p>
    <w:p w14:paraId="59701A84" w14:textId="77777777" w:rsidR="00525778" w:rsidRPr="00B86EA6" w:rsidRDefault="00525778" w:rsidP="00525778">
      <w:pPr>
        <w:spacing w:before="100" w:line="264" w:lineRule="auto"/>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CB618E3" w14:textId="3BD4E086"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0E59BA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739016D3" w14:textId="14BAFF48"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79C8845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don’t have permission to add item.</w:t>
      </w:r>
    </w:p>
    <w:p w14:paraId="1C8A5986" w14:textId="77777777"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Item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belongs to shop.</w:t>
      </w:r>
    </w:p>
    <w:p w14:paraId="029921A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can’t change item that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belong to shop.</w:t>
      </w:r>
    </w:p>
    <w:p w14:paraId="47ACD172" w14:textId="77777777" w:rsidR="00525778" w:rsidRPr="00B86EA6" w:rsidRDefault="00525778" w:rsidP="00525778">
      <w:pPr>
        <w:numPr>
          <w:ilvl w:val="0"/>
          <w:numId w:val="6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enters </w:t>
      </w:r>
      <w:proofErr w:type="spellStart"/>
      <w:r w:rsidRPr="00B86EA6">
        <w:rPr>
          <w:rFonts w:cstheme="minorHAnsi"/>
          <w:color w:val="0D0D0D" w:themeColor="text1" w:themeTint="F2"/>
          <w:sz w:val="24"/>
          <w:szCs w:val="24"/>
          <w:lang w:val="en-US"/>
        </w:rPr>
        <w:t>non_valid</w:t>
      </w:r>
      <w:proofErr w:type="spellEnd"/>
      <w:r w:rsidRPr="00B86EA6">
        <w:rPr>
          <w:rFonts w:cstheme="minorHAnsi"/>
          <w:color w:val="0D0D0D" w:themeColor="text1" w:themeTint="F2"/>
          <w:sz w:val="24"/>
          <w:szCs w:val="24"/>
          <w:lang w:val="en-US"/>
        </w:rPr>
        <w:t xml:space="preserve"> details.</w:t>
      </w:r>
    </w:p>
    <w:p w14:paraId="4BEBCAB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sends user: can’t change item, non-valid details given.</w:t>
      </w:r>
    </w:p>
    <w:p w14:paraId="2FCCF08D"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06196A60" w14:textId="369243DC"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.2</w:t>
      </w:r>
    </w:p>
    <w:p w14:paraId="0D687F68" w14:textId="180A0EBC"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643526CA" w14:textId="31A79C06"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purchase/discount Type</w:t>
      </w:r>
    </w:p>
    <w:p w14:paraId="661DFDDB"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27A098A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purchase/discount type.</w:t>
      </w:r>
    </w:p>
    <w:p w14:paraId="570DB75B"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443FF2BA" w14:textId="77777777" w:rsidR="00525778" w:rsidRPr="00B86EA6" w:rsidRDefault="00525778" w:rsidP="00525778">
      <w:pPr>
        <w:numPr>
          <w:ilvl w:val="0"/>
          <w:numId w:val="3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44FAD26" w14:textId="77777777" w:rsidR="00525778" w:rsidRPr="00B86EA6" w:rsidRDefault="00525778" w:rsidP="00525778">
      <w:pPr>
        <w:numPr>
          <w:ilvl w:val="0"/>
          <w:numId w:val="3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5FB27401" w14:textId="77777777" w:rsidR="00525778" w:rsidRPr="00B86EA6" w:rsidRDefault="00525778" w:rsidP="00525778">
      <w:pPr>
        <w:numPr>
          <w:ilvl w:val="0"/>
          <w:numId w:val="3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does not belong to the shop.</w:t>
      </w:r>
    </w:p>
    <w:p w14:paraId="5C19251A" w14:textId="63CDBAD2"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discountTypeDetails</w:t>
      </w:r>
      <w:proofErr w:type="spellEnd"/>
      <w:r w:rsidRPr="00B86EA6">
        <w:rPr>
          <w:rFonts w:cstheme="minorHAnsi"/>
          <w:color w:val="0D0D0D" w:themeColor="text1" w:themeTint="F2"/>
          <w:sz w:val="24"/>
          <w:szCs w:val="24"/>
          <w:lang w:val="en-US"/>
        </w:rPr>
        <w:t xml:space="preserve">. </w:t>
      </w:r>
    </w:p>
    <w:p w14:paraId="4BB12F03"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159B86BA" w14:textId="0A8C4AA4" w:rsidR="00964E4B" w:rsidRPr="00B86EA6" w:rsidRDefault="00964E4B"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3563530D" w14:textId="3C409B88"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3E75E194" w14:textId="714DAAF5"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4B5BCC06"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type doesn’t already belong to the shop.</w:t>
      </w:r>
    </w:p>
    <w:p w14:paraId="1BAED32E"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creates purchase/discount type with purchase/</w:t>
      </w:r>
      <w:proofErr w:type="spellStart"/>
      <w:r w:rsidRPr="00B86EA6">
        <w:rPr>
          <w:rFonts w:cstheme="minorHAnsi"/>
          <w:color w:val="0D0D0D" w:themeColor="text1" w:themeTint="F2"/>
          <w:sz w:val="24"/>
          <w:szCs w:val="24"/>
          <w:lang w:val="en-US"/>
        </w:rPr>
        <w:t>discountTypeDetails</w:t>
      </w:r>
      <w:proofErr w:type="spellEnd"/>
      <w:r w:rsidRPr="00B86EA6">
        <w:rPr>
          <w:rFonts w:cstheme="minorHAnsi"/>
          <w:color w:val="0D0D0D" w:themeColor="text1" w:themeTint="F2"/>
          <w:sz w:val="24"/>
          <w:szCs w:val="24"/>
          <w:lang w:val="en-US"/>
        </w:rPr>
        <w:t xml:space="preserve">. </w:t>
      </w:r>
    </w:p>
    <w:p w14:paraId="1CE84CC0"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adds purchase/discount type to shop.</w:t>
      </w:r>
    </w:p>
    <w:p w14:paraId="16D52EB4" w14:textId="77777777" w:rsidR="00525778" w:rsidRPr="00B86EA6" w:rsidRDefault="00525778" w:rsidP="00525778">
      <w:pPr>
        <w:numPr>
          <w:ilvl w:val="0"/>
          <w:numId w:val="6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type was added.</w:t>
      </w:r>
    </w:p>
    <w:p w14:paraId="0B6D77C6"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0198AC3E" w14:textId="72D01935"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59147AA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01B30283" w14:textId="3958403B"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B741B5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&gt;&gt; System notifies the user doesn’t have permission to change the purchase/discount type.</w:t>
      </w:r>
    </w:p>
    <w:p w14:paraId="404A3BA4" w14:textId="77777777" w:rsidR="00525778" w:rsidRPr="00B86EA6" w:rsidRDefault="00525778" w:rsidP="00525778">
      <w:pPr>
        <w:numPr>
          <w:ilvl w:val="0"/>
          <w:numId w:val="3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already belongs to the shop.</w:t>
      </w:r>
    </w:p>
    <w:p w14:paraId="528FA87B" w14:textId="142D9843" w:rsidR="00525778" w:rsidRPr="00B86EA6" w:rsidRDefault="00525778" w:rsidP="00BA7BD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already belongs to the shop.</w:t>
      </w:r>
    </w:p>
    <w:p w14:paraId="765FC72A" w14:textId="77777777" w:rsidR="00BA7BD9" w:rsidRPr="00B86EA6" w:rsidRDefault="00BA7BD9" w:rsidP="00BA7BD9">
      <w:pPr>
        <w:spacing w:before="100" w:line="264" w:lineRule="auto"/>
        <w:rPr>
          <w:rFonts w:cstheme="minorHAnsi"/>
          <w:color w:val="0D0D0D" w:themeColor="text1" w:themeTint="F2"/>
          <w:sz w:val="24"/>
          <w:szCs w:val="24"/>
          <w:lang w:val="en-US"/>
        </w:rPr>
      </w:pPr>
    </w:p>
    <w:p w14:paraId="50214688" w14:textId="4BD2F076"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C3F6799"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purchase/discount Type</w:t>
      </w:r>
    </w:p>
    <w:p w14:paraId="57764E85"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70AF1A68"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purchase/discount type.</w:t>
      </w:r>
    </w:p>
    <w:p w14:paraId="0894FCAC"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56AE13BF" w14:textId="77777777" w:rsidR="00525778" w:rsidRPr="00B86EA6" w:rsidRDefault="00525778" w:rsidP="00525778">
      <w:pPr>
        <w:numPr>
          <w:ilvl w:val="0"/>
          <w:numId w:val="3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F38683E" w14:textId="77777777" w:rsidR="00525778" w:rsidRPr="00B86EA6" w:rsidRDefault="00525778" w:rsidP="00525778">
      <w:pPr>
        <w:numPr>
          <w:ilvl w:val="0"/>
          <w:numId w:val="3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203F4E7" w14:textId="77777777" w:rsidR="00525778" w:rsidRPr="00B86EA6" w:rsidRDefault="00525778" w:rsidP="00525778">
      <w:pPr>
        <w:numPr>
          <w:ilvl w:val="0"/>
          <w:numId w:val="3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belongs to the shop.</w:t>
      </w:r>
    </w:p>
    <w:p w14:paraId="4CD72ECA" w14:textId="15781D69"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discountTypeId</w:t>
      </w:r>
      <w:proofErr w:type="spellEnd"/>
    </w:p>
    <w:p w14:paraId="762AD24C"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63D2A26C" w14:textId="70C7FAC9" w:rsidR="00525778" w:rsidRPr="00B86EA6" w:rsidRDefault="00964E4B" w:rsidP="00525778">
      <w:pPr>
        <w:numPr>
          <w:ilvl w:val="0"/>
          <w:numId w:val="31"/>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22ADE9F8" w14:textId="36345638"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4F595AE" w14:textId="00C1ECE2"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5C7BEBBB"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type with purchase/</w:t>
      </w:r>
      <w:proofErr w:type="spellStart"/>
      <w:r w:rsidRPr="00B86EA6">
        <w:rPr>
          <w:rFonts w:cstheme="minorHAnsi"/>
          <w:color w:val="0D0D0D" w:themeColor="text1" w:themeTint="F2"/>
          <w:sz w:val="24"/>
          <w:szCs w:val="24"/>
          <w:lang w:val="en-US"/>
        </w:rPr>
        <w:t>discountTypeId</w:t>
      </w:r>
      <w:proofErr w:type="spellEnd"/>
      <w:r w:rsidRPr="00B86EA6">
        <w:rPr>
          <w:rFonts w:cstheme="minorHAnsi"/>
          <w:color w:val="0D0D0D" w:themeColor="text1" w:themeTint="F2"/>
          <w:sz w:val="24"/>
          <w:szCs w:val="24"/>
          <w:lang w:val="en-US"/>
        </w:rPr>
        <w:t xml:space="preserve"> belongs to the shop.</w:t>
      </w:r>
    </w:p>
    <w:p w14:paraId="190F55A1"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purchase/discount type from the shop.</w:t>
      </w:r>
    </w:p>
    <w:p w14:paraId="7C54BC27" w14:textId="77777777" w:rsidR="00525778" w:rsidRPr="00B86EA6" w:rsidRDefault="00525778" w:rsidP="00525778">
      <w:pPr>
        <w:numPr>
          <w:ilvl w:val="0"/>
          <w:numId w:val="3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type was added.</w:t>
      </w:r>
    </w:p>
    <w:p w14:paraId="59C32CF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FA1B350" w14:textId="74671653"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6968CFE3"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74FC30C5" w14:textId="0B139D5E"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9E7F8B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type.</w:t>
      </w:r>
    </w:p>
    <w:p w14:paraId="233C7332" w14:textId="77777777" w:rsidR="00525778" w:rsidRPr="00B86EA6" w:rsidRDefault="00525778" w:rsidP="00525778">
      <w:pPr>
        <w:numPr>
          <w:ilvl w:val="0"/>
          <w:numId w:val="4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w:t>
      </w:r>
      <w:proofErr w:type="spellStart"/>
      <w:r w:rsidRPr="00B86EA6">
        <w:rPr>
          <w:rFonts w:cstheme="minorHAnsi"/>
          <w:color w:val="0D0D0D" w:themeColor="text1" w:themeTint="F2"/>
          <w:sz w:val="24"/>
          <w:szCs w:val="24"/>
          <w:lang w:val="en-US"/>
        </w:rPr>
        <w:t>discountType</w:t>
      </w:r>
      <w:proofErr w:type="spellEnd"/>
      <w:r w:rsidRPr="00B86EA6">
        <w:rPr>
          <w:rFonts w:cstheme="minorHAnsi"/>
          <w:color w:val="0D0D0D" w:themeColor="text1" w:themeTint="F2"/>
          <w:sz w:val="24"/>
          <w:szCs w:val="24"/>
          <w:lang w:val="en-US"/>
        </w:rPr>
        <w:t xml:space="preserve"> is not one of the purchase/discount types of the store.</w:t>
      </w:r>
    </w:p>
    <w:p w14:paraId="611C174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doesn’t belong to the shop.</w:t>
      </w:r>
    </w:p>
    <w:p w14:paraId="203706EC"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6D7B08F5" w14:textId="1E73B594"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c.</w:t>
      </w:r>
    </w:p>
    <w:p w14:paraId="7A1159BB"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purchase/discount Policy</w:t>
      </w:r>
    </w:p>
    <w:p w14:paraId="06AC5E83"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1DB27992"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purchase/discount policy.</w:t>
      </w:r>
    </w:p>
    <w:p w14:paraId="62EE8F6F"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5017468" w14:textId="77777777" w:rsidR="00525778" w:rsidRPr="00B86EA6" w:rsidRDefault="00525778" w:rsidP="00525778">
      <w:pPr>
        <w:numPr>
          <w:ilvl w:val="0"/>
          <w:numId w:val="3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3DBA6E0" w14:textId="77777777" w:rsidR="00525778" w:rsidRPr="00B86EA6" w:rsidRDefault="00525778" w:rsidP="00525778">
      <w:pPr>
        <w:numPr>
          <w:ilvl w:val="0"/>
          <w:numId w:val="36"/>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2C9DCB33" w14:textId="77777777" w:rsidR="00525778" w:rsidRPr="00B86EA6" w:rsidRDefault="00525778" w:rsidP="00525778">
      <w:pPr>
        <w:numPr>
          <w:ilvl w:val="0"/>
          <w:numId w:val="36"/>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policy does not belong to the shop.</w:t>
      </w:r>
    </w:p>
    <w:p w14:paraId="3C89259D" w14:textId="59B61168"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discountPolicyDetails</w:t>
      </w:r>
      <w:proofErr w:type="spellEnd"/>
      <w:r w:rsidRPr="00B86EA6">
        <w:rPr>
          <w:rFonts w:cstheme="minorHAnsi"/>
          <w:color w:val="0D0D0D" w:themeColor="text1" w:themeTint="F2"/>
          <w:sz w:val="24"/>
          <w:szCs w:val="24"/>
          <w:lang w:val="en-US"/>
        </w:rPr>
        <w:t xml:space="preserve">. </w:t>
      </w:r>
    </w:p>
    <w:p w14:paraId="7474D9D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41D50257" w14:textId="67A11770" w:rsidR="00525778" w:rsidRPr="00B86EA6" w:rsidRDefault="00525778" w:rsidP="00525778">
      <w:pPr>
        <w:numPr>
          <w:ilvl w:val="0"/>
          <w:numId w:val="41"/>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00964E4B" w:rsidRPr="00B86EA6">
        <w:rPr>
          <w:rFonts w:cstheme="minorHAnsi"/>
          <w:color w:val="0D0D0D" w:themeColor="text1" w:themeTint="F2"/>
          <w:sz w:val="24"/>
          <w:szCs w:val="24"/>
          <w:lang w:val="en-US"/>
        </w:rPr>
        <w:t xml:space="preserve"> verifies that the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of the session is logged in</w:t>
      </w:r>
    </w:p>
    <w:p w14:paraId="23C78E29" w14:textId="09ADFF58"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39A58A78" w14:textId="3BAD5CF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1EBDF3B0"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policy doesn’t already belong to the shop.</w:t>
      </w:r>
    </w:p>
    <w:p w14:paraId="783A7576"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creates purchase/discount policy with purchase/</w:t>
      </w:r>
      <w:proofErr w:type="spellStart"/>
      <w:r w:rsidRPr="00B86EA6">
        <w:rPr>
          <w:rFonts w:cstheme="minorHAnsi"/>
          <w:color w:val="0D0D0D" w:themeColor="text1" w:themeTint="F2"/>
          <w:sz w:val="24"/>
          <w:szCs w:val="24"/>
          <w:lang w:val="en-US"/>
        </w:rPr>
        <w:t>discountPolicyDetails</w:t>
      </w:r>
      <w:proofErr w:type="spellEnd"/>
      <w:r w:rsidRPr="00B86EA6">
        <w:rPr>
          <w:rFonts w:cstheme="minorHAnsi"/>
          <w:color w:val="0D0D0D" w:themeColor="text1" w:themeTint="F2"/>
          <w:sz w:val="24"/>
          <w:szCs w:val="24"/>
          <w:lang w:val="en-US"/>
        </w:rPr>
        <w:t xml:space="preserve">. </w:t>
      </w:r>
    </w:p>
    <w:p w14:paraId="75B9177D"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adds purchase/discount policy to shop.</w:t>
      </w:r>
    </w:p>
    <w:p w14:paraId="58C71EB4" w14:textId="77777777" w:rsidR="00525778" w:rsidRPr="00B86EA6" w:rsidRDefault="00525778" w:rsidP="00525778">
      <w:pPr>
        <w:numPr>
          <w:ilvl w:val="0"/>
          <w:numId w:val="41"/>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policy was added.</w:t>
      </w:r>
    </w:p>
    <w:p w14:paraId="69F1C8D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7BB1C334" w14:textId="1B6AF157"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6D9A947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5E3E1C00" w14:textId="5F5DA494"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FC5219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18A56AEE" w14:textId="77777777" w:rsidR="00525778" w:rsidRPr="00B86EA6" w:rsidRDefault="00525778" w:rsidP="00525778">
      <w:pPr>
        <w:numPr>
          <w:ilvl w:val="0"/>
          <w:numId w:val="6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policy already belongs to the shop.</w:t>
      </w:r>
    </w:p>
    <w:p w14:paraId="3A173BD3" w14:textId="36319E18" w:rsidR="00525778" w:rsidRPr="00B86EA6" w:rsidRDefault="00525778" w:rsidP="00BA7BD9">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policy already belongs to the shop.</w:t>
      </w:r>
    </w:p>
    <w:p w14:paraId="3E549A39" w14:textId="77777777" w:rsidR="00BA7BD9" w:rsidRPr="00B86EA6" w:rsidRDefault="00BA7BD9" w:rsidP="00BA7BD9">
      <w:pPr>
        <w:spacing w:before="100" w:line="264" w:lineRule="auto"/>
        <w:rPr>
          <w:rFonts w:cstheme="minorHAnsi"/>
          <w:color w:val="0D0D0D" w:themeColor="text1" w:themeTint="F2"/>
          <w:sz w:val="24"/>
          <w:szCs w:val="24"/>
          <w:lang w:val="en-US"/>
        </w:rPr>
      </w:pPr>
    </w:p>
    <w:p w14:paraId="69909988" w14:textId="31FCF4D1"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d.</w:t>
      </w:r>
    </w:p>
    <w:p w14:paraId="285EDAC1"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purchase/discount Policy</w:t>
      </w:r>
    </w:p>
    <w:p w14:paraId="59FAF46E"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0B800365"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purchase/discount policy.</w:t>
      </w:r>
    </w:p>
    <w:p w14:paraId="490EEE97"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5CE3F9D6" w14:textId="77777777" w:rsidR="00525778" w:rsidRPr="00B86EA6" w:rsidRDefault="00525778" w:rsidP="00525778">
      <w:pPr>
        <w:numPr>
          <w:ilvl w:val="0"/>
          <w:numId w:val="2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30F45E8F" w14:textId="77777777" w:rsidR="00525778" w:rsidRPr="00B86EA6" w:rsidRDefault="00525778" w:rsidP="00525778">
      <w:pPr>
        <w:numPr>
          <w:ilvl w:val="0"/>
          <w:numId w:val="2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29DC694B" w14:textId="77777777" w:rsidR="00525778" w:rsidRPr="00B86EA6" w:rsidRDefault="00525778" w:rsidP="00525778">
      <w:pPr>
        <w:numPr>
          <w:ilvl w:val="0"/>
          <w:numId w:val="29"/>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policy belongs to the shop.</w:t>
      </w:r>
    </w:p>
    <w:p w14:paraId="07C037D1" w14:textId="36707190"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purchase/</w:t>
      </w:r>
      <w:proofErr w:type="spellStart"/>
      <w:r w:rsidRPr="00B86EA6">
        <w:rPr>
          <w:rFonts w:cstheme="minorHAnsi"/>
          <w:color w:val="0D0D0D" w:themeColor="text1" w:themeTint="F2"/>
          <w:sz w:val="24"/>
          <w:szCs w:val="24"/>
          <w:lang w:val="en-US"/>
        </w:rPr>
        <w:t>discountPolicyId</w:t>
      </w:r>
      <w:proofErr w:type="spellEnd"/>
    </w:p>
    <w:p w14:paraId="742A1108"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CDC6462" w14:textId="25764653" w:rsidR="00525778" w:rsidRPr="00B86EA6" w:rsidRDefault="00525778" w:rsidP="00525778">
      <w:pPr>
        <w:numPr>
          <w:ilvl w:val="0"/>
          <w:numId w:val="40"/>
        </w:numPr>
        <w:spacing w:before="100"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w:t>
      </w:r>
      <w:r w:rsidR="00964E4B" w:rsidRPr="00B86EA6">
        <w:rPr>
          <w:rFonts w:cstheme="minorHAnsi"/>
          <w:color w:val="0D0D0D" w:themeColor="text1" w:themeTint="F2"/>
          <w:sz w:val="24"/>
          <w:szCs w:val="24"/>
          <w:lang w:val="en-US"/>
        </w:rPr>
        <w:t>v</w:t>
      </w:r>
      <w:r w:rsidR="00964E4B" w:rsidRPr="00B86EA6">
        <w:rPr>
          <w:rFonts w:cstheme="minorHAnsi"/>
          <w:color w:val="0D0D0D" w:themeColor="text1" w:themeTint="F2"/>
          <w:sz w:val="24"/>
          <w:szCs w:val="24"/>
          <w:lang w:val="en-US"/>
        </w:rPr>
        <w:t xml:space="preserve">erifies that the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of the session is logged in</w:t>
      </w:r>
    </w:p>
    <w:p w14:paraId="7E03BC78" w14:textId="03E7090A"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06242A0" w14:textId="06816AD2"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04A2D7B5"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verify purchase/discount policy with purchase/</w:t>
      </w:r>
      <w:proofErr w:type="spellStart"/>
      <w:r w:rsidRPr="00B86EA6">
        <w:rPr>
          <w:rFonts w:cstheme="minorHAnsi"/>
          <w:color w:val="0D0D0D" w:themeColor="text1" w:themeTint="F2"/>
          <w:sz w:val="24"/>
          <w:szCs w:val="24"/>
          <w:lang w:val="en-US"/>
        </w:rPr>
        <w:t>discountPolicyId</w:t>
      </w:r>
      <w:proofErr w:type="spellEnd"/>
      <w:r w:rsidRPr="00B86EA6">
        <w:rPr>
          <w:rFonts w:cstheme="minorHAnsi"/>
          <w:color w:val="0D0D0D" w:themeColor="text1" w:themeTint="F2"/>
          <w:sz w:val="24"/>
          <w:szCs w:val="24"/>
          <w:lang w:val="en-US"/>
        </w:rPr>
        <w:t xml:space="preserve"> belongs to the shop.</w:t>
      </w:r>
    </w:p>
    <w:p w14:paraId="7639FDA9"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remove purchase/discount policy from the shop.</w:t>
      </w:r>
    </w:p>
    <w:p w14:paraId="29C54477" w14:textId="77777777" w:rsidR="00525778" w:rsidRPr="00B86EA6" w:rsidRDefault="00525778" w:rsidP="00525778">
      <w:pPr>
        <w:numPr>
          <w:ilvl w:val="0"/>
          <w:numId w:val="40"/>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user that the purchase/discount policy was added.</w:t>
      </w:r>
    </w:p>
    <w:p w14:paraId="0FE05DAE"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D768486" w14:textId="61023C6F"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6C6D7E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0554AC5B" w14:textId="4E671E2C"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1C64DBD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64521367" w14:textId="77777777" w:rsidR="00525778" w:rsidRPr="00B86EA6" w:rsidRDefault="00525778" w:rsidP="00525778">
      <w:pPr>
        <w:numPr>
          <w:ilvl w:val="0"/>
          <w:numId w:val="3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w:t>
      </w:r>
      <w:proofErr w:type="spellStart"/>
      <w:r w:rsidRPr="00B86EA6">
        <w:rPr>
          <w:rFonts w:cstheme="minorHAnsi"/>
          <w:color w:val="0D0D0D" w:themeColor="text1" w:themeTint="F2"/>
          <w:sz w:val="24"/>
          <w:szCs w:val="24"/>
          <w:lang w:val="en-US"/>
        </w:rPr>
        <w:t>discountPolicy</w:t>
      </w:r>
      <w:proofErr w:type="spellEnd"/>
      <w:r w:rsidRPr="00B86EA6">
        <w:rPr>
          <w:rFonts w:cstheme="minorHAnsi"/>
          <w:color w:val="0D0D0D" w:themeColor="text1" w:themeTint="F2"/>
          <w:sz w:val="24"/>
          <w:szCs w:val="24"/>
          <w:lang w:val="en-US"/>
        </w:rPr>
        <w:t xml:space="preserve"> is not one of the purchase/discount policies of the store.</w:t>
      </w:r>
    </w:p>
    <w:p w14:paraId="3BBF49E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purchase/discount type doesn’t belong to the shop.</w:t>
      </w:r>
    </w:p>
    <w:p w14:paraId="3482396C"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10359378" w14:textId="2AA831ED"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.3</w:t>
      </w:r>
    </w:p>
    <w:p w14:paraId="02E1A14E"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shop owner</w:t>
      </w:r>
    </w:p>
    <w:p w14:paraId="24F5E23D"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 Nominee</w:t>
      </w:r>
    </w:p>
    <w:p w14:paraId="07F4FAC9"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nominee as shop owner.</w:t>
      </w:r>
    </w:p>
    <w:p w14:paraId="5C45931C"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4298BCF" w14:textId="77777777" w:rsidR="00525778" w:rsidRPr="00B86EA6" w:rsidRDefault="00525778" w:rsidP="00525778">
      <w:pPr>
        <w:numPr>
          <w:ilvl w:val="0"/>
          <w:numId w:val="4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78E580F4" w14:textId="77777777" w:rsidR="00525778" w:rsidRPr="00B86EA6" w:rsidRDefault="00525778" w:rsidP="00525778">
      <w:pPr>
        <w:numPr>
          <w:ilvl w:val="0"/>
          <w:numId w:val="44"/>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1790FB1E"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 a registered user.</w:t>
      </w:r>
    </w:p>
    <w:p w14:paraId="2FFE65B9"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isn’t already a shop owner of the shop.</w:t>
      </w:r>
    </w:p>
    <w:p w14:paraId="4D912A0C" w14:textId="242B3281"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NomineeId</w:t>
      </w:r>
      <w:proofErr w:type="spellEnd"/>
    </w:p>
    <w:p w14:paraId="5506DEE8"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3A24E3D" w14:textId="5BE8882B" w:rsidR="00525778" w:rsidRPr="00B86EA6" w:rsidRDefault="00964E4B" w:rsidP="00525778">
      <w:pPr>
        <w:numPr>
          <w:ilvl w:val="0"/>
          <w:numId w:val="46"/>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4A0397A" w14:textId="3147DA81"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1C9C375" w14:textId="64A39C65"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045C1395"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registered.</w:t>
      </w:r>
    </w:p>
    <w:p w14:paraId="5B67F7D2" w14:textId="1F567315"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a shop owner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3E9B1213"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a nomination message to the </w:t>
      </w:r>
      <w:proofErr w:type="gramStart"/>
      <w:r w:rsidRPr="00B86EA6">
        <w:rPr>
          <w:rFonts w:cstheme="minorHAnsi"/>
          <w:color w:val="0D0D0D" w:themeColor="text1" w:themeTint="F2"/>
          <w:sz w:val="24"/>
          <w:szCs w:val="24"/>
          <w:lang w:val="en-US"/>
        </w:rPr>
        <w:t>nominee .</w:t>
      </w:r>
      <w:proofErr w:type="gramEnd"/>
    </w:p>
    <w:p w14:paraId="5E113420"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Nominee:  </w:t>
      </w:r>
      <w:r w:rsidRPr="00B86EA6">
        <w:rPr>
          <w:rFonts w:cstheme="minorHAnsi"/>
          <w:color w:val="0D0D0D" w:themeColor="text1" w:themeTint="F2"/>
          <w:sz w:val="24"/>
          <w:szCs w:val="24"/>
          <w:lang w:val="en-US"/>
        </w:rPr>
        <w:t>accepts the nomination message.</w:t>
      </w:r>
    </w:p>
    <w:p w14:paraId="55098591" w14:textId="77777777" w:rsidR="00525778" w:rsidRPr="00B86EA6" w:rsidRDefault="00525778" w:rsidP="00525778">
      <w:pPr>
        <w:numPr>
          <w:ilvl w:val="0"/>
          <w:numId w:val="4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nominee and the shop owner that the nominee was added as shop owner.</w:t>
      </w:r>
    </w:p>
    <w:p w14:paraId="6955F2A0"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lastRenderedPageBreak/>
        <w:t xml:space="preserve">6. </w:t>
      </w:r>
      <w:r w:rsidRPr="00B86EA6">
        <w:rPr>
          <w:rFonts w:cstheme="minorHAnsi"/>
          <w:b/>
          <w:color w:val="0D0D0D" w:themeColor="text1" w:themeTint="F2"/>
          <w:sz w:val="24"/>
          <w:szCs w:val="24"/>
        </w:rPr>
        <w:t>Alternative Flows:</w:t>
      </w:r>
    </w:p>
    <w:p w14:paraId="2149D3FF" w14:textId="088A528C"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2856986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1D20AAAA" w14:textId="4F4C6FF5"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F61E5" w:rsidRPr="00B86EA6">
        <w:rPr>
          <w:rFonts w:cstheme="minorHAnsi"/>
          <w:color w:val="0D0D0D" w:themeColor="text1" w:themeTint="F2"/>
          <w:sz w:val="24"/>
          <w:szCs w:val="24"/>
          <w:lang w:val="en-US"/>
        </w:rPr>
        <w:t>UserID</w:t>
      </w:r>
      <w:proofErr w:type="spellEnd"/>
      <w:r w:rsidR="009F61E5"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0940050B"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780E1CD5"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registered.</w:t>
      </w:r>
    </w:p>
    <w:p w14:paraId="50750D2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add a non-registered user as a shop owner.</w:t>
      </w:r>
    </w:p>
    <w:p w14:paraId="3586F2C7"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a shop owner of the shop.</w:t>
      </w:r>
    </w:p>
    <w:p w14:paraId="151C931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nominee is already a shop owner.</w:t>
      </w:r>
    </w:p>
    <w:p w14:paraId="04428D54" w14:textId="77777777" w:rsidR="00525778" w:rsidRPr="00B86EA6" w:rsidRDefault="00525778" w:rsidP="00525778">
      <w:pPr>
        <w:numPr>
          <w:ilvl w:val="0"/>
          <w:numId w:val="4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declined the nomination </w:t>
      </w:r>
      <w:proofErr w:type="gramStart"/>
      <w:r w:rsidRPr="00B86EA6">
        <w:rPr>
          <w:rFonts w:cstheme="minorHAnsi"/>
          <w:color w:val="0D0D0D" w:themeColor="text1" w:themeTint="F2"/>
          <w:sz w:val="24"/>
          <w:szCs w:val="24"/>
          <w:lang w:val="en-US"/>
        </w:rPr>
        <w:t>message .</w:t>
      </w:r>
      <w:proofErr w:type="gramEnd"/>
    </w:p>
    <w:p w14:paraId="0834920E"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nominee declined the shop owner’s </w:t>
      </w:r>
      <w:proofErr w:type="gramStart"/>
      <w:r w:rsidRPr="00B86EA6">
        <w:rPr>
          <w:rFonts w:cstheme="minorHAnsi"/>
          <w:color w:val="0D0D0D" w:themeColor="text1" w:themeTint="F2"/>
          <w:sz w:val="24"/>
          <w:szCs w:val="24"/>
          <w:lang w:val="en-US"/>
        </w:rPr>
        <w:t>nomination .</w:t>
      </w:r>
      <w:proofErr w:type="gramEnd"/>
    </w:p>
    <w:p w14:paraId="63D3E1F3"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22A96A16" w14:textId="6A1FF833"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.4</w:t>
      </w:r>
    </w:p>
    <w:p w14:paraId="5290105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Remove shop owner</w:t>
      </w:r>
    </w:p>
    <w:p w14:paraId="7BCF3350"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xml:space="preserve">: Shop owner </w:t>
      </w:r>
    </w:p>
    <w:p w14:paraId="56F08B3B"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remove a different shop owner.</w:t>
      </w:r>
    </w:p>
    <w:p w14:paraId="651A4A59"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3CA31219" w14:textId="77777777" w:rsidR="00525778" w:rsidRPr="00B86EA6" w:rsidRDefault="00525778" w:rsidP="00525778">
      <w:pPr>
        <w:numPr>
          <w:ilvl w:val="0"/>
          <w:numId w:val="5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6FA13C9" w14:textId="77777777" w:rsidR="00525778" w:rsidRPr="00B86EA6" w:rsidRDefault="00525778" w:rsidP="00525778">
      <w:pPr>
        <w:numPr>
          <w:ilvl w:val="0"/>
          <w:numId w:val="55"/>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52D5E387" w14:textId="77777777" w:rsidR="00525778" w:rsidRPr="00B86EA6" w:rsidRDefault="00525778" w:rsidP="00525778">
      <w:pPr>
        <w:numPr>
          <w:ilvl w:val="0"/>
          <w:numId w:val="55"/>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Dismissed owner is a registered user.</w:t>
      </w:r>
    </w:p>
    <w:p w14:paraId="7286A641" w14:textId="52EB754C"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removeId</w:t>
      </w:r>
      <w:proofErr w:type="spellEnd"/>
    </w:p>
    <w:p w14:paraId="32A50140"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7F2DD4D4" w14:textId="67B9F8E7" w:rsidR="00525778" w:rsidRPr="00B86EA6" w:rsidRDefault="00964E4B" w:rsidP="00525778">
      <w:pPr>
        <w:numPr>
          <w:ilvl w:val="0"/>
          <w:numId w:val="34"/>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1C4ACE64" w14:textId="6A51C703"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CDC9217"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shop owner.</w:t>
      </w:r>
    </w:p>
    <w:p w14:paraId="34DD6C4D"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registered.</w:t>
      </w:r>
    </w:p>
    <w:p w14:paraId="2D9087B0" w14:textId="3EBD50FB"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 a shop owner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1CB229E1" w14:textId="686145A4"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 promoted by user with </w:t>
      </w:r>
      <w:proofErr w:type="spellStart"/>
      <w:r w:rsidR="00964E4B"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w:t>
      </w:r>
    </w:p>
    <w:p w14:paraId="79FD6664"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recursively removing all shop owners and managers promoted by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w:t>
      </w:r>
    </w:p>
    <w:p w14:paraId="094DF960"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remove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as shop owner.</w:t>
      </w:r>
    </w:p>
    <w:p w14:paraId="0F6492B2" w14:textId="77777777" w:rsidR="00525778" w:rsidRPr="00B86EA6" w:rsidRDefault="00525778" w:rsidP="00525778">
      <w:pPr>
        <w:numPr>
          <w:ilvl w:val="0"/>
          <w:numId w:val="34"/>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confirmation to the shop owner that the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 removed as shop owner, and to all removed owners/managers that they have been removed from their role.</w:t>
      </w:r>
    </w:p>
    <w:p w14:paraId="205C80B2"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7C1F1D3" w14:textId="32788F11"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0666F83C"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74DBB56" w14:textId="4A60C4EC"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3C18AC2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1991532D"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registered.</w:t>
      </w:r>
    </w:p>
    <w:p w14:paraId="7730944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a non-registered </w:t>
      </w:r>
      <w:proofErr w:type="gramStart"/>
      <w:r w:rsidRPr="00B86EA6">
        <w:rPr>
          <w:rFonts w:cstheme="minorHAnsi"/>
          <w:color w:val="0D0D0D" w:themeColor="text1" w:themeTint="F2"/>
          <w:sz w:val="24"/>
          <w:szCs w:val="24"/>
          <w:lang w:val="en-US"/>
        </w:rPr>
        <w:t>user  cannot</w:t>
      </w:r>
      <w:proofErr w:type="gramEnd"/>
      <w:r w:rsidRPr="00B86EA6">
        <w:rPr>
          <w:rFonts w:cstheme="minorHAnsi"/>
          <w:color w:val="0D0D0D" w:themeColor="text1" w:themeTint="F2"/>
          <w:sz w:val="24"/>
          <w:szCs w:val="24"/>
          <w:lang w:val="en-US"/>
        </w:rPr>
        <w:t xml:space="preserve"> be a shop owner.</w:t>
      </w:r>
    </w:p>
    <w:p w14:paraId="1DB45037"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a shop owner of the shop.</w:t>
      </w:r>
    </w:p>
    <w:p w14:paraId="2976164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isn’t a shop owner.</w:t>
      </w:r>
    </w:p>
    <w:p w14:paraId="3241D339" w14:textId="77777777" w:rsidR="00525778" w:rsidRPr="00B86EA6" w:rsidRDefault="00525778" w:rsidP="00525778">
      <w:pPr>
        <w:numPr>
          <w:ilvl w:val="0"/>
          <w:numId w:val="30"/>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wasn’t promoted by the user with </w:t>
      </w:r>
      <w:proofErr w:type="spellStart"/>
      <w:proofErr w:type="gram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w:t>
      </w:r>
      <w:proofErr w:type="gramEnd"/>
    </w:p>
    <w:p w14:paraId="22511058"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he cannot remove user with </w:t>
      </w:r>
      <w:proofErr w:type="spellStart"/>
      <w:r w:rsidRPr="00B86EA6">
        <w:rPr>
          <w:rFonts w:cstheme="minorHAnsi"/>
          <w:color w:val="0D0D0D" w:themeColor="text1" w:themeTint="F2"/>
          <w:sz w:val="24"/>
          <w:szCs w:val="24"/>
          <w:lang w:val="en-US"/>
        </w:rPr>
        <w:t>removeId</w:t>
      </w:r>
      <w:proofErr w:type="spellEnd"/>
      <w:r w:rsidRPr="00B86EA6">
        <w:rPr>
          <w:rFonts w:cstheme="minorHAnsi"/>
          <w:color w:val="0D0D0D" w:themeColor="text1" w:themeTint="F2"/>
          <w:sz w:val="24"/>
          <w:szCs w:val="24"/>
          <w:lang w:val="en-US"/>
        </w:rPr>
        <w:t xml:space="preserve"> from shop owner role because he wasn’t promoted by him.</w:t>
      </w:r>
    </w:p>
    <w:p w14:paraId="1AECC342"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770CC549" w14:textId="7AE3B091"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.6</w:t>
      </w:r>
    </w:p>
    <w:p w14:paraId="080B72CD"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Add shop manager</w:t>
      </w:r>
    </w:p>
    <w:p w14:paraId="3A3FE250"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 Nominee</w:t>
      </w:r>
    </w:p>
    <w:p w14:paraId="3FD9E79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add nominee as shop manager.</w:t>
      </w:r>
    </w:p>
    <w:p w14:paraId="25972FA1"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340AF2CE" w14:textId="77777777" w:rsidR="00525778" w:rsidRPr="00B86EA6" w:rsidRDefault="00525778" w:rsidP="00525778">
      <w:pPr>
        <w:numPr>
          <w:ilvl w:val="0"/>
          <w:numId w:val="4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23118EF9" w14:textId="77777777" w:rsidR="00525778" w:rsidRPr="00B86EA6" w:rsidRDefault="00525778" w:rsidP="00525778">
      <w:pPr>
        <w:numPr>
          <w:ilvl w:val="0"/>
          <w:numId w:val="44"/>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3A69A88"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 a registered user.</w:t>
      </w:r>
    </w:p>
    <w:p w14:paraId="59833676" w14:textId="77777777" w:rsidR="00525778" w:rsidRPr="00B86EA6" w:rsidRDefault="00525778" w:rsidP="00525778">
      <w:pPr>
        <w:numPr>
          <w:ilvl w:val="0"/>
          <w:numId w:val="44"/>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Nominee isn’t already an owner or manager of the shop.</w:t>
      </w:r>
    </w:p>
    <w:p w14:paraId="19CD2BA7" w14:textId="48006A8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permissions</w:t>
      </w:r>
    </w:p>
    <w:p w14:paraId="6F1076E3"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65ADDEC5" w14:textId="3012079A" w:rsidR="00525778" w:rsidRPr="00B86EA6" w:rsidRDefault="00964E4B" w:rsidP="00525778">
      <w:pPr>
        <w:numPr>
          <w:ilvl w:val="0"/>
          <w:numId w:val="26"/>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5A481297" w14:textId="5077AA72"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19FE21B2" w14:textId="39309909"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455F6049"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registered.</w:t>
      </w:r>
    </w:p>
    <w:p w14:paraId="76FDBA51" w14:textId="4622B70A"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a shop owner or manager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7EE1A18B"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a nomination message to the </w:t>
      </w:r>
      <w:proofErr w:type="gramStart"/>
      <w:r w:rsidRPr="00B86EA6">
        <w:rPr>
          <w:rFonts w:cstheme="minorHAnsi"/>
          <w:color w:val="0D0D0D" w:themeColor="text1" w:themeTint="F2"/>
          <w:sz w:val="24"/>
          <w:szCs w:val="24"/>
          <w:lang w:val="en-US"/>
        </w:rPr>
        <w:t>nominee .</w:t>
      </w:r>
      <w:proofErr w:type="gramEnd"/>
    </w:p>
    <w:p w14:paraId="30FF55E5"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Nominee:  </w:t>
      </w:r>
      <w:r w:rsidRPr="00B86EA6">
        <w:rPr>
          <w:rFonts w:cstheme="minorHAnsi"/>
          <w:color w:val="0D0D0D" w:themeColor="text1" w:themeTint="F2"/>
          <w:sz w:val="24"/>
          <w:szCs w:val="24"/>
          <w:lang w:val="en-US"/>
        </w:rPr>
        <w:t>accepts the nomination message.</w:t>
      </w:r>
    </w:p>
    <w:p w14:paraId="4E8F0A88"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set 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to have the permissions defined by his appointee.</w:t>
      </w:r>
    </w:p>
    <w:p w14:paraId="6093E32A" w14:textId="77777777" w:rsidR="00525778" w:rsidRPr="00B86EA6" w:rsidRDefault="00525778" w:rsidP="00525778">
      <w:pPr>
        <w:numPr>
          <w:ilvl w:val="0"/>
          <w:numId w:val="26"/>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nominee and the shop owner that the nominee was added as shop manager.</w:t>
      </w:r>
    </w:p>
    <w:p w14:paraId="247EA158"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90073B4" w14:textId="4C32B444"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16385DA"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212BE49" w14:textId="7B195E22"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141AB1F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the purchase/discount policy.</w:t>
      </w:r>
    </w:p>
    <w:p w14:paraId="5F291F99"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isn’t registered.</w:t>
      </w:r>
    </w:p>
    <w:p w14:paraId="47AE218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can’t add a non-registered user as a shop owner.</w:t>
      </w:r>
    </w:p>
    <w:p w14:paraId="7E47FB12"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is a shop owner or manager of the shop.</w:t>
      </w:r>
    </w:p>
    <w:p w14:paraId="2A77DDFF"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nominee is already a shop owner or manager.</w:t>
      </w:r>
    </w:p>
    <w:p w14:paraId="538C4E3C" w14:textId="77777777" w:rsidR="00525778" w:rsidRPr="00B86EA6" w:rsidRDefault="00525778" w:rsidP="00525778">
      <w:pPr>
        <w:numPr>
          <w:ilvl w:val="0"/>
          <w:numId w:val="3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NomineeId</w:t>
      </w:r>
      <w:proofErr w:type="spellEnd"/>
      <w:r w:rsidRPr="00B86EA6">
        <w:rPr>
          <w:rFonts w:cstheme="minorHAnsi"/>
          <w:color w:val="0D0D0D" w:themeColor="text1" w:themeTint="F2"/>
          <w:sz w:val="24"/>
          <w:szCs w:val="24"/>
          <w:lang w:val="en-US"/>
        </w:rPr>
        <w:t xml:space="preserve"> declined the nomination </w:t>
      </w:r>
      <w:proofErr w:type="gramStart"/>
      <w:r w:rsidRPr="00B86EA6">
        <w:rPr>
          <w:rFonts w:cstheme="minorHAnsi"/>
          <w:color w:val="0D0D0D" w:themeColor="text1" w:themeTint="F2"/>
          <w:sz w:val="24"/>
          <w:szCs w:val="24"/>
          <w:lang w:val="en-US"/>
        </w:rPr>
        <w:t>message .</w:t>
      </w:r>
      <w:proofErr w:type="gramEnd"/>
    </w:p>
    <w:p w14:paraId="48A2426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the nominee declined the shop manager’s </w:t>
      </w:r>
      <w:proofErr w:type="gramStart"/>
      <w:r w:rsidRPr="00B86EA6">
        <w:rPr>
          <w:rFonts w:cstheme="minorHAnsi"/>
          <w:color w:val="0D0D0D" w:themeColor="text1" w:themeTint="F2"/>
          <w:sz w:val="24"/>
          <w:szCs w:val="24"/>
          <w:lang w:val="en-US"/>
        </w:rPr>
        <w:t>nomination .</w:t>
      </w:r>
      <w:proofErr w:type="gramEnd"/>
    </w:p>
    <w:p w14:paraId="13D9D411"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48EF330D" w14:textId="0DB128B3"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.7</w:t>
      </w:r>
    </w:p>
    <w:p w14:paraId="26A94C92"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Set manager permissions</w:t>
      </w:r>
    </w:p>
    <w:p w14:paraId="47EB3FF3"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27012EFC"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change shop manager permissions.</w:t>
      </w:r>
    </w:p>
    <w:p w14:paraId="73744DFD"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4FE0D7F3" w14:textId="77777777" w:rsidR="00525778" w:rsidRPr="00B86EA6" w:rsidRDefault="00525778" w:rsidP="00525778">
      <w:pPr>
        <w:numPr>
          <w:ilvl w:val="0"/>
          <w:numId w:val="5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7FC95479" w14:textId="77777777" w:rsidR="00525778" w:rsidRPr="00B86EA6" w:rsidRDefault="00525778" w:rsidP="00525778">
      <w:pPr>
        <w:numPr>
          <w:ilvl w:val="0"/>
          <w:numId w:val="5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9BAA5EF" w14:textId="77777777" w:rsidR="00525778" w:rsidRPr="00B86EA6" w:rsidRDefault="00525778" w:rsidP="00525778">
      <w:pPr>
        <w:numPr>
          <w:ilvl w:val="0"/>
          <w:numId w:val="59"/>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manager is a manager of the shop.</w:t>
      </w:r>
    </w:p>
    <w:p w14:paraId="387CA4F5" w14:textId="495069D6"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newPermissions</w:t>
      </w:r>
      <w:proofErr w:type="spellEnd"/>
    </w:p>
    <w:p w14:paraId="20D10A65"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0E8891CC" w14:textId="7FE4E02A" w:rsidR="00525778" w:rsidRPr="00B86EA6" w:rsidRDefault="00964E4B" w:rsidP="00525778">
      <w:pPr>
        <w:numPr>
          <w:ilvl w:val="0"/>
          <w:numId w:val="4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284DEF11" w14:textId="780E50AA"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50D91C3E" w14:textId="214B39B8"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341D51CA" w14:textId="3054EC39"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verify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is a shop manager of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63D76EFF"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 appointee of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w:t>
      </w:r>
    </w:p>
    <w:p w14:paraId="5ACA2AD1"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set 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to have the permissions defined by his appointee.</w:t>
      </w:r>
    </w:p>
    <w:p w14:paraId="18D96946" w14:textId="77777777" w:rsidR="00525778" w:rsidRPr="00B86EA6" w:rsidRDefault="00525778" w:rsidP="00525778">
      <w:pPr>
        <w:numPr>
          <w:ilvl w:val="0"/>
          <w:numId w:val="4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Sends confirmation to the shop manager and the shop owner that the manager permissions were defined.</w:t>
      </w:r>
    </w:p>
    <w:p w14:paraId="67A851A2"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3F509E53" w14:textId="5818877D"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2D6B44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51CE4D93" w14:textId="27BEE4E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7282D512"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doesn’t have permission to change managers permissions.</w:t>
      </w:r>
    </w:p>
    <w:p w14:paraId="2034F71F" w14:textId="7777777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User with </w:t>
      </w:r>
      <w:proofErr w:type="spell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isn’t a manager of the shop.</w:t>
      </w:r>
    </w:p>
    <w:p w14:paraId="2AF9232D"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manager isn’t a shop manager.</w:t>
      </w:r>
    </w:p>
    <w:p w14:paraId="32C730B1" w14:textId="77777777" w:rsidR="00525778" w:rsidRPr="00B86EA6" w:rsidRDefault="00525778" w:rsidP="00525778">
      <w:pPr>
        <w:numPr>
          <w:ilvl w:val="0"/>
          <w:numId w:val="57"/>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ownerId</w:t>
      </w:r>
      <w:proofErr w:type="spellEnd"/>
      <w:r w:rsidRPr="00B86EA6">
        <w:rPr>
          <w:rFonts w:cstheme="minorHAnsi"/>
          <w:color w:val="0D0D0D" w:themeColor="text1" w:themeTint="F2"/>
          <w:sz w:val="24"/>
          <w:szCs w:val="24"/>
          <w:lang w:val="en-US"/>
        </w:rPr>
        <w:t xml:space="preserve"> isn’t the appointee of the user with </w:t>
      </w:r>
      <w:proofErr w:type="spellStart"/>
      <w:proofErr w:type="gramStart"/>
      <w:r w:rsidRPr="00B86EA6">
        <w:rPr>
          <w:rFonts w:cstheme="minorHAnsi"/>
          <w:color w:val="0D0D0D" w:themeColor="text1" w:themeTint="F2"/>
          <w:sz w:val="24"/>
          <w:szCs w:val="24"/>
          <w:lang w:val="en-US"/>
        </w:rPr>
        <w:t>managerId</w:t>
      </w:r>
      <w:proofErr w:type="spellEnd"/>
      <w:r w:rsidRPr="00B86EA6">
        <w:rPr>
          <w:rFonts w:cstheme="minorHAnsi"/>
          <w:color w:val="0D0D0D" w:themeColor="text1" w:themeTint="F2"/>
          <w:sz w:val="24"/>
          <w:szCs w:val="24"/>
          <w:lang w:val="en-US"/>
        </w:rPr>
        <w:t xml:space="preserve"> .</w:t>
      </w:r>
      <w:proofErr w:type="gramEnd"/>
    </w:p>
    <w:p w14:paraId="1EA3CABF"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he cannot set permissions to a manager that is not his appointee.</w:t>
      </w:r>
    </w:p>
    <w:p w14:paraId="68AFF060" w14:textId="77777777" w:rsidR="00BA7BD9" w:rsidRPr="00B86EA6" w:rsidRDefault="00BA7BD9" w:rsidP="00525778">
      <w:pPr>
        <w:spacing w:before="100" w:line="264" w:lineRule="auto"/>
        <w:rPr>
          <w:rFonts w:cstheme="minorHAnsi"/>
          <w:color w:val="0D0D0D" w:themeColor="text1" w:themeTint="F2"/>
          <w:sz w:val="24"/>
          <w:szCs w:val="24"/>
          <w:lang w:val="en-US"/>
        </w:rPr>
      </w:pPr>
    </w:p>
    <w:p w14:paraId="0CA5D011" w14:textId="54BCC3CA" w:rsidR="00525778"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.9</w:t>
      </w:r>
    </w:p>
    <w:p w14:paraId="502BC50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Close shop by founder</w:t>
      </w:r>
    </w:p>
    <w:p w14:paraId="3A31DDB4"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Founder</w:t>
      </w:r>
    </w:p>
    <w:p w14:paraId="26132586"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Founder requests to close a shop.</w:t>
      </w:r>
    </w:p>
    <w:p w14:paraId="47934512"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7CD90A3" w14:textId="77777777" w:rsidR="00525778" w:rsidRPr="00B86EA6" w:rsidRDefault="00525778" w:rsidP="00525778">
      <w:pPr>
        <w:numPr>
          <w:ilvl w:val="0"/>
          <w:numId w:val="49"/>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founder is logged in.</w:t>
      </w:r>
    </w:p>
    <w:p w14:paraId="2432B9E6" w14:textId="77777777" w:rsidR="00525778" w:rsidRPr="00B86EA6" w:rsidRDefault="00525778" w:rsidP="00525778">
      <w:pPr>
        <w:numPr>
          <w:ilvl w:val="0"/>
          <w:numId w:val="4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4912699F" w14:textId="77777777" w:rsidR="00525778" w:rsidRPr="00B86EA6" w:rsidRDefault="00525778" w:rsidP="00525778">
      <w:pPr>
        <w:numPr>
          <w:ilvl w:val="0"/>
          <w:numId w:val="49"/>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is open.</w:t>
      </w:r>
    </w:p>
    <w:p w14:paraId="626AD406" w14:textId="6BB5C203"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4. </w:t>
      </w:r>
      <w:r w:rsidRPr="00B86EA6">
        <w:rPr>
          <w:rFonts w:cstheme="minorHAnsi"/>
          <w:b/>
          <w:color w:val="0D0D0D" w:themeColor="text1" w:themeTint="F2"/>
          <w:sz w:val="24"/>
          <w:szCs w:val="24"/>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rPr>
        <w:t xml:space="preserve">, </w:t>
      </w:r>
      <w:proofErr w:type="spellStart"/>
      <w:r w:rsidR="009F61E5" w:rsidRPr="00B86EA6">
        <w:rPr>
          <w:rFonts w:cstheme="minorHAnsi"/>
          <w:color w:val="0D0D0D" w:themeColor="text1" w:themeTint="F2"/>
          <w:sz w:val="24"/>
          <w:szCs w:val="24"/>
        </w:rPr>
        <w:t>shopID</w:t>
      </w:r>
      <w:proofErr w:type="spellEnd"/>
    </w:p>
    <w:p w14:paraId="3754CD29"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5. </w:t>
      </w:r>
      <w:r w:rsidRPr="00B86EA6">
        <w:rPr>
          <w:rFonts w:cstheme="minorHAnsi"/>
          <w:b/>
          <w:color w:val="0D0D0D" w:themeColor="text1" w:themeTint="F2"/>
          <w:sz w:val="24"/>
          <w:szCs w:val="24"/>
        </w:rPr>
        <w:t>Main Scenario:</w:t>
      </w:r>
    </w:p>
    <w:p w14:paraId="4B4F75B6" w14:textId="36D017C5" w:rsidR="00525778" w:rsidRPr="00B86EA6" w:rsidRDefault="00964E4B" w:rsidP="00525778">
      <w:pPr>
        <w:numPr>
          <w:ilvl w:val="0"/>
          <w:numId w:val="63"/>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42639C76" w14:textId="64C817F7"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02763070" w14:textId="42A6ACEC"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founder.</w:t>
      </w:r>
    </w:p>
    <w:p w14:paraId="0B2CFCCD" w14:textId="66A464E4"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is open.</w:t>
      </w:r>
    </w:p>
    <w:p w14:paraId="57EAFC38" w14:textId="079F5F73"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closes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6CDAE692" w14:textId="77777777" w:rsidR="00525778" w:rsidRPr="00B86EA6" w:rsidRDefault="00525778" w:rsidP="00525778">
      <w:pPr>
        <w:numPr>
          <w:ilvl w:val="0"/>
          <w:numId w:val="63"/>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confirmation to the shop manager and owners </w:t>
      </w:r>
      <w:proofErr w:type="gramStart"/>
      <w:r w:rsidRPr="00B86EA6">
        <w:rPr>
          <w:rFonts w:cstheme="minorHAnsi"/>
          <w:color w:val="0D0D0D" w:themeColor="text1" w:themeTint="F2"/>
          <w:sz w:val="24"/>
          <w:szCs w:val="24"/>
          <w:lang w:val="en-US"/>
        </w:rPr>
        <w:t>that  the</w:t>
      </w:r>
      <w:proofErr w:type="gramEnd"/>
      <w:r w:rsidRPr="00B86EA6">
        <w:rPr>
          <w:rFonts w:cstheme="minorHAnsi"/>
          <w:color w:val="0D0D0D" w:themeColor="text1" w:themeTint="F2"/>
          <w:sz w:val="24"/>
          <w:szCs w:val="24"/>
          <w:lang w:val="en-US"/>
        </w:rPr>
        <w:t xml:space="preserve"> shop was closed.</w:t>
      </w:r>
    </w:p>
    <w:p w14:paraId="24CC51B9"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4D67E239" w14:textId="6EF99F29"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255E9181"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3800D1D0" w14:textId="77777777"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Pr="00B86EA6">
        <w:rPr>
          <w:rFonts w:cstheme="minorHAnsi"/>
          <w:color w:val="0D0D0D" w:themeColor="text1" w:themeTint="F2"/>
          <w:sz w:val="24"/>
          <w:szCs w:val="24"/>
          <w:lang w:val="en-US"/>
        </w:rPr>
        <w:t>founderId</w:t>
      </w:r>
      <w:proofErr w:type="spellEnd"/>
      <w:r w:rsidRPr="00B86EA6">
        <w:rPr>
          <w:rFonts w:cstheme="minorHAnsi"/>
          <w:color w:val="0D0D0D" w:themeColor="text1" w:themeTint="F2"/>
          <w:sz w:val="24"/>
          <w:szCs w:val="24"/>
          <w:lang w:val="en-US"/>
        </w:rPr>
        <w:t xml:space="preserve"> isn’t the shop founder.</w:t>
      </w:r>
    </w:p>
    <w:p w14:paraId="127DEB23"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close the shop.</w:t>
      </w:r>
    </w:p>
    <w:p w14:paraId="03B257A3" w14:textId="51CD87E7" w:rsidR="00525778" w:rsidRPr="00B86EA6" w:rsidRDefault="00525778" w:rsidP="00525778">
      <w:pPr>
        <w:numPr>
          <w:ilvl w:val="0"/>
          <w:numId w:val="35"/>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The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is already closed.</w:t>
      </w:r>
    </w:p>
    <w:p w14:paraId="6BD8CB5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the shop is already closed.</w:t>
      </w:r>
    </w:p>
    <w:p w14:paraId="76FE0BF1" w14:textId="77777777" w:rsidR="00525778" w:rsidRPr="00B86EA6" w:rsidRDefault="00525778" w:rsidP="00525778">
      <w:pPr>
        <w:spacing w:before="100" w:line="264" w:lineRule="auto"/>
        <w:rPr>
          <w:rFonts w:cstheme="minorHAnsi"/>
          <w:color w:val="0D0D0D" w:themeColor="text1" w:themeTint="F2"/>
          <w:sz w:val="24"/>
          <w:szCs w:val="24"/>
          <w:lang w:val="en-US"/>
        </w:rPr>
      </w:pPr>
    </w:p>
    <w:p w14:paraId="78F92D6A" w14:textId="79473DE0" w:rsidR="00BA7BD9" w:rsidRPr="00B86EA6" w:rsidRDefault="00BA7BD9" w:rsidP="00525778">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.11</w:t>
      </w:r>
    </w:p>
    <w:p w14:paraId="0B1D0B13"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Get shop members permission info</w:t>
      </w:r>
    </w:p>
    <w:p w14:paraId="743E8861"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1E02DF16"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get all members permission info.</w:t>
      </w:r>
    </w:p>
    <w:p w14:paraId="6F350D68"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lastRenderedPageBreak/>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61503462" w14:textId="77777777" w:rsidR="00525778" w:rsidRPr="00B86EA6" w:rsidRDefault="00525778" w:rsidP="00525778">
      <w:pPr>
        <w:numPr>
          <w:ilvl w:val="0"/>
          <w:numId w:val="28"/>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5CF67921" w14:textId="77777777" w:rsidR="00525778" w:rsidRPr="00B86EA6" w:rsidRDefault="00525778" w:rsidP="00525778">
      <w:pPr>
        <w:numPr>
          <w:ilvl w:val="0"/>
          <w:numId w:val="28"/>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691C58B" w14:textId="77777777" w:rsidR="00525778" w:rsidRPr="00B86EA6" w:rsidRDefault="00525778" w:rsidP="00525778">
      <w:pPr>
        <w:numPr>
          <w:ilvl w:val="0"/>
          <w:numId w:val="28"/>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51546E8A" w14:textId="6B69E588"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p>
    <w:p w14:paraId="2F218684"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34323C63" w14:textId="63FFAC47" w:rsidR="00525778" w:rsidRPr="00B86EA6" w:rsidRDefault="00964E4B" w:rsidP="00964E4B">
      <w:pPr>
        <w:numPr>
          <w:ilvl w:val="0"/>
          <w:numId w:val="5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64371EB" w14:textId="686835C6"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6475F094" w14:textId="57DB14E5"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1B9B3E0D" w14:textId="77777777" w:rsidR="00525778" w:rsidRPr="00B86EA6" w:rsidRDefault="00525778" w:rsidP="00525778">
      <w:pPr>
        <w:numPr>
          <w:ilvl w:val="0"/>
          <w:numId w:val="5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show the owner all the members </w:t>
      </w:r>
      <w:proofErr w:type="gramStart"/>
      <w:r w:rsidRPr="00B86EA6">
        <w:rPr>
          <w:rFonts w:cstheme="minorHAnsi"/>
          <w:color w:val="0D0D0D" w:themeColor="text1" w:themeTint="F2"/>
          <w:sz w:val="24"/>
          <w:szCs w:val="24"/>
          <w:lang w:val="en-US"/>
        </w:rPr>
        <w:t>info(</w:t>
      </w:r>
      <w:proofErr w:type="gramEnd"/>
      <w:r w:rsidRPr="00B86EA6">
        <w:rPr>
          <w:rFonts w:cstheme="minorHAnsi"/>
          <w:color w:val="0D0D0D" w:themeColor="text1" w:themeTint="F2"/>
          <w:sz w:val="24"/>
          <w:szCs w:val="24"/>
          <w:lang w:val="en-US"/>
        </w:rPr>
        <w:t>including permissions for managers).</w:t>
      </w:r>
    </w:p>
    <w:p w14:paraId="2DA83BD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2A0D372C" w14:textId="41CB1182" w:rsidR="00525778" w:rsidRPr="00B86EA6" w:rsidRDefault="00525778" w:rsidP="00525778">
      <w:pPr>
        <w:numPr>
          <w:ilvl w:val="0"/>
          <w:numId w:val="5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580A5B10"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20546AFA" w14:textId="21FA24D4" w:rsidR="00525778" w:rsidRPr="00B86EA6" w:rsidRDefault="00525778" w:rsidP="00525778">
      <w:pPr>
        <w:numPr>
          <w:ilvl w:val="0"/>
          <w:numId w:val="54"/>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6198BD74"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watch members info.</w:t>
      </w:r>
    </w:p>
    <w:p w14:paraId="3BA8F3AB" w14:textId="77777777" w:rsidR="00525778" w:rsidRPr="00B86EA6" w:rsidRDefault="00525778" w:rsidP="00BA7BD9">
      <w:pPr>
        <w:spacing w:before="100" w:line="264" w:lineRule="auto"/>
        <w:rPr>
          <w:rFonts w:cstheme="minorHAnsi"/>
          <w:color w:val="0D0D0D" w:themeColor="text1" w:themeTint="F2"/>
          <w:sz w:val="24"/>
          <w:szCs w:val="24"/>
          <w:lang w:val="en-US"/>
        </w:rPr>
      </w:pPr>
    </w:p>
    <w:p w14:paraId="4386765B" w14:textId="4638C9A2" w:rsidR="00BA7BD9" w:rsidRPr="00B86EA6" w:rsidRDefault="00BA7BD9" w:rsidP="00BA7BD9">
      <w:pPr>
        <w:spacing w:before="100" w:line="264" w:lineRule="auto"/>
        <w:rPr>
          <w:rFonts w:cstheme="minorHAnsi"/>
          <w:color w:val="0D0D0D" w:themeColor="text1" w:themeTint="F2"/>
          <w:sz w:val="24"/>
          <w:szCs w:val="24"/>
          <w:rtl/>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12</w:t>
      </w:r>
    </w:p>
    <w:p w14:paraId="5B98A982"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Shop owner</w:t>
      </w:r>
      <w:r w:rsidRPr="00B86EA6">
        <w:rPr>
          <w:rFonts w:cstheme="minorHAnsi"/>
          <w:color w:val="0D0D0D" w:themeColor="text1" w:themeTint="F2"/>
          <w:sz w:val="24"/>
          <w:szCs w:val="24"/>
          <w:u w:val="single"/>
          <w:lang w:val="en-US"/>
        </w:rPr>
        <w:t xml:space="preserve"> </w:t>
      </w:r>
      <w:r w:rsidRPr="00B86EA6">
        <w:rPr>
          <w:rFonts w:cstheme="minorHAnsi"/>
          <w:b/>
          <w:color w:val="0D0D0D" w:themeColor="text1" w:themeTint="F2"/>
          <w:sz w:val="24"/>
          <w:szCs w:val="24"/>
          <w:u w:val="single"/>
          <w:lang w:val="en-US"/>
        </w:rPr>
        <w:t>Responds to message</w:t>
      </w:r>
    </w:p>
    <w:p w14:paraId="0AABB786"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78AC343E"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respond to a message.</w:t>
      </w:r>
    </w:p>
    <w:p w14:paraId="015D20F1"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6CC57F1C" w14:textId="77777777" w:rsidR="00525778" w:rsidRPr="00B86EA6" w:rsidRDefault="00525778" w:rsidP="00525778">
      <w:pPr>
        <w:numPr>
          <w:ilvl w:val="0"/>
          <w:numId w:val="5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6FAA52E6" w14:textId="77777777" w:rsidR="00525778" w:rsidRPr="00B86EA6" w:rsidRDefault="00525778" w:rsidP="00525778">
      <w:pPr>
        <w:numPr>
          <w:ilvl w:val="0"/>
          <w:numId w:val="51"/>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743B455A" w14:textId="77777777" w:rsidR="00525778" w:rsidRPr="00B86EA6" w:rsidRDefault="00525778" w:rsidP="00525778">
      <w:pPr>
        <w:numPr>
          <w:ilvl w:val="0"/>
          <w:numId w:val="51"/>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20E07B05" w14:textId="77777777" w:rsidR="00525778" w:rsidRPr="00B86EA6" w:rsidRDefault="00525778" w:rsidP="00525778">
      <w:pPr>
        <w:numPr>
          <w:ilvl w:val="0"/>
          <w:numId w:val="51"/>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Message was sent to shop inbox by </w:t>
      </w:r>
      <w:proofErr w:type="spellStart"/>
      <w:r w:rsidRPr="00B86EA6">
        <w:rPr>
          <w:rFonts w:cstheme="minorHAnsi"/>
          <w:color w:val="0D0D0D" w:themeColor="text1" w:themeTint="F2"/>
          <w:sz w:val="24"/>
          <w:szCs w:val="24"/>
          <w:lang w:val="en-US"/>
        </w:rPr>
        <w:t>userId</w:t>
      </w:r>
      <w:proofErr w:type="spellEnd"/>
    </w:p>
    <w:p w14:paraId="5EDC22E4" w14:textId="4781B7A2"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message</w:t>
      </w:r>
    </w:p>
    <w:p w14:paraId="3E3367E2"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552527E3" w14:textId="50EBD0EB" w:rsidR="00525778" w:rsidRPr="00B86EA6" w:rsidRDefault="00964E4B" w:rsidP="00525778">
      <w:pPr>
        <w:numPr>
          <w:ilvl w:val="0"/>
          <w:numId w:val="32"/>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0D7800B1" w14:textId="1CF7793C"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4FBF35E1" w14:textId="4C701428"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7582DFB0" w14:textId="77777777" w:rsidR="00525778" w:rsidRPr="00B86EA6" w:rsidRDefault="00525778" w:rsidP="00525778">
      <w:pPr>
        <w:numPr>
          <w:ilvl w:val="0"/>
          <w:numId w:val="32"/>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sends the given message to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as a response.  </w:t>
      </w:r>
    </w:p>
    <w:p w14:paraId="38CC52CE"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11918A05" w14:textId="65152F43" w:rsidR="00525778" w:rsidRPr="00B86EA6" w:rsidRDefault="00525778" w:rsidP="00525778">
      <w:pPr>
        <w:numPr>
          <w:ilvl w:val="0"/>
          <w:numId w:val="5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1768ABD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259568FE" w14:textId="1DBF4BB0" w:rsidR="00525778" w:rsidRPr="00B86EA6" w:rsidRDefault="00525778" w:rsidP="00525778">
      <w:pPr>
        <w:numPr>
          <w:ilvl w:val="0"/>
          <w:numId w:val="56"/>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6FE9A4D9"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 xml:space="preserve">&gt;&gt; System notifies the user that it doesn't have permission to respond to </w:t>
      </w:r>
      <w:proofErr w:type="gramStart"/>
      <w:r w:rsidRPr="00B86EA6">
        <w:rPr>
          <w:rFonts w:cstheme="minorHAnsi"/>
          <w:color w:val="0D0D0D" w:themeColor="text1" w:themeTint="F2"/>
          <w:sz w:val="24"/>
          <w:szCs w:val="24"/>
          <w:lang w:val="en-US"/>
        </w:rPr>
        <w:t>users</w:t>
      </w:r>
      <w:proofErr w:type="gramEnd"/>
      <w:r w:rsidRPr="00B86EA6">
        <w:rPr>
          <w:rFonts w:cstheme="minorHAnsi"/>
          <w:color w:val="0D0D0D" w:themeColor="text1" w:themeTint="F2"/>
          <w:sz w:val="24"/>
          <w:szCs w:val="24"/>
          <w:lang w:val="en-US"/>
        </w:rPr>
        <w:t xml:space="preserve"> messages.</w:t>
      </w:r>
    </w:p>
    <w:p w14:paraId="71660B18" w14:textId="77777777" w:rsidR="00525778" w:rsidRPr="00B86EA6" w:rsidRDefault="00525778" w:rsidP="00BA7BD9">
      <w:pPr>
        <w:spacing w:before="100" w:line="264" w:lineRule="auto"/>
        <w:rPr>
          <w:rFonts w:cstheme="minorHAnsi"/>
          <w:color w:val="0D0D0D" w:themeColor="text1" w:themeTint="F2"/>
          <w:sz w:val="24"/>
          <w:szCs w:val="24"/>
          <w:rtl/>
          <w:lang w:val="en-US"/>
        </w:rPr>
      </w:pPr>
    </w:p>
    <w:p w14:paraId="5FE39A53" w14:textId="48504882" w:rsidR="00BA7BD9" w:rsidRPr="00B86EA6" w:rsidRDefault="00BA7BD9" w:rsidP="00BA7BD9">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32"/>
          <w:szCs w:val="32"/>
          <w:lang w:val="en-US"/>
        </w:rPr>
        <w:t>4</w:t>
      </w:r>
      <w:r w:rsidRPr="00B86EA6">
        <w:rPr>
          <w:rFonts w:cstheme="minorHAnsi"/>
          <w:color w:val="0D0D0D" w:themeColor="text1" w:themeTint="F2"/>
          <w:sz w:val="24"/>
          <w:szCs w:val="24"/>
          <w:lang w:val="en-US"/>
        </w:rPr>
        <w:t>.13</w:t>
      </w:r>
    </w:p>
    <w:p w14:paraId="72C49811" w14:textId="77777777" w:rsidR="00525778" w:rsidRPr="00B86EA6" w:rsidRDefault="00525778" w:rsidP="00525778">
      <w:pPr>
        <w:spacing w:before="100" w:line="264" w:lineRule="auto"/>
        <w:rPr>
          <w:rFonts w:cstheme="minorHAnsi"/>
          <w:b/>
          <w: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Use-case: </w:t>
      </w:r>
      <w:r w:rsidRPr="00B86EA6">
        <w:rPr>
          <w:rFonts w:cstheme="minorHAnsi"/>
          <w:b/>
          <w:color w:val="0D0D0D" w:themeColor="text1" w:themeTint="F2"/>
          <w:sz w:val="24"/>
          <w:szCs w:val="24"/>
          <w:u w:val="single"/>
          <w:lang w:val="en-US"/>
        </w:rPr>
        <w:t>Shop owner</w:t>
      </w:r>
      <w:r w:rsidRPr="00B86EA6">
        <w:rPr>
          <w:rFonts w:cstheme="minorHAnsi"/>
          <w:color w:val="0D0D0D" w:themeColor="text1" w:themeTint="F2"/>
          <w:sz w:val="24"/>
          <w:szCs w:val="24"/>
          <w:u w:val="single"/>
          <w:lang w:val="en-US"/>
        </w:rPr>
        <w:t xml:space="preserve"> </w:t>
      </w:r>
      <w:r w:rsidRPr="00B86EA6">
        <w:rPr>
          <w:rFonts w:cstheme="minorHAnsi"/>
          <w:b/>
          <w:color w:val="0D0D0D" w:themeColor="text1" w:themeTint="F2"/>
          <w:sz w:val="24"/>
          <w:szCs w:val="24"/>
          <w:u w:val="single"/>
          <w:lang w:val="en-US"/>
        </w:rPr>
        <w:t>gets purchase history</w:t>
      </w:r>
    </w:p>
    <w:p w14:paraId="7B0ACA38" w14:textId="77777777" w:rsidR="00525778" w:rsidRPr="00B86EA6" w:rsidRDefault="00525778" w:rsidP="00525778">
      <w:pPr>
        <w:spacing w:before="100"/>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color w:val="0D0D0D" w:themeColor="text1" w:themeTint="F2"/>
          <w:sz w:val="24"/>
          <w:szCs w:val="24"/>
          <w:lang w:val="en-US"/>
        </w:rPr>
        <w:t>Actor</w:t>
      </w:r>
      <w:r w:rsidRPr="00B86EA6">
        <w:rPr>
          <w:rFonts w:cstheme="minorHAnsi"/>
          <w:color w:val="0D0D0D" w:themeColor="text1" w:themeTint="F2"/>
          <w:sz w:val="24"/>
          <w:szCs w:val="24"/>
          <w:lang w:val="en-US"/>
        </w:rPr>
        <w:t>: Shop Owner</w:t>
      </w:r>
    </w:p>
    <w:p w14:paraId="67FCC4E5" w14:textId="77777777"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color w:val="0D0D0D" w:themeColor="text1" w:themeTint="F2"/>
          <w:sz w:val="24"/>
          <w:szCs w:val="24"/>
          <w:lang w:val="en-US"/>
        </w:rPr>
        <w:t xml:space="preserve">Trigger: </w:t>
      </w:r>
      <w:r w:rsidRPr="00B86EA6">
        <w:rPr>
          <w:rFonts w:cstheme="minorHAnsi"/>
          <w:color w:val="0D0D0D" w:themeColor="text1" w:themeTint="F2"/>
          <w:sz w:val="24"/>
          <w:szCs w:val="24"/>
          <w:lang w:val="en-US"/>
        </w:rPr>
        <w:t>Shop Owner requests to shop purchase history.</w:t>
      </w:r>
    </w:p>
    <w:p w14:paraId="671A7D73" w14:textId="77777777" w:rsidR="00525778" w:rsidRPr="00B86EA6" w:rsidRDefault="00525778" w:rsidP="00525778">
      <w:pPr>
        <w:spacing w:before="100" w:line="264" w:lineRule="auto"/>
        <w:ind w:left="40"/>
        <w:rPr>
          <w:rFonts w:cstheme="minorHAnsi"/>
          <w:color w:val="0D0D0D" w:themeColor="text1" w:themeTint="F2"/>
          <w:sz w:val="24"/>
          <w:szCs w:val="24"/>
        </w:rPr>
      </w:pPr>
      <w:r w:rsidRPr="00B86EA6">
        <w:rPr>
          <w:rFonts w:cstheme="minorHAnsi"/>
          <w:color w:val="0D0D0D" w:themeColor="text1" w:themeTint="F2"/>
          <w:sz w:val="24"/>
          <w:szCs w:val="24"/>
        </w:rPr>
        <w:t xml:space="preserve">3. </w:t>
      </w:r>
      <w:r w:rsidRPr="00B86EA6">
        <w:rPr>
          <w:rFonts w:cstheme="minorHAnsi"/>
          <w:b/>
          <w:color w:val="0D0D0D" w:themeColor="text1" w:themeTint="F2"/>
          <w:sz w:val="24"/>
          <w:szCs w:val="24"/>
        </w:rPr>
        <w:t>Precondition</w:t>
      </w:r>
      <w:r w:rsidRPr="00B86EA6">
        <w:rPr>
          <w:rFonts w:cstheme="minorHAnsi"/>
          <w:color w:val="0D0D0D" w:themeColor="text1" w:themeTint="F2"/>
          <w:sz w:val="24"/>
          <w:szCs w:val="24"/>
        </w:rPr>
        <w:t xml:space="preserve">: </w:t>
      </w:r>
    </w:p>
    <w:p w14:paraId="7E4B9311" w14:textId="77777777" w:rsidR="00525778" w:rsidRPr="00B86EA6" w:rsidRDefault="00525778" w:rsidP="00525778">
      <w:pPr>
        <w:numPr>
          <w:ilvl w:val="0"/>
          <w:numId w:val="43"/>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logged in.</w:t>
      </w:r>
    </w:p>
    <w:p w14:paraId="345601C4" w14:textId="77777777" w:rsidR="00525778" w:rsidRPr="00B86EA6" w:rsidRDefault="00525778" w:rsidP="00525778">
      <w:pPr>
        <w:numPr>
          <w:ilvl w:val="0"/>
          <w:numId w:val="43"/>
        </w:numPr>
        <w:spacing w:after="0" w:line="264" w:lineRule="auto"/>
        <w:rPr>
          <w:rFonts w:cstheme="minorHAnsi"/>
          <w:color w:val="0D0D0D" w:themeColor="text1" w:themeTint="F2"/>
          <w:sz w:val="24"/>
          <w:szCs w:val="24"/>
        </w:rPr>
      </w:pPr>
      <w:r w:rsidRPr="00B86EA6">
        <w:rPr>
          <w:rFonts w:cstheme="minorHAnsi"/>
          <w:color w:val="0D0D0D" w:themeColor="text1" w:themeTint="F2"/>
          <w:sz w:val="24"/>
          <w:szCs w:val="24"/>
        </w:rPr>
        <w:t>Shop exists.</w:t>
      </w:r>
    </w:p>
    <w:p w14:paraId="628E8927" w14:textId="77777777" w:rsidR="00525778" w:rsidRPr="00B86EA6" w:rsidRDefault="00525778" w:rsidP="00525778">
      <w:pPr>
        <w:numPr>
          <w:ilvl w:val="0"/>
          <w:numId w:val="43"/>
        </w:numPr>
        <w:spacing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owner is an owner of the shop.</w:t>
      </w:r>
    </w:p>
    <w:p w14:paraId="11308BEA" w14:textId="6A5ADDDC" w:rsidR="00525778" w:rsidRPr="00B86EA6" w:rsidRDefault="00525778" w:rsidP="00525778">
      <w:pPr>
        <w:spacing w:before="100" w:line="264" w:lineRule="auto"/>
        <w:ind w:left="4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color w:val="0D0D0D" w:themeColor="text1" w:themeTint="F2"/>
          <w:sz w:val="24"/>
          <w:szCs w:val="24"/>
          <w:lang w:val="en-US"/>
        </w:rPr>
        <w:t xml:space="preserve">Parameters: </w:t>
      </w:r>
      <w:proofErr w:type="spellStart"/>
      <w:r w:rsidR="009F61E5"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w:t>
      </w:r>
    </w:p>
    <w:p w14:paraId="0E745552" w14:textId="77777777" w:rsidR="00525778" w:rsidRPr="00B86EA6" w:rsidRDefault="00525778" w:rsidP="00525778">
      <w:pPr>
        <w:spacing w:before="100" w:line="264" w:lineRule="auto"/>
        <w:ind w:left="40"/>
        <w:rPr>
          <w:rFonts w:cstheme="minorHAnsi"/>
          <w:b/>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color w:val="0D0D0D" w:themeColor="text1" w:themeTint="F2"/>
          <w:sz w:val="24"/>
          <w:szCs w:val="24"/>
          <w:lang w:val="en-US"/>
        </w:rPr>
        <w:t>Main Scenario:</w:t>
      </w:r>
    </w:p>
    <w:p w14:paraId="1FF9DEF1" w14:textId="06816A75" w:rsidR="00525778" w:rsidRPr="00B86EA6" w:rsidRDefault="00964E4B" w:rsidP="00525778">
      <w:pPr>
        <w:numPr>
          <w:ilvl w:val="0"/>
          <w:numId w:val="45"/>
        </w:numPr>
        <w:spacing w:before="100" w:after="0" w:line="264" w:lineRule="auto"/>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that the user with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of the session is logged in</w:t>
      </w:r>
    </w:p>
    <w:p w14:paraId="4FEA8736" w14:textId="287022BF"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exists.</w:t>
      </w:r>
    </w:p>
    <w:p w14:paraId="7351FD47" w14:textId="50B4328A"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w:t>
      </w:r>
      <w:r w:rsidRPr="00B86EA6">
        <w:rPr>
          <w:rFonts w:cstheme="minorHAnsi"/>
          <w:color w:val="0D0D0D" w:themeColor="text1" w:themeTint="F2"/>
          <w:sz w:val="24"/>
          <w:szCs w:val="24"/>
          <w:lang w:val="en-US"/>
        </w:rPr>
        <w:t xml:space="preserve"> verify 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 shop owner.</w:t>
      </w:r>
    </w:p>
    <w:p w14:paraId="2B6E84C1" w14:textId="77777777" w:rsidR="00525778" w:rsidRPr="00B86EA6" w:rsidRDefault="00525778" w:rsidP="00525778">
      <w:pPr>
        <w:numPr>
          <w:ilvl w:val="0"/>
          <w:numId w:val="45"/>
        </w:numPr>
        <w:spacing w:after="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 xml:space="preserve">System: </w:t>
      </w:r>
      <w:r w:rsidRPr="00B86EA6">
        <w:rPr>
          <w:rFonts w:cstheme="minorHAnsi"/>
          <w:color w:val="0D0D0D" w:themeColor="text1" w:themeTint="F2"/>
          <w:sz w:val="24"/>
          <w:szCs w:val="24"/>
          <w:lang w:val="en-US"/>
        </w:rPr>
        <w:t xml:space="preserve">returns shop purchase history.  </w:t>
      </w:r>
    </w:p>
    <w:p w14:paraId="49E7B29C" w14:textId="77777777" w:rsidR="00525778" w:rsidRPr="00B86EA6" w:rsidRDefault="00525778" w:rsidP="00525778">
      <w:pPr>
        <w:spacing w:before="100" w:line="264" w:lineRule="auto"/>
        <w:ind w:left="40"/>
        <w:rPr>
          <w:rFonts w:cstheme="minorHAnsi"/>
          <w:b/>
          <w:color w:val="0D0D0D" w:themeColor="text1" w:themeTint="F2"/>
          <w:sz w:val="24"/>
          <w:szCs w:val="24"/>
        </w:rPr>
      </w:pPr>
      <w:r w:rsidRPr="00B86EA6">
        <w:rPr>
          <w:rFonts w:cstheme="minorHAnsi"/>
          <w:color w:val="0D0D0D" w:themeColor="text1" w:themeTint="F2"/>
          <w:sz w:val="24"/>
          <w:szCs w:val="24"/>
        </w:rPr>
        <w:t xml:space="preserve">6. </w:t>
      </w:r>
      <w:r w:rsidRPr="00B86EA6">
        <w:rPr>
          <w:rFonts w:cstheme="minorHAnsi"/>
          <w:b/>
          <w:color w:val="0D0D0D" w:themeColor="text1" w:themeTint="F2"/>
          <w:sz w:val="24"/>
          <w:szCs w:val="24"/>
        </w:rPr>
        <w:t>Alternative Flows:</w:t>
      </w:r>
    </w:p>
    <w:p w14:paraId="58BBE3FC" w14:textId="05476C04" w:rsidR="00525778" w:rsidRPr="00B86EA6" w:rsidRDefault="00525778" w:rsidP="00525778">
      <w:pPr>
        <w:numPr>
          <w:ilvl w:val="0"/>
          <w:numId w:val="6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shop with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doesn’t exist.</w:t>
      </w:r>
    </w:p>
    <w:p w14:paraId="3B26282B"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&gt;&gt; System notifies the user that shop </w:t>
      </w:r>
      <w:proofErr w:type="spellStart"/>
      <w:r w:rsidRPr="00B86EA6">
        <w:rPr>
          <w:rFonts w:cstheme="minorHAnsi"/>
          <w:color w:val="0D0D0D" w:themeColor="text1" w:themeTint="F2"/>
          <w:sz w:val="24"/>
          <w:szCs w:val="24"/>
          <w:lang w:val="en-US"/>
        </w:rPr>
        <w:t>doen’t</w:t>
      </w:r>
      <w:proofErr w:type="spellEnd"/>
      <w:r w:rsidRPr="00B86EA6">
        <w:rPr>
          <w:rFonts w:cstheme="minorHAnsi"/>
          <w:color w:val="0D0D0D" w:themeColor="text1" w:themeTint="F2"/>
          <w:sz w:val="24"/>
          <w:szCs w:val="24"/>
          <w:lang w:val="en-US"/>
        </w:rPr>
        <w:t xml:space="preserve"> exist.</w:t>
      </w:r>
    </w:p>
    <w:p w14:paraId="41DFC97F" w14:textId="26A6D9EC" w:rsidR="00525778" w:rsidRPr="00B86EA6" w:rsidRDefault="00525778" w:rsidP="00525778">
      <w:pPr>
        <w:numPr>
          <w:ilvl w:val="0"/>
          <w:numId w:val="61"/>
        </w:numPr>
        <w:spacing w:before="100" w:after="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with </w:t>
      </w:r>
      <w:proofErr w:type="spellStart"/>
      <w:r w:rsidR="00964E4B" w:rsidRPr="00B86EA6">
        <w:rPr>
          <w:rFonts w:cstheme="minorHAnsi"/>
          <w:color w:val="0D0D0D" w:themeColor="text1" w:themeTint="F2"/>
          <w:sz w:val="24"/>
          <w:szCs w:val="24"/>
          <w:lang w:val="en-US"/>
        </w:rPr>
        <w:t>UserID</w:t>
      </w:r>
      <w:proofErr w:type="spellEnd"/>
      <w:r w:rsidR="00964E4B"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lang w:val="en-US"/>
        </w:rPr>
        <w:t>isn’t the shop owner.</w:t>
      </w:r>
    </w:p>
    <w:p w14:paraId="4141D8BD" w14:textId="77777777" w:rsidR="00525778" w:rsidRPr="00B86EA6" w:rsidRDefault="00525778" w:rsidP="00525778">
      <w:pPr>
        <w:spacing w:before="100" w:line="264" w:lineRule="auto"/>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 System notifies the user that it doesn't have permission to watch the purchase history.</w:t>
      </w:r>
    </w:p>
    <w:p w14:paraId="03816268" w14:textId="77777777" w:rsidR="00525778" w:rsidRPr="00B86EA6" w:rsidRDefault="00525778" w:rsidP="006B6505">
      <w:pPr>
        <w:rPr>
          <w:rFonts w:cstheme="minorHAnsi"/>
          <w:color w:val="0D0D0D" w:themeColor="text1" w:themeTint="F2"/>
          <w:sz w:val="24"/>
          <w:szCs w:val="24"/>
          <w:lang w:val="en-US"/>
        </w:rPr>
      </w:pPr>
    </w:p>
    <w:p w14:paraId="443DC105" w14:textId="77777777" w:rsidR="006B6505" w:rsidRPr="00B86EA6" w:rsidRDefault="006B6505" w:rsidP="006B6505">
      <w:pPr>
        <w:rPr>
          <w:rFonts w:cstheme="minorHAnsi"/>
          <w:color w:val="0D0D0D" w:themeColor="text1" w:themeTint="F2"/>
          <w:sz w:val="24"/>
          <w:szCs w:val="24"/>
          <w:lang w:val="en-US"/>
        </w:rPr>
      </w:pPr>
    </w:p>
    <w:p w14:paraId="47181A2B" w14:textId="77777777" w:rsidR="009F61E5" w:rsidRPr="00B86EA6" w:rsidRDefault="009F61E5" w:rsidP="006B6505">
      <w:pPr>
        <w:rPr>
          <w:rFonts w:cstheme="minorHAnsi"/>
          <w:color w:val="0D0D0D" w:themeColor="text1" w:themeTint="F2"/>
          <w:sz w:val="24"/>
          <w:szCs w:val="24"/>
          <w:lang w:val="en-US"/>
        </w:rPr>
      </w:pPr>
    </w:p>
    <w:p w14:paraId="7CB9F9E6" w14:textId="77777777" w:rsidR="00BA7BD9" w:rsidRPr="00B86EA6" w:rsidRDefault="00BA7BD9" w:rsidP="006B6505">
      <w:pPr>
        <w:rPr>
          <w:rFonts w:cstheme="minorHAnsi"/>
          <w:color w:val="0D0D0D" w:themeColor="text1" w:themeTint="F2"/>
          <w:sz w:val="24"/>
          <w:szCs w:val="24"/>
          <w:lang w:val="en-US"/>
        </w:rPr>
      </w:pPr>
    </w:p>
    <w:p w14:paraId="061FE05B" w14:textId="77777777" w:rsidR="00BA7BD9" w:rsidRPr="00B86EA6" w:rsidRDefault="00BA7BD9" w:rsidP="006B6505">
      <w:pPr>
        <w:rPr>
          <w:rFonts w:cstheme="minorHAnsi"/>
          <w:color w:val="0D0D0D" w:themeColor="text1" w:themeTint="F2"/>
          <w:sz w:val="24"/>
          <w:szCs w:val="24"/>
          <w:lang w:val="en-US"/>
        </w:rPr>
      </w:pPr>
    </w:p>
    <w:p w14:paraId="525968E6" w14:textId="77777777" w:rsidR="00BA7BD9" w:rsidRPr="00B86EA6" w:rsidRDefault="00BA7BD9" w:rsidP="006B6505">
      <w:pPr>
        <w:rPr>
          <w:rFonts w:cstheme="minorHAnsi"/>
          <w:color w:val="0D0D0D" w:themeColor="text1" w:themeTint="F2"/>
          <w:sz w:val="24"/>
          <w:szCs w:val="24"/>
          <w:lang w:val="en-US"/>
        </w:rPr>
      </w:pPr>
    </w:p>
    <w:p w14:paraId="461E88E7" w14:textId="77777777" w:rsidR="00BA7BD9" w:rsidRPr="00B86EA6" w:rsidRDefault="00BA7BD9" w:rsidP="006B6505">
      <w:pPr>
        <w:rPr>
          <w:rFonts w:cstheme="minorHAnsi"/>
          <w:color w:val="0D0D0D" w:themeColor="text1" w:themeTint="F2"/>
          <w:sz w:val="24"/>
          <w:szCs w:val="24"/>
          <w:lang w:val="en-US"/>
        </w:rPr>
      </w:pPr>
    </w:p>
    <w:p w14:paraId="17984578" w14:textId="77777777" w:rsidR="00BA7BD9" w:rsidRPr="00B86EA6" w:rsidRDefault="00BA7BD9" w:rsidP="006B6505">
      <w:pPr>
        <w:rPr>
          <w:rFonts w:cstheme="minorHAnsi"/>
          <w:color w:val="0D0D0D" w:themeColor="text1" w:themeTint="F2"/>
          <w:sz w:val="24"/>
          <w:szCs w:val="24"/>
          <w:lang w:val="en-US"/>
        </w:rPr>
      </w:pPr>
    </w:p>
    <w:p w14:paraId="73153D06" w14:textId="77777777" w:rsidR="00BA7BD9" w:rsidRPr="00B86EA6" w:rsidRDefault="00BA7BD9" w:rsidP="006B6505">
      <w:pPr>
        <w:rPr>
          <w:rFonts w:cstheme="minorHAnsi"/>
          <w:color w:val="0D0D0D" w:themeColor="text1" w:themeTint="F2"/>
          <w:sz w:val="24"/>
          <w:szCs w:val="24"/>
          <w:lang w:val="en-US"/>
        </w:rPr>
      </w:pPr>
    </w:p>
    <w:p w14:paraId="08C8F965" w14:textId="77777777" w:rsidR="00BA7BD9" w:rsidRPr="00B86EA6" w:rsidRDefault="00BA7BD9" w:rsidP="006B6505">
      <w:pPr>
        <w:rPr>
          <w:rFonts w:cstheme="minorHAnsi"/>
          <w:color w:val="0D0D0D" w:themeColor="text1" w:themeTint="F2"/>
          <w:sz w:val="24"/>
          <w:szCs w:val="24"/>
          <w:lang w:val="en-US"/>
        </w:rPr>
      </w:pPr>
    </w:p>
    <w:p w14:paraId="21892E53" w14:textId="77777777" w:rsidR="00BA7BD9" w:rsidRPr="00B86EA6" w:rsidRDefault="00BA7BD9" w:rsidP="006B6505">
      <w:pPr>
        <w:rPr>
          <w:rFonts w:cstheme="minorHAnsi"/>
          <w:color w:val="0D0D0D" w:themeColor="text1" w:themeTint="F2"/>
          <w:sz w:val="24"/>
          <w:szCs w:val="24"/>
          <w:lang w:val="en-US"/>
        </w:rPr>
      </w:pPr>
    </w:p>
    <w:p w14:paraId="5EB8198A" w14:textId="77777777" w:rsidR="009F61E5" w:rsidRPr="00B86EA6" w:rsidRDefault="009F61E5" w:rsidP="006B6505">
      <w:pPr>
        <w:rPr>
          <w:rFonts w:cstheme="minorHAnsi"/>
          <w:color w:val="0D0D0D" w:themeColor="text1" w:themeTint="F2"/>
          <w:sz w:val="24"/>
          <w:szCs w:val="24"/>
          <w:lang w:val="en-US"/>
        </w:rPr>
      </w:pPr>
    </w:p>
    <w:p w14:paraId="60650E63" w14:textId="1A467BA2" w:rsidR="009F61E5" w:rsidRPr="0038799E" w:rsidRDefault="00BA7BD9" w:rsidP="0038799E">
      <w:pPr>
        <w:pStyle w:val="3"/>
        <w:bidi/>
        <w:rPr>
          <w:sz w:val="36"/>
          <w:szCs w:val="36"/>
          <w:u w:val="single"/>
          <w:lang w:val="en-US"/>
        </w:rPr>
      </w:pPr>
      <w:r w:rsidRPr="0038799E">
        <w:rPr>
          <w:sz w:val="36"/>
          <w:szCs w:val="36"/>
          <w:u w:val="single"/>
        </w:rPr>
        <w:t xml:space="preserve"> </w:t>
      </w:r>
      <w:bookmarkStart w:id="18" w:name="_Toc194946745"/>
      <w:bookmarkStart w:id="19" w:name="_Toc194947048"/>
      <w:r w:rsidRPr="0038799E">
        <w:rPr>
          <w:sz w:val="36"/>
          <w:szCs w:val="36"/>
          <w:u w:val="single"/>
        </w:rPr>
        <w:t>.</w:t>
      </w:r>
      <w:r w:rsidRPr="0038799E">
        <w:rPr>
          <w:sz w:val="36"/>
          <w:szCs w:val="36"/>
          <w:u w:val="single"/>
        </w:rPr>
        <w:t>5</w:t>
      </w:r>
      <w:r w:rsidRPr="0038799E">
        <w:rPr>
          <w:sz w:val="36"/>
          <w:szCs w:val="36"/>
          <w:u w:val="single"/>
        </w:rPr>
        <w:t xml:space="preserve"> </w:t>
      </w:r>
      <w:r w:rsidRPr="0038799E">
        <w:rPr>
          <w:sz w:val="36"/>
          <w:szCs w:val="36"/>
          <w:u w:val="single"/>
          <w:rtl/>
        </w:rPr>
        <w:t>פעולות של מבקר-מנוי בתפקידו כמנהל חנות</w:t>
      </w:r>
      <w:r w:rsidRPr="0038799E">
        <w:rPr>
          <w:sz w:val="36"/>
          <w:szCs w:val="36"/>
          <w:u w:val="single"/>
        </w:rPr>
        <w:t>:</w:t>
      </w:r>
      <w:bookmarkEnd w:id="18"/>
      <w:bookmarkEnd w:id="19"/>
      <w:r w:rsidRPr="0038799E">
        <w:rPr>
          <w:sz w:val="36"/>
          <w:szCs w:val="36"/>
          <w:u w:val="single"/>
        </w:rPr>
        <w:t xml:space="preserve"> </w:t>
      </w:r>
    </w:p>
    <w:p w14:paraId="1022A7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5</w:t>
      </w:r>
    </w:p>
    <w:p w14:paraId="1C6D633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a.</w:t>
      </w:r>
    </w:p>
    <w:p w14:paraId="2B8357D9"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View shop content</w:t>
      </w:r>
    </w:p>
    <w:p w14:paraId="68CDDBC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3C7520C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accesses the shop management dashboard</w:t>
      </w:r>
    </w:p>
    <w:p w14:paraId="747686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2147B0F" w14:textId="739CCEE7"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66C1ABF7" w14:textId="73C72862"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is a manager of the shop with view permissions</w:t>
      </w:r>
    </w:p>
    <w:p w14:paraId="2EEF0172" w14:textId="5EBD85DE"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p>
    <w:p w14:paraId="22172D4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6E3200B2" w14:textId="77777777" w:rsidR="006B6505" w:rsidRPr="00B86EA6" w:rsidRDefault="006B6505" w:rsidP="00525778">
      <w:pPr>
        <w:pStyle w:val="afb"/>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the user is logged, by </w:t>
      </w:r>
      <w:proofErr w:type="spellStart"/>
      <w:r w:rsidRPr="00B86EA6">
        <w:rPr>
          <w:rFonts w:cstheme="minorHAnsi"/>
          <w:color w:val="0D0D0D" w:themeColor="text1" w:themeTint="F2"/>
          <w:sz w:val="24"/>
          <w:szCs w:val="24"/>
          <w:lang w:val="en-US"/>
        </w:rPr>
        <w:t>UserID</w:t>
      </w:r>
      <w:proofErr w:type="spellEnd"/>
      <w:r w:rsidRPr="00B86EA6">
        <w:rPr>
          <w:rFonts w:cstheme="minorHAnsi"/>
          <w:color w:val="0D0D0D" w:themeColor="text1" w:themeTint="F2"/>
          <w:sz w:val="24"/>
          <w:szCs w:val="24"/>
          <w:lang w:val="en-US"/>
        </w:rPr>
        <w:t xml:space="preserve"> by the </w:t>
      </w:r>
      <w:proofErr w:type="spellStart"/>
      <w:r w:rsidRPr="00B86EA6">
        <w:rPr>
          <w:rFonts w:cstheme="minorHAnsi"/>
          <w:color w:val="0D0D0D" w:themeColor="text1" w:themeTint="F2"/>
          <w:sz w:val="24"/>
          <w:szCs w:val="24"/>
          <w:lang w:val="en-US"/>
        </w:rPr>
        <w:t>SessionToken</w:t>
      </w:r>
      <w:proofErr w:type="spellEnd"/>
    </w:p>
    <w:p w14:paraId="0F519412" w14:textId="613827B2" w:rsidR="006B6505" w:rsidRPr="00B86EA6" w:rsidRDefault="006B6505" w:rsidP="00525778">
      <w:pPr>
        <w:pStyle w:val="afb"/>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verifies the user is the shop manager of </w:t>
      </w:r>
      <w:proofErr w:type="spellStart"/>
      <w:r w:rsidR="009F61E5" w:rsidRPr="00B86EA6">
        <w:rPr>
          <w:rFonts w:cstheme="minorHAnsi"/>
          <w:color w:val="0D0D0D" w:themeColor="text1" w:themeTint="F2"/>
          <w:sz w:val="24"/>
          <w:szCs w:val="24"/>
          <w:lang w:val="en-US"/>
        </w:rPr>
        <w:t>ShopID</w:t>
      </w:r>
      <w:proofErr w:type="spellEnd"/>
    </w:p>
    <w:p w14:paraId="47AA1D21" w14:textId="77777777" w:rsidR="006B6505" w:rsidRPr="00B86EA6" w:rsidRDefault="006B6505" w:rsidP="00525778">
      <w:pPr>
        <w:pStyle w:val="afb"/>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view permission</w:t>
      </w:r>
    </w:p>
    <w:p w14:paraId="642C435E" w14:textId="77777777" w:rsidR="006B6505" w:rsidRPr="00B86EA6" w:rsidRDefault="006B6505" w:rsidP="00525778">
      <w:pPr>
        <w:pStyle w:val="afb"/>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retrieves shop data </w:t>
      </w:r>
    </w:p>
    <w:p w14:paraId="112158D3" w14:textId="77777777" w:rsidR="006B6505" w:rsidRPr="00B86EA6" w:rsidRDefault="006B6505" w:rsidP="00525778">
      <w:pPr>
        <w:pStyle w:val="afb"/>
        <w:numPr>
          <w:ilvl w:val="0"/>
          <w:numId w:val="25"/>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the information to the user</w:t>
      </w:r>
    </w:p>
    <w:p w14:paraId="47594AC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4797847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1AC2D6CD" w14:textId="545A96C7"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3FB7481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a manager in this shop:</w:t>
      </w:r>
    </w:p>
    <w:p w14:paraId="7554ACF5" w14:textId="554008CA"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access</w:t>
      </w:r>
    </w:p>
    <w:p w14:paraId="4C7C2BB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 to view data:</w:t>
      </w:r>
    </w:p>
    <w:p w14:paraId="52A5D6EF" w14:textId="0F457356"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access and notifies the user</w:t>
      </w:r>
    </w:p>
    <w:p w14:paraId="3F33654B" w14:textId="77777777" w:rsidR="006B6505" w:rsidRPr="00B86EA6" w:rsidRDefault="006B6505" w:rsidP="006B6505">
      <w:pPr>
        <w:rPr>
          <w:rFonts w:cstheme="minorHAnsi"/>
          <w:color w:val="0D0D0D" w:themeColor="text1" w:themeTint="F2"/>
          <w:sz w:val="24"/>
          <w:szCs w:val="24"/>
          <w:lang w:val="en-US"/>
        </w:rPr>
      </w:pPr>
    </w:p>
    <w:p w14:paraId="31C1B94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b.</w:t>
      </w:r>
    </w:p>
    <w:p w14:paraId="6FEC9F45"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product inventory</w:t>
      </w:r>
    </w:p>
    <w:p w14:paraId="63A6FDC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18634BF6"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edit product data</w:t>
      </w:r>
    </w:p>
    <w:p w14:paraId="3465CF7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40D503CA" w14:textId="77777777" w:rsidR="006B6505" w:rsidRPr="00B86EA6" w:rsidRDefault="006B6505" w:rsidP="00784839">
      <w:pPr>
        <w:pStyle w:val="afb"/>
        <w:numPr>
          <w:ilvl w:val="0"/>
          <w:numId w:val="23"/>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logged in</w:t>
      </w:r>
    </w:p>
    <w:p w14:paraId="46FF2404" w14:textId="77777777" w:rsidR="006B6505" w:rsidRPr="00B86EA6" w:rsidRDefault="006B6505" w:rsidP="00784839">
      <w:pPr>
        <w:pStyle w:val="afb"/>
        <w:numPr>
          <w:ilvl w:val="0"/>
          <w:numId w:val="23"/>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a manager of the shop</w:t>
      </w:r>
    </w:p>
    <w:p w14:paraId="451579CE" w14:textId="77777777" w:rsidR="006B6505" w:rsidRPr="00B86EA6" w:rsidRDefault="006B6505" w:rsidP="00784839">
      <w:pPr>
        <w:pStyle w:val="afb"/>
        <w:numPr>
          <w:ilvl w:val="0"/>
          <w:numId w:val="23"/>
        </w:numPr>
        <w:rPr>
          <w:rFonts w:cstheme="minorHAnsi"/>
          <w:color w:val="0D0D0D" w:themeColor="text1" w:themeTint="F2"/>
          <w:sz w:val="24"/>
          <w:szCs w:val="24"/>
          <w:rtl/>
        </w:rPr>
      </w:pPr>
      <w:r w:rsidRPr="00B86EA6">
        <w:rPr>
          <w:rFonts w:cstheme="minorHAnsi"/>
          <w:color w:val="0D0D0D" w:themeColor="text1" w:themeTint="F2"/>
          <w:sz w:val="24"/>
          <w:szCs w:val="24"/>
          <w:lang w:val="en-US"/>
        </w:rPr>
        <w:t>User has permission to edit product inventory</w:t>
      </w:r>
    </w:p>
    <w:p w14:paraId="63EEB132" w14:textId="3A21A973"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ProductID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UpdatedProductData</w:t>
      </w:r>
      <w:proofErr w:type="spellEnd"/>
    </w:p>
    <w:p w14:paraId="5710B17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36741391" w14:textId="77777777" w:rsidR="006B6505" w:rsidRPr="00B86EA6" w:rsidRDefault="006B6505" w:rsidP="00784839">
      <w:pPr>
        <w:pStyle w:val="afb"/>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session belongs to a manager of the shop</w:t>
      </w:r>
    </w:p>
    <w:p w14:paraId="1E1F8183" w14:textId="77777777" w:rsidR="006B6505" w:rsidRPr="00B86EA6" w:rsidRDefault="006B6505" w:rsidP="00784839">
      <w:pPr>
        <w:pStyle w:val="afb"/>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user has permission to edit inventory</w:t>
      </w:r>
    </w:p>
    <w:p w14:paraId="39B83E48" w14:textId="77777777" w:rsidR="006B6505" w:rsidRPr="00B86EA6" w:rsidRDefault="006B6505" w:rsidP="00784839">
      <w:pPr>
        <w:pStyle w:val="afb"/>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that the product exists in the shop</w:t>
      </w:r>
    </w:p>
    <w:p w14:paraId="6C3A12C4" w14:textId="77777777" w:rsidR="006B6505" w:rsidRPr="00B86EA6" w:rsidRDefault="006B6505" w:rsidP="00784839">
      <w:pPr>
        <w:pStyle w:val="afb"/>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product data</w:t>
      </w:r>
    </w:p>
    <w:p w14:paraId="0AEED567" w14:textId="77777777" w:rsidR="006B6505" w:rsidRPr="00B86EA6" w:rsidRDefault="006B6505" w:rsidP="00784839">
      <w:pPr>
        <w:pStyle w:val="afb"/>
        <w:numPr>
          <w:ilvl w:val="0"/>
          <w:numId w:val="24"/>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077D8EF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76E326B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not logged:</w:t>
      </w:r>
    </w:p>
    <w:p w14:paraId="0351647F" w14:textId="465F46F9"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they are not logged in</w:t>
      </w:r>
    </w:p>
    <w:p w14:paraId="6489152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Product not found:</w:t>
      </w:r>
    </w:p>
    <w:p w14:paraId="79FD8223" w14:textId="4C8E6D10"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 that the product doesn’t exist</w:t>
      </w:r>
    </w:p>
    <w:p w14:paraId="0D766B0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2F5D8F9" w14:textId="25A0297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7C91769C" w14:textId="77777777" w:rsidR="006B6505" w:rsidRPr="00B86EA6" w:rsidRDefault="006B6505" w:rsidP="006B6505">
      <w:pPr>
        <w:rPr>
          <w:rFonts w:cstheme="minorHAnsi"/>
          <w:color w:val="0D0D0D" w:themeColor="text1" w:themeTint="F2"/>
          <w:sz w:val="24"/>
          <w:szCs w:val="24"/>
          <w:lang w:val="en-US"/>
        </w:rPr>
      </w:pPr>
    </w:p>
    <w:p w14:paraId="73803AA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c.</w:t>
      </w:r>
    </w:p>
    <w:p w14:paraId="1957F05E"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purchase policy</w:t>
      </w:r>
    </w:p>
    <w:p w14:paraId="5DAD00D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5105346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modify the shop’s purchase policy</w:t>
      </w:r>
    </w:p>
    <w:p w14:paraId="4FB7610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49112F31" w14:textId="77777777" w:rsidR="006B6505" w:rsidRPr="00B86EA6" w:rsidRDefault="006B6505" w:rsidP="00784839">
      <w:pPr>
        <w:pStyle w:val="afb"/>
        <w:numPr>
          <w:ilvl w:val="0"/>
          <w:numId w:val="21"/>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is logged in</w:t>
      </w:r>
    </w:p>
    <w:p w14:paraId="334C3DBF" w14:textId="77777777" w:rsidR="006B6505" w:rsidRPr="00B86EA6" w:rsidRDefault="006B6505" w:rsidP="00784839">
      <w:pPr>
        <w:pStyle w:val="afb"/>
        <w:numPr>
          <w:ilvl w:val="0"/>
          <w:numId w:val="21"/>
        </w:num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has edit permission for purchase policies</w:t>
      </w:r>
    </w:p>
    <w:p w14:paraId="0EE9A527" w14:textId="7F23EAEF"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UpdatedPurchasePolicy</w:t>
      </w:r>
      <w:proofErr w:type="spellEnd"/>
    </w:p>
    <w:p w14:paraId="347177B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0009E027" w14:textId="77777777" w:rsidR="006B6505" w:rsidRPr="00B86EA6" w:rsidRDefault="006B6505" w:rsidP="00784839">
      <w:pPr>
        <w:pStyle w:val="afb"/>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15E8EEA5" w14:textId="77777777" w:rsidR="006B6505" w:rsidRPr="00B86EA6" w:rsidRDefault="006B6505" w:rsidP="00784839">
      <w:pPr>
        <w:pStyle w:val="afb"/>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purchase policy for the shop</w:t>
      </w:r>
    </w:p>
    <w:p w14:paraId="2417E572" w14:textId="77777777" w:rsidR="006B6505" w:rsidRPr="00B86EA6" w:rsidRDefault="006B6505" w:rsidP="00784839">
      <w:pPr>
        <w:pStyle w:val="afb"/>
        <w:numPr>
          <w:ilvl w:val="0"/>
          <w:numId w:val="22"/>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43C9FBB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6CA266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042F54BF" w14:textId="36AC8AC2"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26D2E061"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Invalid policy format:</w:t>
      </w:r>
    </w:p>
    <w:p w14:paraId="02F6BD89" w14:textId="77B60B18"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4ED1F182" w14:textId="77777777" w:rsidR="006B6505" w:rsidRPr="00B86EA6" w:rsidRDefault="006B6505" w:rsidP="006B6505">
      <w:pPr>
        <w:rPr>
          <w:rFonts w:cstheme="minorHAnsi"/>
          <w:color w:val="0D0D0D" w:themeColor="text1" w:themeTint="F2"/>
          <w:sz w:val="24"/>
          <w:szCs w:val="24"/>
          <w:lang w:val="en-US"/>
        </w:rPr>
      </w:pPr>
    </w:p>
    <w:p w14:paraId="681C7B65" w14:textId="77777777" w:rsidR="00DE2794" w:rsidRPr="00B86EA6" w:rsidRDefault="00DE2794" w:rsidP="006B6505">
      <w:pPr>
        <w:rPr>
          <w:rFonts w:cstheme="minorHAnsi"/>
          <w:color w:val="0D0D0D" w:themeColor="text1" w:themeTint="F2"/>
          <w:sz w:val="24"/>
          <w:szCs w:val="24"/>
          <w:lang w:val="en-US"/>
        </w:rPr>
      </w:pPr>
    </w:p>
    <w:p w14:paraId="297FC84F" w14:textId="77777777" w:rsidR="00DE2794" w:rsidRDefault="00DE2794" w:rsidP="006B6505">
      <w:pPr>
        <w:rPr>
          <w:rFonts w:cstheme="minorHAnsi"/>
          <w:color w:val="0D0D0D" w:themeColor="text1" w:themeTint="F2"/>
          <w:sz w:val="24"/>
          <w:szCs w:val="24"/>
          <w:rtl/>
          <w:lang w:val="en-US"/>
        </w:rPr>
      </w:pPr>
    </w:p>
    <w:p w14:paraId="1D22CE64" w14:textId="77777777" w:rsidR="00B86EA6" w:rsidRDefault="00B86EA6" w:rsidP="006B6505">
      <w:pPr>
        <w:rPr>
          <w:rFonts w:cstheme="minorHAnsi"/>
          <w:color w:val="0D0D0D" w:themeColor="text1" w:themeTint="F2"/>
          <w:sz w:val="24"/>
          <w:szCs w:val="24"/>
          <w:rtl/>
          <w:lang w:val="en-US"/>
        </w:rPr>
      </w:pPr>
    </w:p>
    <w:p w14:paraId="5977C9A3" w14:textId="77777777" w:rsidR="00B86EA6" w:rsidRPr="00B86EA6" w:rsidRDefault="00B86EA6" w:rsidP="006B6505">
      <w:pPr>
        <w:rPr>
          <w:rFonts w:cstheme="minorHAnsi"/>
          <w:color w:val="0D0D0D" w:themeColor="text1" w:themeTint="F2"/>
          <w:sz w:val="24"/>
          <w:szCs w:val="24"/>
          <w:lang w:val="en-US"/>
        </w:rPr>
      </w:pPr>
    </w:p>
    <w:p w14:paraId="672ADFA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d.</w:t>
      </w:r>
    </w:p>
    <w:p w14:paraId="72D392FC"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Edit discount policy</w:t>
      </w:r>
    </w:p>
    <w:p w14:paraId="39BAD5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xml:space="preserve">: Shop Manager </w:t>
      </w:r>
    </w:p>
    <w:p w14:paraId="4F8AE3E0" w14:textId="77777777" w:rsidR="006B6505" w:rsidRPr="00B86EA6" w:rsidRDefault="006B6505" w:rsidP="006B6505">
      <w:pPr>
        <w:rPr>
          <w:rFonts w:cstheme="minorHAnsi"/>
          <w:color w:val="0D0D0D" w:themeColor="text1" w:themeTint="F2"/>
          <w:sz w:val="24"/>
          <w:szCs w:val="24"/>
          <w:lang w:val="en-US"/>
        </w:rPr>
      </w:pPr>
    </w:p>
    <w:p w14:paraId="1E54F8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modify the shop’s discount policy</w:t>
      </w:r>
    </w:p>
    <w:p w14:paraId="3CBBA40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0590233F" w14:textId="59F0D5C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05A4C9AF" w14:textId="0128EFB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edit permission for discount policies</w:t>
      </w:r>
    </w:p>
    <w:p w14:paraId="1DD9EEFB" w14:textId="24BC6836"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UpdatedDiscountPolicy</w:t>
      </w:r>
      <w:proofErr w:type="spellEnd"/>
    </w:p>
    <w:p w14:paraId="4CB1D3B2"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5D133C90" w14:textId="77777777" w:rsidR="006B6505" w:rsidRPr="00B86EA6" w:rsidRDefault="006B6505" w:rsidP="00784839">
      <w:pPr>
        <w:pStyle w:val="afb"/>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4607458A" w14:textId="77777777" w:rsidR="006B6505" w:rsidRPr="00B86EA6" w:rsidRDefault="006B6505" w:rsidP="00784839">
      <w:pPr>
        <w:pStyle w:val="afb"/>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updates the discount policy</w:t>
      </w:r>
    </w:p>
    <w:p w14:paraId="2003A82F" w14:textId="77777777" w:rsidR="006B6505" w:rsidRPr="00B86EA6" w:rsidRDefault="006B6505" w:rsidP="00784839">
      <w:pPr>
        <w:pStyle w:val="afb"/>
        <w:numPr>
          <w:ilvl w:val="0"/>
          <w:numId w:val="20"/>
        </w:num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confirmation to the user</w:t>
      </w:r>
    </w:p>
    <w:p w14:paraId="4757DFE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1134752F"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248059A1" w14:textId="468E0723"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6AFB28E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Invalid policy format:</w:t>
      </w:r>
    </w:p>
    <w:p w14:paraId="405C7D88" w14:textId="176C8D5C"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3748A7FE" w14:textId="77777777" w:rsidR="006B6505" w:rsidRPr="00B86EA6" w:rsidRDefault="006B6505" w:rsidP="006B6505">
      <w:pPr>
        <w:rPr>
          <w:rFonts w:cstheme="minorHAnsi"/>
          <w:color w:val="0D0D0D" w:themeColor="text1" w:themeTint="F2"/>
          <w:sz w:val="24"/>
          <w:szCs w:val="24"/>
          <w:lang w:val="en-US"/>
        </w:rPr>
      </w:pPr>
    </w:p>
    <w:p w14:paraId="7961901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e.</w:t>
      </w:r>
    </w:p>
    <w:p w14:paraId="2EE1B3E0"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Add purchase policy</w:t>
      </w:r>
    </w:p>
    <w:p w14:paraId="23BE530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Shop Manager</w:t>
      </w:r>
    </w:p>
    <w:p w14:paraId="5784AF7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add a new purchase policy</w:t>
      </w:r>
    </w:p>
    <w:p w14:paraId="184BC28B"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2D731A53" w14:textId="18F5DF57"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33C5B519" w14:textId="32E9425B" w:rsidR="006B6505" w:rsidRPr="00B86EA6" w:rsidRDefault="00784839" w:rsidP="00784839">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permission to add purchase policies</w:t>
      </w:r>
    </w:p>
    <w:p w14:paraId="42C15CD8" w14:textId="1175A5E2"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NewPurchasePolicy</w:t>
      </w:r>
      <w:proofErr w:type="spellEnd"/>
    </w:p>
    <w:p w14:paraId="0F139F5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w:t>
      </w:r>
    </w:p>
    <w:p w14:paraId="7ED584E7"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verifies session and permissions</w:t>
      </w:r>
    </w:p>
    <w:p w14:paraId="6058951E"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validates the new policy</w:t>
      </w:r>
    </w:p>
    <w:p w14:paraId="415D7BD6"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adds the purchase policy to the shop</w:t>
      </w:r>
    </w:p>
    <w:p w14:paraId="3A6495B6" w14:textId="77777777" w:rsidR="006B6505" w:rsidRPr="00B86EA6" w:rsidRDefault="006B6505" w:rsidP="006B6505">
      <w:pPr>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lastRenderedPageBreak/>
        <w:t>System</w:t>
      </w:r>
      <w:r w:rsidRPr="00B86EA6">
        <w:rPr>
          <w:rFonts w:cstheme="minorHAnsi"/>
          <w:color w:val="0D0D0D" w:themeColor="text1" w:themeTint="F2"/>
          <w:sz w:val="24"/>
          <w:szCs w:val="24"/>
          <w:lang w:val="en-US"/>
        </w:rPr>
        <w:t>: sends confirmation to the user</w:t>
      </w:r>
    </w:p>
    <w:p w14:paraId="3FD04035"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p>
    <w:p w14:paraId="333C09F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Policy invalid:</w:t>
      </w:r>
    </w:p>
    <w:p w14:paraId="21574B55" w14:textId="51B58456"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2CF1C65C"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52538007" w14:textId="769BF181"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686366C1" w14:textId="77777777" w:rsidR="006B6505" w:rsidRPr="00B86EA6" w:rsidRDefault="006B6505" w:rsidP="006B6505">
      <w:pPr>
        <w:ind w:firstLine="720"/>
        <w:rPr>
          <w:rFonts w:cstheme="minorHAnsi"/>
          <w:color w:val="0D0D0D" w:themeColor="text1" w:themeTint="F2"/>
          <w:sz w:val="24"/>
          <w:szCs w:val="24"/>
          <w:lang w:val="en-US"/>
        </w:rPr>
      </w:pPr>
    </w:p>
    <w:p w14:paraId="4869EEA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f. </w:t>
      </w:r>
    </w:p>
    <w:p w14:paraId="22F45B46" w14:textId="77777777" w:rsidR="006B6505" w:rsidRPr="00B86EA6" w:rsidRDefault="006B6505" w:rsidP="006B6505">
      <w:pPr>
        <w:rPr>
          <w:rFonts w:cstheme="minorHAnsi"/>
          <w:color w:val="0D0D0D" w:themeColor="text1" w:themeTint="F2"/>
          <w:sz w:val="24"/>
          <w:szCs w:val="24"/>
          <w:u w:val="single"/>
          <w:lang w:val="en-US"/>
        </w:rPr>
      </w:pPr>
      <w:r w:rsidRPr="00B86EA6">
        <w:rPr>
          <w:rFonts w:cstheme="minorHAnsi"/>
          <w:color w:val="0D0D0D" w:themeColor="text1" w:themeTint="F2"/>
          <w:sz w:val="24"/>
          <w:szCs w:val="24"/>
          <w:u w:val="single"/>
          <w:lang w:val="en-US"/>
        </w:rPr>
        <w:t xml:space="preserve">Use case: </w:t>
      </w:r>
      <w:r w:rsidRPr="00B86EA6">
        <w:rPr>
          <w:rFonts w:cstheme="minorHAnsi"/>
          <w:b/>
          <w:bCs/>
          <w:color w:val="0D0D0D" w:themeColor="text1" w:themeTint="F2"/>
          <w:sz w:val="24"/>
          <w:szCs w:val="24"/>
          <w:u w:val="single"/>
          <w:lang w:val="en-US"/>
        </w:rPr>
        <w:t>Add</w:t>
      </w:r>
      <w:r w:rsidRPr="00B86EA6">
        <w:rPr>
          <w:rFonts w:cstheme="minorHAnsi"/>
          <w:color w:val="0D0D0D" w:themeColor="text1" w:themeTint="F2"/>
          <w:sz w:val="24"/>
          <w:szCs w:val="24"/>
          <w:u w:val="single"/>
          <w:lang w:val="en-US"/>
        </w:rPr>
        <w:t xml:space="preserve"> </w:t>
      </w:r>
      <w:r w:rsidRPr="00B86EA6">
        <w:rPr>
          <w:rFonts w:cstheme="minorHAnsi"/>
          <w:b/>
          <w:bCs/>
          <w:color w:val="0D0D0D" w:themeColor="text1" w:themeTint="F2"/>
          <w:sz w:val="24"/>
          <w:szCs w:val="24"/>
          <w:u w:val="single"/>
          <w:lang w:val="en-US"/>
        </w:rPr>
        <w:t>discount</w:t>
      </w:r>
      <w:r w:rsidRPr="00B86EA6">
        <w:rPr>
          <w:rFonts w:cstheme="minorHAnsi"/>
          <w:color w:val="0D0D0D" w:themeColor="text1" w:themeTint="F2"/>
          <w:sz w:val="24"/>
          <w:szCs w:val="24"/>
          <w:u w:val="single"/>
          <w:lang w:val="en-US"/>
        </w:rPr>
        <w:t xml:space="preserve"> </w:t>
      </w:r>
      <w:r w:rsidRPr="00B86EA6">
        <w:rPr>
          <w:rFonts w:cstheme="minorHAnsi"/>
          <w:b/>
          <w:bCs/>
          <w:color w:val="0D0D0D" w:themeColor="text1" w:themeTint="F2"/>
          <w:sz w:val="24"/>
          <w:szCs w:val="24"/>
          <w:u w:val="single"/>
          <w:lang w:val="en-US"/>
        </w:rPr>
        <w:t>policy</w:t>
      </w:r>
    </w:p>
    <w:p w14:paraId="135E5C88"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Pr="00B86EA6">
        <w:rPr>
          <w:rFonts w:cstheme="minorHAnsi"/>
          <w:b/>
          <w:bCs/>
          <w:color w:val="0D0D0D" w:themeColor="text1" w:themeTint="F2"/>
          <w:sz w:val="24"/>
          <w:szCs w:val="24"/>
          <w:lang w:val="en-US"/>
        </w:rPr>
        <w:t>Actors</w:t>
      </w:r>
      <w:r w:rsidRPr="00B86EA6">
        <w:rPr>
          <w:rFonts w:cstheme="minorHAnsi"/>
          <w:color w:val="0D0D0D" w:themeColor="text1" w:themeTint="F2"/>
          <w:sz w:val="24"/>
          <w:szCs w:val="24"/>
          <w:lang w:val="en-US"/>
        </w:rPr>
        <w:t>: Shop Manager</w:t>
      </w:r>
    </w:p>
    <w:p w14:paraId="2610878D"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User requests to add a new discount policy</w:t>
      </w:r>
    </w:p>
    <w:p w14:paraId="632D0443"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w:t>
      </w:r>
    </w:p>
    <w:p w14:paraId="51096896" w14:textId="1CF49BAC"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1. </w:t>
      </w:r>
      <w:r w:rsidR="006B6505" w:rsidRPr="00B86EA6">
        <w:rPr>
          <w:rFonts w:cstheme="minorHAnsi"/>
          <w:color w:val="0D0D0D" w:themeColor="text1" w:themeTint="F2"/>
          <w:sz w:val="24"/>
          <w:szCs w:val="24"/>
          <w:lang w:val="en-US"/>
        </w:rPr>
        <w:t>User is logged in</w:t>
      </w:r>
    </w:p>
    <w:p w14:paraId="70FE320F" w14:textId="146982D2" w:rsidR="006B6505" w:rsidRPr="00B86EA6" w:rsidRDefault="00784839" w:rsidP="00784839">
      <w:pPr>
        <w:ind w:left="720"/>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2. </w:t>
      </w:r>
      <w:r w:rsidR="006B6505" w:rsidRPr="00B86EA6">
        <w:rPr>
          <w:rFonts w:cstheme="minorHAnsi"/>
          <w:color w:val="0D0D0D" w:themeColor="text1" w:themeTint="F2"/>
          <w:sz w:val="24"/>
          <w:szCs w:val="24"/>
          <w:lang w:val="en-US"/>
        </w:rPr>
        <w:t>User has permission to add discount policies</w:t>
      </w:r>
    </w:p>
    <w:p w14:paraId="62D3550B" w14:textId="123B9CFD"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SessionToken</w:t>
      </w:r>
      <w:proofErr w:type="spellEnd"/>
      <w:r w:rsidRPr="00B86EA6">
        <w:rPr>
          <w:rFonts w:cstheme="minorHAnsi"/>
          <w:color w:val="0D0D0D" w:themeColor="text1" w:themeTint="F2"/>
          <w:sz w:val="24"/>
          <w:szCs w:val="24"/>
          <w:lang w:val="en-US"/>
        </w:rPr>
        <w:t xml:space="preserve">, </w:t>
      </w:r>
      <w:proofErr w:type="spellStart"/>
      <w:r w:rsidR="009F61E5"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NewDiscountPolicy</w:t>
      </w:r>
      <w:proofErr w:type="spellEnd"/>
    </w:p>
    <w:p w14:paraId="607280E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 Scenario</w:t>
      </w:r>
      <w:r w:rsidRPr="00B86EA6">
        <w:rPr>
          <w:rFonts w:cstheme="minorHAnsi"/>
          <w:color w:val="0D0D0D" w:themeColor="text1" w:themeTint="F2"/>
          <w:sz w:val="24"/>
          <w:szCs w:val="24"/>
          <w:lang w:val="en-US"/>
        </w:rPr>
        <w:t>:</w:t>
      </w:r>
    </w:p>
    <w:p w14:paraId="23C80C11" w14:textId="6C36614D"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verifies session and permissions</w:t>
      </w:r>
    </w:p>
    <w:p w14:paraId="4C839C1A" w14:textId="0E64CF3F"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validates the new policy</w:t>
      </w:r>
    </w:p>
    <w:p w14:paraId="70086690" w14:textId="7BD3A76B"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adds the discount policy to the shop</w:t>
      </w:r>
    </w:p>
    <w:p w14:paraId="0D538958" w14:textId="6174A130" w:rsidR="006B6505" w:rsidRPr="00B86EA6" w:rsidRDefault="00784839" w:rsidP="00784839">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4. </w:t>
      </w:r>
      <w:r w:rsidR="006B6505" w:rsidRPr="00B86EA6">
        <w:rPr>
          <w:rFonts w:cstheme="minorHAnsi"/>
          <w:b/>
          <w:bCs/>
          <w:color w:val="0D0D0D" w:themeColor="text1" w:themeTint="F2"/>
          <w:sz w:val="24"/>
          <w:szCs w:val="24"/>
          <w:lang w:val="en-US"/>
        </w:rPr>
        <w:t>System</w:t>
      </w:r>
      <w:r w:rsidR="006B6505" w:rsidRPr="00B86EA6">
        <w:rPr>
          <w:rFonts w:cstheme="minorHAnsi"/>
          <w:color w:val="0D0D0D" w:themeColor="text1" w:themeTint="F2"/>
          <w:sz w:val="24"/>
          <w:szCs w:val="24"/>
          <w:lang w:val="en-US"/>
        </w:rPr>
        <w:t>: sends confirmation to the user</w:t>
      </w:r>
    </w:p>
    <w:p w14:paraId="58C89F27"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flows</w:t>
      </w:r>
      <w:r w:rsidRPr="00B86EA6">
        <w:rPr>
          <w:rFonts w:cstheme="minorHAnsi"/>
          <w:color w:val="0D0D0D" w:themeColor="text1" w:themeTint="F2"/>
          <w:sz w:val="24"/>
          <w:szCs w:val="24"/>
          <w:lang w:val="en-US"/>
        </w:rPr>
        <w:t>:</w:t>
      </w:r>
    </w:p>
    <w:p w14:paraId="238E7F20"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Policy invalid:</w:t>
      </w:r>
    </w:p>
    <w:p w14:paraId="2CAFADF1" w14:textId="52177724" w:rsidR="006B6505" w:rsidRPr="00B86EA6" w:rsidRDefault="00784839" w:rsidP="006B6505">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notifies the user</w:t>
      </w:r>
    </w:p>
    <w:p w14:paraId="6AB0BCAE" w14:textId="77777777" w:rsidR="006B6505" w:rsidRPr="00B86EA6" w:rsidRDefault="006B6505" w:rsidP="006B6505">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lacks permission:</w:t>
      </w:r>
    </w:p>
    <w:p w14:paraId="19436004" w14:textId="38A1E325" w:rsidR="006B6505" w:rsidRPr="00B86EA6" w:rsidRDefault="00784839" w:rsidP="006B6505">
      <w:pPr>
        <w:ind w:firstLine="720"/>
        <w:rPr>
          <w:rFonts w:cstheme="minorHAnsi"/>
          <w:color w:val="0D0D0D" w:themeColor="text1" w:themeTint="F2"/>
          <w:sz w:val="24"/>
          <w:szCs w:val="24"/>
        </w:rPr>
      </w:pPr>
      <w:r w:rsidRPr="00B86EA6">
        <w:rPr>
          <w:rFonts w:cstheme="minorHAnsi"/>
          <w:color w:val="0D0D0D" w:themeColor="text1" w:themeTint="F2"/>
          <w:sz w:val="24"/>
          <w:szCs w:val="24"/>
          <w:lang w:val="en-US"/>
        </w:rPr>
        <w:t>&gt;&gt;</w:t>
      </w:r>
      <w:r w:rsidR="006B6505" w:rsidRPr="00B86EA6">
        <w:rPr>
          <w:rFonts w:cstheme="minorHAnsi"/>
          <w:color w:val="0D0D0D" w:themeColor="text1" w:themeTint="F2"/>
          <w:sz w:val="24"/>
          <w:szCs w:val="24"/>
          <w:lang w:val="en-US"/>
        </w:rPr>
        <w:t>System denies the request</w:t>
      </w:r>
    </w:p>
    <w:p w14:paraId="55AF424E" w14:textId="77777777" w:rsidR="00DE2794" w:rsidRPr="00B86EA6" w:rsidRDefault="00DE2794" w:rsidP="006B6505">
      <w:pPr>
        <w:ind w:firstLine="720"/>
        <w:rPr>
          <w:rFonts w:cstheme="minorHAnsi"/>
          <w:color w:val="0D0D0D" w:themeColor="text1" w:themeTint="F2"/>
          <w:sz w:val="24"/>
          <w:szCs w:val="24"/>
        </w:rPr>
      </w:pPr>
    </w:p>
    <w:p w14:paraId="0421323C" w14:textId="77777777" w:rsidR="00DE2794" w:rsidRPr="00B86EA6" w:rsidRDefault="00DE2794" w:rsidP="006B6505">
      <w:pPr>
        <w:ind w:firstLine="720"/>
        <w:rPr>
          <w:rFonts w:cstheme="minorHAnsi"/>
          <w:color w:val="0D0D0D" w:themeColor="text1" w:themeTint="F2"/>
          <w:sz w:val="24"/>
          <w:szCs w:val="24"/>
        </w:rPr>
      </w:pPr>
    </w:p>
    <w:p w14:paraId="3619968C" w14:textId="77777777" w:rsidR="00DE2794" w:rsidRPr="00B86EA6" w:rsidRDefault="00DE2794" w:rsidP="006B6505">
      <w:pPr>
        <w:ind w:firstLine="720"/>
        <w:rPr>
          <w:rFonts w:cstheme="minorHAnsi"/>
          <w:color w:val="0D0D0D" w:themeColor="text1" w:themeTint="F2"/>
          <w:sz w:val="24"/>
          <w:szCs w:val="24"/>
        </w:rPr>
      </w:pPr>
    </w:p>
    <w:p w14:paraId="3FAAFDA5" w14:textId="77777777" w:rsidR="00DE2794" w:rsidRPr="00B86EA6" w:rsidRDefault="00DE2794" w:rsidP="006B6505">
      <w:pPr>
        <w:ind w:firstLine="720"/>
        <w:rPr>
          <w:rFonts w:cstheme="minorHAnsi"/>
          <w:color w:val="0D0D0D" w:themeColor="text1" w:themeTint="F2"/>
          <w:sz w:val="24"/>
          <w:szCs w:val="24"/>
        </w:rPr>
      </w:pPr>
    </w:p>
    <w:p w14:paraId="0892F77F" w14:textId="77777777" w:rsidR="00DE2794" w:rsidRPr="00B86EA6" w:rsidRDefault="00DE2794" w:rsidP="006B6505">
      <w:pPr>
        <w:ind w:firstLine="720"/>
        <w:rPr>
          <w:rFonts w:cstheme="minorHAnsi"/>
          <w:color w:val="0D0D0D" w:themeColor="text1" w:themeTint="F2"/>
          <w:sz w:val="24"/>
          <w:szCs w:val="24"/>
        </w:rPr>
      </w:pPr>
    </w:p>
    <w:p w14:paraId="2FEA19AF" w14:textId="77777777" w:rsidR="00DE2794" w:rsidRPr="00B86EA6" w:rsidRDefault="00DE2794" w:rsidP="006B6505">
      <w:pPr>
        <w:ind w:firstLine="720"/>
        <w:rPr>
          <w:rFonts w:cstheme="minorHAnsi"/>
          <w:color w:val="0D0D0D" w:themeColor="text1" w:themeTint="F2"/>
          <w:sz w:val="24"/>
          <w:szCs w:val="24"/>
        </w:rPr>
      </w:pPr>
    </w:p>
    <w:p w14:paraId="5C470000" w14:textId="77777777" w:rsidR="00DE2794" w:rsidRPr="00B86EA6" w:rsidRDefault="00DE2794" w:rsidP="006B6505">
      <w:pPr>
        <w:ind w:firstLine="720"/>
        <w:rPr>
          <w:rFonts w:cstheme="minorHAnsi"/>
          <w:color w:val="0D0D0D" w:themeColor="text1" w:themeTint="F2"/>
          <w:sz w:val="24"/>
          <w:szCs w:val="24"/>
        </w:rPr>
      </w:pPr>
    </w:p>
    <w:p w14:paraId="3A140D81" w14:textId="77777777" w:rsidR="00DE2794" w:rsidRPr="00B86EA6" w:rsidRDefault="00DE2794" w:rsidP="006B6505">
      <w:pPr>
        <w:ind w:firstLine="720"/>
        <w:rPr>
          <w:rFonts w:cstheme="minorHAnsi"/>
          <w:color w:val="0D0D0D" w:themeColor="text1" w:themeTint="F2"/>
          <w:sz w:val="24"/>
          <w:szCs w:val="24"/>
        </w:rPr>
      </w:pPr>
    </w:p>
    <w:p w14:paraId="575CD20D" w14:textId="77777777" w:rsidR="00DE2794" w:rsidRPr="00B86EA6" w:rsidRDefault="00DE2794" w:rsidP="006B6505">
      <w:pPr>
        <w:ind w:firstLine="720"/>
        <w:rPr>
          <w:rFonts w:cstheme="minorHAnsi"/>
          <w:color w:val="0D0D0D" w:themeColor="text1" w:themeTint="F2"/>
          <w:sz w:val="24"/>
          <w:szCs w:val="24"/>
        </w:rPr>
      </w:pPr>
    </w:p>
    <w:p w14:paraId="48BE0534" w14:textId="17EDAADD" w:rsidR="00DE2794" w:rsidRPr="0038799E" w:rsidRDefault="00DE2794" w:rsidP="0038799E">
      <w:pPr>
        <w:pStyle w:val="3"/>
        <w:bidi/>
        <w:rPr>
          <w:sz w:val="36"/>
          <w:szCs w:val="36"/>
          <w:u w:val="single"/>
          <w:lang w:val="en-US"/>
        </w:rPr>
      </w:pPr>
      <w:bookmarkStart w:id="20" w:name="_Toc194946746"/>
      <w:bookmarkStart w:id="21" w:name="_Toc194947049"/>
      <w:r w:rsidRPr="0038799E">
        <w:rPr>
          <w:sz w:val="36"/>
          <w:szCs w:val="36"/>
          <w:u w:val="single"/>
        </w:rPr>
        <w:t>.</w:t>
      </w:r>
      <w:r w:rsidRPr="0038799E">
        <w:rPr>
          <w:sz w:val="36"/>
          <w:szCs w:val="36"/>
          <w:u w:val="single"/>
        </w:rPr>
        <w:t>6</w:t>
      </w:r>
      <w:r w:rsidRPr="0038799E">
        <w:rPr>
          <w:sz w:val="36"/>
          <w:szCs w:val="36"/>
          <w:u w:val="single"/>
        </w:rPr>
        <w:t xml:space="preserve"> </w:t>
      </w:r>
      <w:r w:rsidRPr="0038799E">
        <w:rPr>
          <w:sz w:val="36"/>
          <w:szCs w:val="36"/>
          <w:u w:val="single"/>
          <w:rtl/>
        </w:rPr>
        <w:t>פעולות של מבקר-מנוי בתפקידו כמנהל מערכת המסחר</w:t>
      </w:r>
      <w:r w:rsidRPr="0038799E">
        <w:rPr>
          <w:sz w:val="36"/>
          <w:szCs w:val="36"/>
          <w:u w:val="single"/>
        </w:rPr>
        <w:t>:</w:t>
      </w:r>
      <w:bookmarkEnd w:id="20"/>
      <w:bookmarkEnd w:id="21"/>
      <w:r w:rsidRPr="0038799E">
        <w:rPr>
          <w:sz w:val="36"/>
          <w:szCs w:val="36"/>
          <w:u w:val="single"/>
        </w:rPr>
        <w:t xml:space="preserve"> </w:t>
      </w:r>
    </w:p>
    <w:p w14:paraId="75D2E84E" w14:textId="541118A8"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32"/>
          <w:szCs w:val="32"/>
          <w:lang w:val="en-US"/>
        </w:rPr>
        <w:br/>
      </w:r>
      <w:r w:rsidRPr="00B86EA6">
        <w:rPr>
          <w:rFonts w:cstheme="minorHAnsi"/>
          <w:color w:val="0D0D0D" w:themeColor="text1" w:themeTint="F2"/>
          <w:sz w:val="24"/>
          <w:szCs w:val="24"/>
          <w:lang w:val="en-US"/>
        </w:rPr>
        <w:t>6.1*</w:t>
      </w:r>
    </w:p>
    <w:p w14:paraId="3726EDAD" w14:textId="77777777" w:rsidR="00DE2794" w:rsidRPr="00B86EA6" w:rsidRDefault="00DE2794" w:rsidP="00DE2794">
      <w:pPr>
        <w:rPr>
          <w:rFonts w:cstheme="minorHAnsi"/>
          <w:b/>
          <w:bCs/>
          <w:color w:val="0D0D0D" w:themeColor="text1" w:themeTint="F2"/>
          <w:sz w:val="24"/>
          <w:szCs w:val="24"/>
          <w:u w:val="single"/>
          <w:rtl/>
        </w:rPr>
      </w:pPr>
      <w:r w:rsidRPr="00B86EA6">
        <w:rPr>
          <w:rFonts w:cstheme="minorHAnsi"/>
          <w:color w:val="0D0D0D" w:themeColor="text1" w:themeTint="F2"/>
          <w:sz w:val="24"/>
          <w:szCs w:val="24"/>
          <w:u w:val="single"/>
        </w:rPr>
        <w:t xml:space="preserve">Use case: </w:t>
      </w:r>
      <w:r w:rsidRPr="00B86EA6">
        <w:rPr>
          <w:rFonts w:cstheme="minorHAnsi"/>
          <w:b/>
          <w:bCs/>
          <w:color w:val="0D0D0D" w:themeColor="text1" w:themeTint="F2"/>
          <w:sz w:val="24"/>
          <w:szCs w:val="24"/>
          <w:u w:val="single"/>
        </w:rPr>
        <w:t>Closing shop as System manager</w:t>
      </w:r>
    </w:p>
    <w:p w14:paraId="6B78CA8E"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rPr>
        <w:t xml:space="preserve">1. </w:t>
      </w:r>
      <w:r w:rsidRPr="00B86EA6">
        <w:rPr>
          <w:rFonts w:cstheme="minorHAnsi"/>
          <w:b/>
          <w:bCs/>
          <w:color w:val="0D0D0D" w:themeColor="text1" w:themeTint="F2"/>
          <w:sz w:val="24"/>
          <w:szCs w:val="24"/>
        </w:rPr>
        <w:t>Actors</w:t>
      </w:r>
      <w:r w:rsidRPr="00B86EA6">
        <w:rPr>
          <w:rFonts w:cstheme="minorHAnsi"/>
          <w:color w:val="0D0D0D" w:themeColor="text1" w:themeTint="F2"/>
          <w:sz w:val="24"/>
          <w:szCs w:val="24"/>
        </w:rPr>
        <w:t>: System manager</w:t>
      </w:r>
      <w:r w:rsidRPr="00B86EA6">
        <w:rPr>
          <w:rFonts w:cstheme="minorHAnsi"/>
          <w:color w:val="0D0D0D" w:themeColor="text1" w:themeTint="F2"/>
          <w:sz w:val="24"/>
          <w:szCs w:val="24"/>
          <w:lang w:val="en-US"/>
        </w:rPr>
        <w:t>, shop related users</w:t>
      </w:r>
    </w:p>
    <w:p w14:paraId="13FF9915" w14:textId="77777777" w:rsidR="00DE2794" w:rsidRPr="00B86EA6" w:rsidRDefault="00DE2794" w:rsidP="00DE2794">
      <w:pPr>
        <w:rPr>
          <w:rFonts w:cstheme="minorHAnsi"/>
          <w:color w:val="0D0D0D" w:themeColor="text1" w:themeTint="F2"/>
          <w:sz w:val="24"/>
          <w:szCs w:val="24"/>
        </w:rPr>
      </w:pPr>
      <w:r w:rsidRPr="00B86EA6">
        <w:rPr>
          <w:rFonts w:cstheme="minorHAnsi"/>
          <w:color w:val="0D0D0D" w:themeColor="text1" w:themeTint="F2"/>
          <w:sz w:val="24"/>
          <w:szCs w:val="24"/>
          <w:lang w:val="en-US"/>
        </w:rPr>
        <w:t xml:space="preserve">2. </w:t>
      </w:r>
      <w:r w:rsidRPr="00B86EA6">
        <w:rPr>
          <w:rFonts w:cstheme="minorHAnsi"/>
          <w:b/>
          <w:bCs/>
          <w:color w:val="0D0D0D" w:themeColor="text1" w:themeTint="F2"/>
          <w:sz w:val="24"/>
          <w:szCs w:val="24"/>
          <w:lang w:val="en-US"/>
        </w:rPr>
        <w:t>Trigger</w:t>
      </w:r>
      <w:r w:rsidRPr="00B86EA6">
        <w:rPr>
          <w:rFonts w:cstheme="minorHAnsi"/>
          <w:color w:val="0D0D0D" w:themeColor="text1" w:themeTint="F2"/>
          <w:sz w:val="24"/>
          <w:szCs w:val="24"/>
          <w:lang w:val="en-US"/>
        </w:rPr>
        <w:t xml:space="preserve">: </w:t>
      </w:r>
      <w:r w:rsidRPr="00B86EA6">
        <w:rPr>
          <w:rFonts w:cstheme="minorHAnsi"/>
          <w:color w:val="0D0D0D" w:themeColor="text1" w:themeTint="F2"/>
          <w:sz w:val="24"/>
          <w:szCs w:val="24"/>
        </w:rPr>
        <w:t>System manager</w:t>
      </w:r>
      <w:r w:rsidRPr="00B86EA6">
        <w:rPr>
          <w:rFonts w:cstheme="minorHAnsi"/>
          <w:color w:val="0D0D0D" w:themeColor="text1" w:themeTint="F2"/>
          <w:sz w:val="24"/>
          <w:szCs w:val="24"/>
          <w:lang w:val="en-US"/>
        </w:rPr>
        <w:t xml:space="preserve"> choosing to close his shop</w:t>
      </w:r>
    </w:p>
    <w:p w14:paraId="4FA078E5"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3. </w:t>
      </w:r>
      <w:r w:rsidRPr="00B86EA6">
        <w:rPr>
          <w:rFonts w:cstheme="minorHAnsi"/>
          <w:b/>
          <w:bCs/>
          <w:color w:val="0D0D0D" w:themeColor="text1" w:themeTint="F2"/>
          <w:sz w:val="24"/>
          <w:szCs w:val="24"/>
          <w:lang w:val="en-US"/>
        </w:rPr>
        <w:t>Precondition</w:t>
      </w:r>
      <w:r w:rsidRPr="00B86EA6">
        <w:rPr>
          <w:rFonts w:cstheme="minorHAnsi"/>
          <w:color w:val="0D0D0D" w:themeColor="text1" w:themeTint="F2"/>
          <w:sz w:val="24"/>
          <w:szCs w:val="24"/>
          <w:lang w:val="en-US"/>
        </w:rPr>
        <w:t>: The user was in the system as user and the shop is in the system</w:t>
      </w:r>
    </w:p>
    <w:p w14:paraId="5A4AC0DB"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4. </w:t>
      </w:r>
      <w:r w:rsidRPr="00B86EA6">
        <w:rPr>
          <w:rFonts w:cstheme="minorHAnsi"/>
          <w:b/>
          <w:bCs/>
          <w:color w:val="0D0D0D" w:themeColor="text1" w:themeTint="F2"/>
          <w:sz w:val="24"/>
          <w:szCs w:val="24"/>
          <w:lang w:val="en-US"/>
        </w:rPr>
        <w:t>Parameters</w:t>
      </w:r>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ShopID</w:t>
      </w:r>
      <w:proofErr w:type="spellEnd"/>
      <w:r w:rsidRPr="00B86EA6">
        <w:rPr>
          <w:rFonts w:cstheme="minorHAnsi"/>
          <w:color w:val="0D0D0D" w:themeColor="text1" w:themeTint="F2"/>
          <w:sz w:val="24"/>
          <w:szCs w:val="24"/>
          <w:lang w:val="en-US"/>
        </w:rPr>
        <w:t xml:space="preserve">, </w:t>
      </w:r>
      <w:proofErr w:type="spellStart"/>
      <w:r w:rsidRPr="00B86EA6">
        <w:rPr>
          <w:rFonts w:cstheme="minorHAnsi"/>
          <w:color w:val="0D0D0D" w:themeColor="text1" w:themeTint="F2"/>
          <w:sz w:val="24"/>
          <w:szCs w:val="24"/>
          <w:lang w:val="en-US"/>
        </w:rPr>
        <w:t>UserID</w:t>
      </w:r>
      <w:proofErr w:type="spellEnd"/>
    </w:p>
    <w:p w14:paraId="00D57F55"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5. </w:t>
      </w:r>
      <w:r w:rsidRPr="00B86EA6">
        <w:rPr>
          <w:rFonts w:cstheme="minorHAnsi"/>
          <w:b/>
          <w:bCs/>
          <w:color w:val="0D0D0D" w:themeColor="text1" w:themeTint="F2"/>
          <w:sz w:val="24"/>
          <w:szCs w:val="24"/>
          <w:lang w:val="en-US"/>
        </w:rPr>
        <w:t>Main</w:t>
      </w:r>
      <w:r w:rsidRPr="00B86EA6">
        <w:rPr>
          <w:rFonts w:cstheme="minorHAnsi"/>
          <w:color w:val="0D0D0D" w:themeColor="text1" w:themeTint="F2"/>
          <w:sz w:val="24"/>
          <w:szCs w:val="24"/>
          <w:lang w:val="en-US"/>
        </w:rPr>
        <w:t xml:space="preserve"> </w:t>
      </w:r>
      <w:r w:rsidRPr="00B86EA6">
        <w:rPr>
          <w:rFonts w:cstheme="minorHAnsi"/>
          <w:b/>
          <w:bCs/>
          <w:color w:val="0D0D0D" w:themeColor="text1" w:themeTint="F2"/>
          <w:sz w:val="24"/>
          <w:szCs w:val="24"/>
          <w:lang w:val="en-US"/>
        </w:rPr>
        <w:t>Scenario</w:t>
      </w:r>
      <w:r w:rsidRPr="00B86EA6">
        <w:rPr>
          <w:rFonts w:cstheme="minorHAnsi"/>
          <w:color w:val="0D0D0D" w:themeColor="text1" w:themeTint="F2"/>
          <w:sz w:val="24"/>
          <w:szCs w:val="24"/>
          <w:lang w:val="en-US"/>
        </w:rPr>
        <w:t xml:space="preserve">: </w:t>
      </w:r>
    </w:p>
    <w:p w14:paraId="19829754" w14:textId="066E24E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1.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xml:space="preserve"> manager: closing a shop</w:t>
      </w:r>
    </w:p>
    <w:p w14:paraId="41F434E1" w14:textId="62FA972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2.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Delete the subscription of the users who are related to the shop</w:t>
      </w:r>
    </w:p>
    <w:p w14:paraId="509D6607" w14:textId="2D5C6148" w:rsidR="00DE2794" w:rsidRPr="00B86EA6" w:rsidRDefault="00DE2794" w:rsidP="00DE2794">
      <w:pPr>
        <w:ind w:left="720"/>
        <w:rPr>
          <w:rFonts w:cstheme="minorHAnsi"/>
          <w:color w:val="0D0D0D" w:themeColor="text1" w:themeTint="F2"/>
          <w:sz w:val="24"/>
          <w:szCs w:val="24"/>
          <w:lang w:val="en-US"/>
        </w:rPr>
      </w:pPr>
      <w:r w:rsidRPr="00B86EA6">
        <w:rPr>
          <w:rFonts w:cstheme="minorHAnsi"/>
          <w:b/>
          <w:bCs/>
          <w:color w:val="0D0D0D" w:themeColor="text1" w:themeTint="F2"/>
          <w:sz w:val="24"/>
          <w:szCs w:val="24"/>
          <w:lang w:val="en-US"/>
        </w:rPr>
        <w:t xml:space="preserve">3. </w:t>
      </w:r>
      <w:r w:rsidRPr="00B86EA6">
        <w:rPr>
          <w:rFonts w:cstheme="minorHAnsi"/>
          <w:b/>
          <w:bCs/>
          <w:color w:val="0D0D0D" w:themeColor="text1" w:themeTint="F2"/>
          <w:sz w:val="24"/>
          <w:szCs w:val="24"/>
          <w:lang w:val="en-US"/>
        </w:rPr>
        <w:t>System</w:t>
      </w:r>
      <w:r w:rsidRPr="00B86EA6">
        <w:rPr>
          <w:rFonts w:cstheme="minorHAnsi"/>
          <w:color w:val="0D0D0D" w:themeColor="text1" w:themeTint="F2"/>
          <w:sz w:val="24"/>
          <w:szCs w:val="24"/>
          <w:lang w:val="en-US"/>
        </w:rPr>
        <w:t>: Sends a message to all the deleted subscribers about the closing of the shop</w:t>
      </w:r>
    </w:p>
    <w:p w14:paraId="41600B4F"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6. </w:t>
      </w:r>
      <w:r w:rsidRPr="00B86EA6">
        <w:rPr>
          <w:rFonts w:cstheme="minorHAnsi"/>
          <w:b/>
          <w:bCs/>
          <w:color w:val="0D0D0D" w:themeColor="text1" w:themeTint="F2"/>
          <w:sz w:val="24"/>
          <w:szCs w:val="24"/>
          <w:lang w:val="en-US"/>
        </w:rPr>
        <w:t>Alternative flows</w:t>
      </w:r>
      <w:r w:rsidRPr="00B86EA6">
        <w:rPr>
          <w:rFonts w:cstheme="minorHAnsi"/>
          <w:color w:val="0D0D0D" w:themeColor="text1" w:themeTint="F2"/>
          <w:sz w:val="24"/>
          <w:szCs w:val="24"/>
          <w:lang w:val="en-US"/>
        </w:rPr>
        <w:t xml:space="preserve">: </w:t>
      </w:r>
    </w:p>
    <w:p w14:paraId="1C9EBDB4" w14:textId="77777777" w:rsidR="00DE2794" w:rsidRPr="00B86EA6" w:rsidRDefault="00DE2794" w:rsidP="00DE2794">
      <w:pPr>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manager: attempting to close a closed shop</w:t>
      </w:r>
    </w:p>
    <w:p w14:paraId="10E05A5E" w14:textId="63C06467" w:rsidR="00DE2794" w:rsidRPr="00B86EA6" w:rsidRDefault="00DE2794" w:rsidP="00DE2794">
      <w:pPr>
        <w:ind w:firstLine="720"/>
        <w:rPr>
          <w:rFonts w:cstheme="minorHAnsi"/>
          <w:color w:val="0D0D0D" w:themeColor="text1" w:themeTint="F2"/>
          <w:sz w:val="24"/>
          <w:szCs w:val="24"/>
          <w:lang w:val="en-US"/>
        </w:rPr>
      </w:pPr>
      <w:r w:rsidRPr="00B86EA6">
        <w:rPr>
          <w:rFonts w:cstheme="minorHAnsi"/>
          <w:color w:val="0D0D0D" w:themeColor="text1" w:themeTint="F2"/>
          <w:sz w:val="24"/>
          <w:szCs w:val="24"/>
          <w:lang w:val="en-US"/>
        </w:rPr>
        <w:t>&gt;&gt;</w:t>
      </w:r>
      <w:r w:rsidRPr="00B86EA6">
        <w:rPr>
          <w:rFonts w:cstheme="minorHAnsi"/>
          <w:color w:val="0D0D0D" w:themeColor="text1" w:themeTint="F2"/>
          <w:sz w:val="24"/>
          <w:szCs w:val="24"/>
          <w:lang w:val="en-US"/>
        </w:rPr>
        <w:t>System: send an “unauthorized action” error to the system manager</w:t>
      </w:r>
    </w:p>
    <w:p w14:paraId="21AD1216" w14:textId="77777777" w:rsidR="00DE2794" w:rsidRPr="00B86EA6" w:rsidRDefault="00DE2794" w:rsidP="006B6505">
      <w:pPr>
        <w:ind w:firstLine="720"/>
        <w:rPr>
          <w:rFonts w:cstheme="minorHAnsi"/>
          <w:color w:val="0D0D0D" w:themeColor="text1" w:themeTint="F2"/>
          <w:sz w:val="24"/>
          <w:szCs w:val="24"/>
          <w:rtl/>
          <w:lang w:val="en-US"/>
        </w:rPr>
      </w:pPr>
    </w:p>
    <w:p w14:paraId="2AC3A7B1" w14:textId="77777777" w:rsidR="006B6505" w:rsidRPr="00B86EA6" w:rsidRDefault="006B6505" w:rsidP="006B6505">
      <w:pPr>
        <w:rPr>
          <w:rFonts w:cstheme="minorHAnsi"/>
          <w:color w:val="0D0D0D" w:themeColor="text1" w:themeTint="F2"/>
          <w:sz w:val="24"/>
          <w:szCs w:val="24"/>
          <w:lang w:val="en-US"/>
        </w:rPr>
      </w:pPr>
    </w:p>
    <w:p w14:paraId="250AF162" w14:textId="77777777" w:rsidR="006B6505" w:rsidRPr="00B86EA6" w:rsidRDefault="006B6505" w:rsidP="006B6505">
      <w:pPr>
        <w:rPr>
          <w:rFonts w:cstheme="minorHAnsi"/>
          <w:color w:val="0D0D0D" w:themeColor="text1" w:themeTint="F2"/>
          <w:sz w:val="24"/>
          <w:szCs w:val="24"/>
          <w:lang w:val="en-US"/>
        </w:rPr>
      </w:pPr>
    </w:p>
    <w:p w14:paraId="16712118" w14:textId="77777777" w:rsidR="00E0029A" w:rsidRPr="00B86EA6" w:rsidRDefault="00E0029A" w:rsidP="00E0029A">
      <w:pPr>
        <w:rPr>
          <w:rFonts w:cstheme="minorHAnsi"/>
          <w:color w:val="0D0D0D" w:themeColor="text1" w:themeTint="F2"/>
          <w:sz w:val="24"/>
          <w:szCs w:val="24"/>
          <w:lang w:val="en-US"/>
        </w:rPr>
      </w:pPr>
    </w:p>
    <w:p w14:paraId="3C63EC98" w14:textId="77777777" w:rsidR="00E0029A" w:rsidRPr="00B86EA6" w:rsidRDefault="00E0029A" w:rsidP="00E0029A">
      <w:pPr>
        <w:rPr>
          <w:rFonts w:cstheme="minorHAnsi"/>
          <w:color w:val="0D0D0D" w:themeColor="text1" w:themeTint="F2"/>
          <w:sz w:val="24"/>
          <w:szCs w:val="24"/>
          <w:lang w:val="en-US"/>
        </w:rPr>
      </w:pPr>
    </w:p>
    <w:p w14:paraId="14175406" w14:textId="77777777" w:rsidR="0049714D" w:rsidRPr="00B86EA6" w:rsidRDefault="0049714D" w:rsidP="00E0029A">
      <w:pPr>
        <w:rPr>
          <w:rFonts w:cstheme="minorHAnsi"/>
          <w:color w:val="0D0D0D" w:themeColor="text1" w:themeTint="F2"/>
          <w:sz w:val="24"/>
          <w:szCs w:val="24"/>
          <w:lang w:val="en-US"/>
        </w:rPr>
      </w:pPr>
    </w:p>
    <w:p w14:paraId="1DB19842" w14:textId="77777777" w:rsidR="0049714D" w:rsidRPr="00B86EA6" w:rsidRDefault="0049714D" w:rsidP="00E0029A">
      <w:pPr>
        <w:rPr>
          <w:rFonts w:cstheme="minorHAnsi"/>
          <w:color w:val="0D0D0D" w:themeColor="text1" w:themeTint="F2"/>
          <w:sz w:val="24"/>
          <w:szCs w:val="24"/>
          <w:lang w:val="en-US"/>
        </w:rPr>
      </w:pPr>
    </w:p>
    <w:p w14:paraId="26A3F5EE" w14:textId="77777777" w:rsidR="0049714D" w:rsidRPr="00B86EA6" w:rsidRDefault="0049714D" w:rsidP="00E0029A">
      <w:pPr>
        <w:rPr>
          <w:rFonts w:cstheme="minorHAnsi"/>
          <w:color w:val="0D0D0D" w:themeColor="text1" w:themeTint="F2"/>
          <w:sz w:val="24"/>
          <w:szCs w:val="24"/>
          <w:lang w:val="en-US"/>
        </w:rPr>
      </w:pPr>
    </w:p>
    <w:p w14:paraId="59605583" w14:textId="77777777" w:rsidR="0049714D" w:rsidRPr="00B86EA6" w:rsidRDefault="0049714D" w:rsidP="00E0029A">
      <w:pPr>
        <w:rPr>
          <w:rFonts w:cstheme="minorHAnsi"/>
          <w:color w:val="0D0D0D" w:themeColor="text1" w:themeTint="F2"/>
          <w:sz w:val="24"/>
          <w:szCs w:val="24"/>
          <w:lang w:val="en-US"/>
        </w:rPr>
      </w:pPr>
    </w:p>
    <w:p w14:paraId="7E2DFE07" w14:textId="77777777" w:rsidR="0049714D" w:rsidRPr="00B86EA6" w:rsidRDefault="0049714D" w:rsidP="00E0029A">
      <w:pPr>
        <w:rPr>
          <w:rFonts w:cstheme="minorHAnsi"/>
          <w:color w:val="0D0D0D" w:themeColor="text1" w:themeTint="F2"/>
          <w:sz w:val="24"/>
          <w:szCs w:val="24"/>
          <w:lang w:val="en-US"/>
        </w:rPr>
      </w:pPr>
    </w:p>
    <w:p w14:paraId="0B9D52EF" w14:textId="77777777" w:rsidR="0049714D" w:rsidRPr="00B86EA6" w:rsidRDefault="0049714D" w:rsidP="00E0029A">
      <w:pPr>
        <w:rPr>
          <w:rFonts w:cstheme="minorHAnsi"/>
          <w:color w:val="0D0D0D" w:themeColor="text1" w:themeTint="F2"/>
          <w:sz w:val="24"/>
          <w:szCs w:val="24"/>
          <w:lang w:val="en-US"/>
        </w:rPr>
      </w:pPr>
    </w:p>
    <w:p w14:paraId="2100D5EA" w14:textId="77777777" w:rsidR="0049714D" w:rsidRPr="00B86EA6" w:rsidRDefault="0049714D" w:rsidP="00E0029A">
      <w:pPr>
        <w:rPr>
          <w:rFonts w:cstheme="minorHAnsi"/>
          <w:color w:val="0D0D0D" w:themeColor="text1" w:themeTint="F2"/>
          <w:sz w:val="24"/>
          <w:szCs w:val="24"/>
          <w:lang w:val="en-US"/>
        </w:rPr>
      </w:pPr>
    </w:p>
    <w:p w14:paraId="078A946B" w14:textId="77777777" w:rsidR="0049714D" w:rsidRPr="00B86EA6" w:rsidRDefault="0049714D" w:rsidP="00E0029A">
      <w:pPr>
        <w:rPr>
          <w:rFonts w:cstheme="minorHAnsi"/>
          <w:color w:val="0D0D0D" w:themeColor="text1" w:themeTint="F2"/>
          <w:sz w:val="24"/>
          <w:szCs w:val="24"/>
          <w:lang w:val="en-US"/>
        </w:rPr>
      </w:pPr>
    </w:p>
    <w:p w14:paraId="5D935E60" w14:textId="77777777" w:rsidR="0049714D" w:rsidRPr="00B86EA6" w:rsidRDefault="0049714D" w:rsidP="00E0029A">
      <w:pPr>
        <w:rPr>
          <w:rFonts w:cstheme="minorHAnsi"/>
          <w:color w:val="0D0D0D" w:themeColor="text1" w:themeTint="F2"/>
          <w:sz w:val="24"/>
          <w:szCs w:val="24"/>
          <w:lang w:val="en-US"/>
        </w:rPr>
      </w:pPr>
    </w:p>
    <w:p w14:paraId="695A1242" w14:textId="77777777" w:rsidR="0049714D" w:rsidRPr="00B86EA6" w:rsidRDefault="0049714D" w:rsidP="00E0029A">
      <w:pPr>
        <w:rPr>
          <w:rFonts w:cstheme="minorHAnsi"/>
          <w:color w:val="0D0D0D" w:themeColor="text1" w:themeTint="F2"/>
          <w:sz w:val="24"/>
          <w:szCs w:val="24"/>
          <w:lang w:val="en-US"/>
        </w:rPr>
      </w:pPr>
    </w:p>
    <w:p w14:paraId="47A6A04A" w14:textId="77777777" w:rsidR="0049714D" w:rsidRPr="00B86EA6" w:rsidRDefault="0049714D" w:rsidP="00E0029A">
      <w:pPr>
        <w:rPr>
          <w:rFonts w:cstheme="minorHAnsi"/>
          <w:color w:val="0D0D0D" w:themeColor="text1" w:themeTint="F2"/>
          <w:sz w:val="24"/>
          <w:szCs w:val="24"/>
          <w:lang w:val="en-US"/>
        </w:rPr>
      </w:pPr>
    </w:p>
    <w:p w14:paraId="240456B0" w14:textId="4C47FEB6" w:rsidR="0049714D" w:rsidRPr="00B86EA6" w:rsidRDefault="0049714D" w:rsidP="00B86EA6">
      <w:pPr>
        <w:pStyle w:val="1"/>
        <w:bidi/>
        <w:rPr>
          <w:rtl/>
          <w:lang w:val="en-US"/>
        </w:rPr>
      </w:pPr>
      <w:bookmarkStart w:id="22" w:name="_Toc194946747"/>
      <w:bookmarkStart w:id="23" w:name="_Toc194947050"/>
      <w:r w:rsidRPr="00B86EA6">
        <w:rPr>
          <w:rtl/>
          <w:lang w:val="en-US"/>
        </w:rPr>
        <w:t>מבחני קבלה:</w:t>
      </w:r>
      <w:bookmarkEnd w:id="22"/>
      <w:bookmarkEnd w:id="23"/>
    </w:p>
    <w:p w14:paraId="6BCEB1AB" w14:textId="3CF33478" w:rsidR="0049714D" w:rsidRPr="0038799E" w:rsidRDefault="0049714D" w:rsidP="0038799E">
      <w:pPr>
        <w:pStyle w:val="2"/>
        <w:bidi/>
        <w:rPr>
          <w:b w:val="0"/>
          <w:bCs/>
          <w:noProof/>
          <w:sz w:val="40"/>
          <w:szCs w:val="36"/>
          <w:u w:val="single"/>
          <w:rtl/>
          <w:lang w:val="en-US"/>
        </w:rPr>
      </w:pPr>
      <w:bookmarkStart w:id="24" w:name="_Toc194946748"/>
      <w:bookmarkStart w:id="25" w:name="_Toc194947051"/>
      <w:r w:rsidRPr="0038799E">
        <w:rPr>
          <w:b w:val="0"/>
          <w:bCs/>
          <w:noProof/>
          <w:sz w:val="40"/>
          <w:szCs w:val="36"/>
          <w:u w:val="single"/>
          <w:rtl/>
          <w:lang w:val="en-US"/>
        </w:rPr>
        <w:t>מערכת:</w:t>
      </w:r>
      <w:bookmarkEnd w:id="24"/>
      <w:bookmarkEnd w:id="25"/>
    </w:p>
    <w:p w14:paraId="27E52066" w14:textId="77777777" w:rsidR="0049714D" w:rsidRPr="00B86EA6" w:rsidRDefault="0049714D" w:rsidP="0049714D">
      <w:pPr>
        <w:bidi/>
        <w:rPr>
          <w:rFonts w:cstheme="minorHAnsi"/>
          <w:b/>
          <w:bCs/>
          <w:color w:val="0D0D0D" w:themeColor="text1" w:themeTint="F2"/>
          <w:sz w:val="36"/>
          <w:szCs w:val="36"/>
          <w:u w:val="single"/>
          <w:rtl/>
          <w:lang w:val="en-US"/>
        </w:rPr>
      </w:pPr>
    </w:p>
    <w:tbl>
      <w:tblPr>
        <w:tblStyle w:val="3-2"/>
        <w:tblW w:w="8940" w:type="dxa"/>
        <w:tblLayout w:type="fixed"/>
        <w:tblLook w:val="0600" w:firstRow="0" w:lastRow="0" w:firstColumn="0" w:lastColumn="0" w:noHBand="1" w:noVBand="1"/>
      </w:tblPr>
      <w:tblGrid>
        <w:gridCol w:w="1740"/>
        <w:gridCol w:w="4755"/>
        <w:gridCol w:w="2445"/>
      </w:tblGrid>
      <w:tr w:rsidR="00B86EA6" w:rsidRPr="00B86EA6" w14:paraId="588DCBBF" w14:textId="77777777" w:rsidTr="0049714D">
        <w:trPr>
          <w:trHeight w:val="500"/>
        </w:trPr>
        <w:tc>
          <w:tcPr>
            <w:tcW w:w="1740" w:type="dxa"/>
          </w:tcPr>
          <w:p w14:paraId="469D88EB"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Test Name</w:t>
            </w:r>
          </w:p>
        </w:tc>
        <w:tc>
          <w:tcPr>
            <w:tcW w:w="4755" w:type="dxa"/>
          </w:tcPr>
          <w:p w14:paraId="249A88A6"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Setup and Parameters</w:t>
            </w:r>
          </w:p>
        </w:tc>
        <w:tc>
          <w:tcPr>
            <w:tcW w:w="2445" w:type="dxa"/>
          </w:tcPr>
          <w:p w14:paraId="577903A6" w14:textId="77777777" w:rsidR="0049714D" w:rsidRPr="00B86EA6" w:rsidRDefault="0049714D" w:rsidP="00C11366">
            <w:pPr>
              <w:spacing w:before="240" w:after="240" w:line="264" w:lineRule="auto"/>
              <w:jc w:val="center"/>
              <w:rPr>
                <w:rFonts w:cstheme="minorHAnsi"/>
                <w:color w:val="0D0D0D" w:themeColor="text1" w:themeTint="F2"/>
                <w:sz w:val="24"/>
                <w:szCs w:val="24"/>
              </w:rPr>
            </w:pPr>
            <w:r w:rsidRPr="00B86EA6">
              <w:rPr>
                <w:rFonts w:cstheme="minorHAnsi"/>
                <w:b/>
                <w:color w:val="0D0D0D" w:themeColor="text1" w:themeTint="F2"/>
                <w:sz w:val="24"/>
                <w:szCs w:val="24"/>
              </w:rPr>
              <w:t>Expected Result</w:t>
            </w:r>
          </w:p>
        </w:tc>
      </w:tr>
      <w:tr w:rsidR="00B86EA6" w:rsidRPr="00B86EA6" w14:paraId="4D255E56" w14:textId="77777777" w:rsidTr="0049714D">
        <w:trPr>
          <w:trHeight w:val="500"/>
        </w:trPr>
        <w:tc>
          <w:tcPr>
            <w:tcW w:w="1740" w:type="dxa"/>
          </w:tcPr>
          <w:p w14:paraId="52CE536D"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System initialization - Success</w:t>
            </w:r>
          </w:p>
        </w:tc>
        <w:tc>
          <w:tcPr>
            <w:tcW w:w="4755" w:type="dxa"/>
          </w:tcPr>
          <w:p w14:paraId="50634BCC"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is assigned as a system manager.</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4. User u1 initializes the trading system.</w:t>
            </w:r>
          </w:p>
        </w:tc>
        <w:tc>
          <w:tcPr>
            <w:tcW w:w="2445" w:type="dxa"/>
          </w:tcPr>
          <w:p w14:paraId="0C5FAABA"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rPr>
              <w:t>Trading system is on.</w:t>
            </w:r>
          </w:p>
        </w:tc>
      </w:tr>
      <w:tr w:rsidR="00B86EA6" w:rsidRPr="00B86EA6" w14:paraId="1E6EE341" w14:textId="77777777" w:rsidTr="0049714D">
        <w:trPr>
          <w:trHeight w:val="500"/>
        </w:trPr>
        <w:tc>
          <w:tcPr>
            <w:tcW w:w="1740" w:type="dxa"/>
          </w:tcPr>
          <w:p w14:paraId="2DA0EEFF"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System initialization - User is not system manager</w:t>
            </w:r>
          </w:p>
        </w:tc>
        <w:tc>
          <w:tcPr>
            <w:tcW w:w="4755" w:type="dxa"/>
          </w:tcPr>
          <w:p w14:paraId="11FD79BE"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initializes the trading system.</w:t>
            </w:r>
          </w:p>
        </w:tc>
        <w:tc>
          <w:tcPr>
            <w:tcW w:w="2445" w:type="dxa"/>
          </w:tcPr>
          <w:p w14:paraId="44341DFA" w14:textId="77777777" w:rsidR="0049714D" w:rsidRPr="00B86EA6" w:rsidRDefault="0049714D"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rPr>
              <w:t>Trading system remains off.</w:t>
            </w:r>
          </w:p>
        </w:tc>
      </w:tr>
      <w:tr w:rsidR="00B86EA6" w:rsidRPr="00B86EA6" w14:paraId="4472AFE7" w14:textId="77777777" w:rsidTr="0049714D">
        <w:trPr>
          <w:trHeight w:val="500"/>
        </w:trPr>
        <w:tc>
          <w:tcPr>
            <w:tcW w:w="1740" w:type="dxa"/>
          </w:tcPr>
          <w:p w14:paraId="1F10E984"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t>Update external service- Success</w:t>
            </w:r>
          </w:p>
        </w:tc>
        <w:tc>
          <w:tcPr>
            <w:tcW w:w="4755" w:type="dxa"/>
          </w:tcPr>
          <w:p w14:paraId="66DB2991"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4.User u1 adds a PayPal payment service.</w:t>
            </w:r>
          </w:p>
        </w:tc>
        <w:tc>
          <w:tcPr>
            <w:tcW w:w="2445" w:type="dxa"/>
          </w:tcPr>
          <w:p w14:paraId="00D69DDC"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PayPal payment service is added successfully.</w:t>
            </w:r>
          </w:p>
        </w:tc>
      </w:tr>
      <w:tr w:rsidR="00B86EA6" w:rsidRPr="00B86EA6" w14:paraId="52B16F1A" w14:textId="77777777" w:rsidTr="0049714D">
        <w:trPr>
          <w:trHeight w:val="500"/>
        </w:trPr>
        <w:tc>
          <w:tcPr>
            <w:tcW w:w="1740" w:type="dxa"/>
          </w:tcPr>
          <w:p w14:paraId="7ED3067C"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Update external service- Remove non-existing service</w:t>
            </w:r>
          </w:p>
        </w:tc>
        <w:tc>
          <w:tcPr>
            <w:tcW w:w="4755" w:type="dxa"/>
          </w:tcPr>
          <w:p w14:paraId="00ACB8FD" w14:textId="77777777" w:rsidR="0049714D" w:rsidRPr="00B86EA6" w:rsidRDefault="0049714D" w:rsidP="00C11366">
            <w:pPr>
              <w:spacing w:before="240" w:after="240"/>
              <w:rPr>
                <w:rFonts w:cstheme="minorHAnsi"/>
                <w:color w:val="0D0D0D" w:themeColor="text1" w:themeTint="F2"/>
                <w:sz w:val="24"/>
                <w:szCs w:val="24"/>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 xml:space="preserve">4.User u1 removes </w:t>
            </w:r>
            <w:proofErr w:type="spellStart"/>
            <w:r w:rsidRPr="00B86EA6">
              <w:rPr>
                <w:rFonts w:cstheme="minorHAnsi"/>
                <w:color w:val="0D0D0D" w:themeColor="text1" w:themeTint="F2"/>
                <w:sz w:val="24"/>
                <w:szCs w:val="24"/>
              </w:rPr>
              <w:t>GooglePay</w:t>
            </w:r>
            <w:proofErr w:type="spellEnd"/>
            <w:r w:rsidRPr="00B86EA6">
              <w:rPr>
                <w:rFonts w:cstheme="minorHAnsi"/>
                <w:color w:val="0D0D0D" w:themeColor="text1" w:themeTint="F2"/>
                <w:sz w:val="24"/>
                <w:szCs w:val="24"/>
              </w:rPr>
              <w:t>.</w:t>
            </w:r>
          </w:p>
        </w:tc>
        <w:tc>
          <w:tcPr>
            <w:tcW w:w="2445" w:type="dxa"/>
          </w:tcPr>
          <w:p w14:paraId="7D4171A3"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u1 receives notification that </w:t>
            </w:r>
            <w:proofErr w:type="spellStart"/>
            <w:r w:rsidRPr="00B86EA6">
              <w:rPr>
                <w:rFonts w:cstheme="minorHAnsi"/>
                <w:color w:val="0D0D0D" w:themeColor="text1" w:themeTint="F2"/>
                <w:sz w:val="24"/>
                <w:szCs w:val="24"/>
                <w:lang w:val="en-US"/>
              </w:rPr>
              <w:t>GooglePay</w:t>
            </w:r>
            <w:proofErr w:type="spellEnd"/>
            <w:r w:rsidRPr="00B86EA6">
              <w:rPr>
                <w:rFonts w:cstheme="minorHAnsi"/>
                <w:color w:val="0D0D0D" w:themeColor="text1" w:themeTint="F2"/>
                <w:sz w:val="24"/>
                <w:szCs w:val="24"/>
                <w:lang w:val="en-US"/>
              </w:rPr>
              <w:t xml:space="preserve"> payment service isn't removed.</w:t>
            </w:r>
          </w:p>
        </w:tc>
      </w:tr>
      <w:tr w:rsidR="00B86EA6" w:rsidRPr="00B86EA6" w14:paraId="29638390" w14:textId="77777777" w:rsidTr="0049714D">
        <w:trPr>
          <w:trHeight w:val="500"/>
        </w:trPr>
        <w:tc>
          <w:tcPr>
            <w:tcW w:w="1740" w:type="dxa"/>
          </w:tcPr>
          <w:p w14:paraId="7C002B9B"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Update external service- add service that already exists</w:t>
            </w:r>
          </w:p>
        </w:tc>
        <w:tc>
          <w:tcPr>
            <w:tcW w:w="4755" w:type="dxa"/>
          </w:tcPr>
          <w:p w14:paraId="2D95E07B"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t xml:space="preserve">4.User u1 adds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w:t>
            </w:r>
            <w:r w:rsidRPr="00B86EA6">
              <w:rPr>
                <w:rFonts w:cstheme="minorHAnsi"/>
                <w:color w:val="0D0D0D" w:themeColor="text1" w:themeTint="F2"/>
                <w:sz w:val="24"/>
                <w:szCs w:val="24"/>
                <w:lang w:val="en-US"/>
              </w:rPr>
              <w:br/>
              <w:t xml:space="preserve">5.User u1 tries to add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w:t>
            </w:r>
          </w:p>
        </w:tc>
        <w:tc>
          <w:tcPr>
            <w:tcW w:w="2445" w:type="dxa"/>
          </w:tcPr>
          <w:p w14:paraId="69D19C3B"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u1 receives notification that </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supply service is already connected to the system.</w:t>
            </w:r>
          </w:p>
        </w:tc>
      </w:tr>
      <w:tr w:rsidR="00B86EA6" w:rsidRPr="00B86EA6" w14:paraId="7BC88466" w14:textId="77777777" w:rsidTr="0049714D">
        <w:trPr>
          <w:trHeight w:val="500"/>
        </w:trPr>
        <w:tc>
          <w:tcPr>
            <w:tcW w:w="1740" w:type="dxa"/>
          </w:tcPr>
          <w:p w14:paraId="69BAF604"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lastRenderedPageBreak/>
              <w:t>Payment/Supply- Success</w:t>
            </w:r>
          </w:p>
        </w:tc>
        <w:tc>
          <w:tcPr>
            <w:tcW w:w="4755" w:type="dxa"/>
          </w:tcPr>
          <w:p w14:paraId="447CD4F7"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t>4.User u1 adds a PayPal/</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payment/Supply service.</w:t>
            </w:r>
            <w:r w:rsidRPr="00B86EA6">
              <w:rPr>
                <w:rFonts w:cstheme="minorHAnsi"/>
                <w:color w:val="0D0D0D" w:themeColor="text1" w:themeTint="F2"/>
                <w:sz w:val="24"/>
                <w:szCs w:val="24"/>
                <w:lang w:val="en-US"/>
              </w:rPr>
              <w:br/>
              <w:t>5.User u1 sets his payment/Delivery details.</w:t>
            </w:r>
            <w:r w:rsidRPr="00B86EA6">
              <w:rPr>
                <w:rFonts w:cstheme="minorHAnsi"/>
                <w:color w:val="0D0D0D" w:themeColor="text1" w:themeTint="F2"/>
                <w:sz w:val="24"/>
                <w:szCs w:val="24"/>
                <w:lang w:val="en-US"/>
              </w:rPr>
              <w:br/>
              <w:t>6.User u1 proceeds order o1.</w:t>
            </w:r>
            <w:r w:rsidRPr="00B86EA6">
              <w:rPr>
                <w:rFonts w:cstheme="minorHAnsi"/>
                <w:color w:val="0D0D0D" w:themeColor="text1" w:themeTint="F2"/>
                <w:sz w:val="24"/>
                <w:szCs w:val="24"/>
                <w:lang w:val="en-US"/>
              </w:rPr>
              <w:br/>
              <w:t>7.system sends info to payment/Delivery service.</w:t>
            </w:r>
          </w:p>
        </w:tc>
        <w:tc>
          <w:tcPr>
            <w:tcW w:w="2445" w:type="dxa"/>
          </w:tcPr>
          <w:p w14:paraId="0402D596"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from the system.</w:t>
            </w:r>
          </w:p>
        </w:tc>
      </w:tr>
      <w:tr w:rsidR="00B86EA6" w:rsidRPr="00B86EA6" w14:paraId="43469A07" w14:textId="77777777" w:rsidTr="0049714D">
        <w:trPr>
          <w:trHeight w:val="500"/>
        </w:trPr>
        <w:tc>
          <w:tcPr>
            <w:tcW w:w="1740" w:type="dxa"/>
          </w:tcPr>
          <w:p w14:paraId="568C4400"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Payment/Supply- invalid payment /Delivery details</w:t>
            </w:r>
          </w:p>
        </w:tc>
        <w:tc>
          <w:tcPr>
            <w:tcW w:w="4755" w:type="dxa"/>
          </w:tcPr>
          <w:p w14:paraId="5E199315"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w:t>
            </w:r>
            <w:r w:rsidRPr="00B86EA6">
              <w:rPr>
                <w:rFonts w:cstheme="minorHAnsi"/>
                <w:color w:val="0D0D0D" w:themeColor="text1" w:themeTint="F2"/>
                <w:sz w:val="24"/>
                <w:szCs w:val="24"/>
                <w:lang w:val="en-US"/>
              </w:rPr>
              <w:br/>
              <w:t>3.User u1 is assigned as a system manager.</w:t>
            </w:r>
            <w:r w:rsidRPr="00B86EA6">
              <w:rPr>
                <w:rFonts w:cstheme="minorHAnsi"/>
                <w:color w:val="0D0D0D" w:themeColor="text1" w:themeTint="F2"/>
                <w:sz w:val="24"/>
                <w:szCs w:val="24"/>
                <w:lang w:val="en-US"/>
              </w:rPr>
              <w:br/>
              <w:t>4.User u1 adds a PayPal/</w:t>
            </w:r>
            <w:proofErr w:type="spellStart"/>
            <w:r w:rsidRPr="00B86EA6">
              <w:rPr>
                <w:rFonts w:cstheme="minorHAnsi"/>
                <w:color w:val="0D0D0D" w:themeColor="text1" w:themeTint="F2"/>
                <w:sz w:val="24"/>
                <w:szCs w:val="24"/>
                <w:lang w:val="en-US"/>
              </w:rPr>
              <w:t>Fedex</w:t>
            </w:r>
            <w:proofErr w:type="spellEnd"/>
            <w:r w:rsidRPr="00B86EA6">
              <w:rPr>
                <w:rFonts w:cstheme="minorHAnsi"/>
                <w:color w:val="0D0D0D" w:themeColor="text1" w:themeTint="F2"/>
                <w:sz w:val="24"/>
                <w:szCs w:val="24"/>
                <w:lang w:val="en-US"/>
              </w:rPr>
              <w:t xml:space="preserve"> payment/supply service.</w:t>
            </w:r>
            <w:r w:rsidRPr="00B86EA6">
              <w:rPr>
                <w:rFonts w:cstheme="minorHAnsi"/>
                <w:color w:val="0D0D0D" w:themeColor="text1" w:themeTint="F2"/>
                <w:sz w:val="24"/>
                <w:szCs w:val="24"/>
                <w:lang w:val="en-US"/>
              </w:rPr>
              <w:br/>
              <w:t>5.User u1 sets invalid payment/delivery details.</w:t>
            </w:r>
            <w:r w:rsidRPr="00B86EA6">
              <w:rPr>
                <w:rFonts w:cstheme="minorHAnsi"/>
                <w:color w:val="0D0D0D" w:themeColor="text1" w:themeTint="F2"/>
                <w:sz w:val="24"/>
                <w:szCs w:val="24"/>
                <w:lang w:val="en-US"/>
              </w:rPr>
              <w:br/>
              <w:t>6.User u1 proceeds order o1.</w:t>
            </w:r>
            <w:r w:rsidRPr="00B86EA6">
              <w:rPr>
                <w:rFonts w:cstheme="minorHAnsi"/>
                <w:color w:val="0D0D0D" w:themeColor="text1" w:themeTint="F2"/>
                <w:sz w:val="24"/>
                <w:szCs w:val="24"/>
                <w:lang w:val="en-US"/>
              </w:rPr>
              <w:br/>
              <w:t>7.system sends info to payment/supply service.</w:t>
            </w:r>
          </w:p>
        </w:tc>
        <w:tc>
          <w:tcPr>
            <w:tcW w:w="2445" w:type="dxa"/>
          </w:tcPr>
          <w:p w14:paraId="162C79BA"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notification from the system that the order cannot proceed due to invalid details.</w:t>
            </w:r>
          </w:p>
        </w:tc>
      </w:tr>
      <w:tr w:rsidR="00B86EA6" w:rsidRPr="00B86EA6" w14:paraId="2DF0367D" w14:textId="77777777" w:rsidTr="0049714D">
        <w:trPr>
          <w:trHeight w:val="500"/>
        </w:trPr>
        <w:tc>
          <w:tcPr>
            <w:tcW w:w="1740" w:type="dxa"/>
          </w:tcPr>
          <w:p w14:paraId="068FE6FF" w14:textId="77777777" w:rsidR="0049714D" w:rsidRPr="00B86EA6" w:rsidRDefault="0049714D" w:rsidP="00C11366">
            <w:pPr>
              <w:spacing w:before="240" w:after="240" w:line="264" w:lineRule="auto"/>
              <w:rPr>
                <w:rFonts w:cstheme="minorHAnsi"/>
                <w:b/>
                <w:color w:val="0D0D0D" w:themeColor="text1" w:themeTint="F2"/>
                <w:sz w:val="24"/>
                <w:szCs w:val="24"/>
              </w:rPr>
            </w:pPr>
            <w:r w:rsidRPr="00B86EA6">
              <w:rPr>
                <w:rFonts w:cstheme="minorHAnsi"/>
                <w:b/>
                <w:color w:val="0D0D0D" w:themeColor="text1" w:themeTint="F2"/>
                <w:sz w:val="24"/>
                <w:szCs w:val="24"/>
              </w:rPr>
              <w:t>Real-time /delayed notification- Success</w:t>
            </w:r>
          </w:p>
          <w:p w14:paraId="599D800E" w14:textId="77777777" w:rsidR="0049714D" w:rsidRPr="00B86EA6" w:rsidRDefault="0049714D" w:rsidP="00C11366">
            <w:pPr>
              <w:spacing w:before="240" w:after="240" w:line="264" w:lineRule="auto"/>
              <w:rPr>
                <w:rFonts w:cstheme="minorHAnsi"/>
                <w:b/>
                <w:color w:val="0D0D0D" w:themeColor="text1" w:themeTint="F2"/>
                <w:sz w:val="24"/>
                <w:szCs w:val="24"/>
              </w:rPr>
            </w:pPr>
          </w:p>
          <w:p w14:paraId="0A467481" w14:textId="77777777" w:rsidR="0049714D" w:rsidRPr="00B86EA6" w:rsidRDefault="0049714D" w:rsidP="00C11366">
            <w:pPr>
              <w:spacing w:before="240" w:after="240" w:line="264" w:lineRule="auto"/>
              <w:rPr>
                <w:rFonts w:cstheme="minorHAnsi"/>
                <w:b/>
                <w:color w:val="0D0D0D" w:themeColor="text1" w:themeTint="F2"/>
                <w:sz w:val="24"/>
                <w:szCs w:val="24"/>
              </w:rPr>
            </w:pPr>
          </w:p>
        </w:tc>
        <w:tc>
          <w:tcPr>
            <w:tcW w:w="4755" w:type="dxa"/>
          </w:tcPr>
          <w:p w14:paraId="4BF01D0E"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1.User u1 is created.</w:t>
            </w:r>
            <w:r w:rsidRPr="00B86EA6">
              <w:rPr>
                <w:rFonts w:cstheme="minorHAnsi"/>
                <w:color w:val="0D0D0D" w:themeColor="text1" w:themeTint="F2"/>
                <w:sz w:val="24"/>
                <w:szCs w:val="24"/>
                <w:lang w:val="en-US"/>
              </w:rPr>
              <w:br/>
            </w:r>
            <w:proofErr w:type="gramStart"/>
            <w:r w:rsidRPr="00B86EA6">
              <w:rPr>
                <w:rFonts w:cstheme="minorHAnsi"/>
                <w:color w:val="0D0D0D" w:themeColor="text1" w:themeTint="F2"/>
                <w:sz w:val="24"/>
                <w:szCs w:val="24"/>
                <w:lang w:val="en-US"/>
              </w:rPr>
              <w:t>2.User</w:t>
            </w:r>
            <w:proofErr w:type="gramEnd"/>
            <w:r w:rsidRPr="00B86EA6">
              <w:rPr>
                <w:rFonts w:cstheme="minorHAnsi"/>
                <w:color w:val="0D0D0D" w:themeColor="text1" w:themeTint="F2"/>
                <w:sz w:val="24"/>
                <w:szCs w:val="24"/>
                <w:lang w:val="en-US"/>
              </w:rPr>
              <w:t xml:space="preserve"> u1 logs in/not logs in.</w:t>
            </w:r>
            <w:r w:rsidRPr="00B86EA6">
              <w:rPr>
                <w:rFonts w:cstheme="minorHAnsi"/>
                <w:color w:val="0D0D0D" w:themeColor="text1" w:themeTint="F2"/>
                <w:sz w:val="24"/>
                <w:szCs w:val="24"/>
                <w:lang w:val="en-US"/>
              </w:rPr>
              <w:br/>
            </w:r>
          </w:p>
        </w:tc>
        <w:tc>
          <w:tcPr>
            <w:tcW w:w="2445" w:type="dxa"/>
          </w:tcPr>
          <w:p w14:paraId="559771A9"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 the real time/delayed message.</w:t>
            </w:r>
          </w:p>
        </w:tc>
      </w:tr>
      <w:tr w:rsidR="00B86EA6" w:rsidRPr="00B86EA6" w14:paraId="02FACD1B" w14:textId="77777777" w:rsidTr="0049714D">
        <w:trPr>
          <w:trHeight w:val="500"/>
        </w:trPr>
        <w:tc>
          <w:tcPr>
            <w:tcW w:w="1740" w:type="dxa"/>
          </w:tcPr>
          <w:p w14:paraId="736727EF" w14:textId="77777777" w:rsidR="0049714D" w:rsidRPr="00B86EA6" w:rsidRDefault="0049714D" w:rsidP="00C11366">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 xml:space="preserve">Real-time /delayed notification- </w:t>
            </w:r>
            <w:r w:rsidRPr="00B86EA6">
              <w:rPr>
                <w:rFonts w:cstheme="minorHAnsi"/>
                <w:b/>
                <w:color w:val="0D0D0D" w:themeColor="text1" w:themeTint="F2"/>
                <w:sz w:val="24"/>
                <w:szCs w:val="24"/>
                <w:lang w:val="en-US"/>
              </w:rPr>
              <w:br/>
              <w:t>user isn’t registered</w:t>
            </w:r>
          </w:p>
        </w:tc>
        <w:tc>
          <w:tcPr>
            <w:tcW w:w="4755" w:type="dxa"/>
          </w:tcPr>
          <w:p w14:paraId="5773E373" w14:textId="77777777" w:rsidR="0049714D" w:rsidRPr="00B86EA6" w:rsidRDefault="0049714D" w:rsidP="00C11366">
            <w:pPr>
              <w:spacing w:before="240"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1.system sends a notification to user u1</w:t>
            </w:r>
          </w:p>
        </w:tc>
        <w:tc>
          <w:tcPr>
            <w:tcW w:w="2445" w:type="dxa"/>
          </w:tcPr>
          <w:p w14:paraId="13E994B6" w14:textId="77777777" w:rsidR="0049714D" w:rsidRPr="00B86EA6" w:rsidRDefault="0049714D"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notification does not get sent because user u1 doesn’t exist</w:t>
            </w:r>
          </w:p>
        </w:tc>
      </w:tr>
    </w:tbl>
    <w:p w14:paraId="1A0D7BB6" w14:textId="77777777" w:rsidR="00E0029A" w:rsidRPr="00B86EA6" w:rsidRDefault="00E0029A" w:rsidP="00E0029A">
      <w:pPr>
        <w:rPr>
          <w:rFonts w:cstheme="minorHAnsi"/>
          <w:noProof/>
          <w:color w:val="0D0D0D" w:themeColor="text1" w:themeTint="F2"/>
          <w:sz w:val="28"/>
          <w:szCs w:val="28"/>
          <w:rtl/>
          <w:lang w:val="en-US"/>
        </w:rPr>
      </w:pPr>
    </w:p>
    <w:p w14:paraId="7B049E93" w14:textId="77777777" w:rsidR="0049714D" w:rsidRPr="00B86EA6" w:rsidRDefault="0049714D" w:rsidP="00E0029A">
      <w:pPr>
        <w:rPr>
          <w:rFonts w:cstheme="minorHAnsi"/>
          <w:noProof/>
          <w:color w:val="0D0D0D" w:themeColor="text1" w:themeTint="F2"/>
          <w:sz w:val="28"/>
          <w:szCs w:val="28"/>
          <w:rtl/>
          <w:lang w:val="en-US"/>
        </w:rPr>
      </w:pPr>
    </w:p>
    <w:p w14:paraId="0B53034E" w14:textId="77777777" w:rsidR="0049714D" w:rsidRPr="00B86EA6" w:rsidRDefault="0049714D" w:rsidP="00E0029A">
      <w:pPr>
        <w:rPr>
          <w:rFonts w:cstheme="minorHAnsi"/>
          <w:noProof/>
          <w:color w:val="0D0D0D" w:themeColor="text1" w:themeTint="F2"/>
          <w:sz w:val="28"/>
          <w:szCs w:val="28"/>
          <w:rtl/>
          <w:lang w:val="en-US"/>
        </w:rPr>
      </w:pPr>
    </w:p>
    <w:p w14:paraId="79C86A22" w14:textId="77777777" w:rsidR="0049714D" w:rsidRPr="00B86EA6" w:rsidRDefault="0049714D" w:rsidP="00E0029A">
      <w:pPr>
        <w:rPr>
          <w:rFonts w:cstheme="minorHAnsi"/>
          <w:noProof/>
          <w:color w:val="0D0D0D" w:themeColor="text1" w:themeTint="F2"/>
          <w:sz w:val="28"/>
          <w:szCs w:val="28"/>
          <w:rtl/>
          <w:lang w:val="en-US"/>
        </w:rPr>
      </w:pPr>
    </w:p>
    <w:p w14:paraId="470AF790" w14:textId="77777777" w:rsidR="0049714D" w:rsidRPr="00B86EA6" w:rsidRDefault="0049714D" w:rsidP="00E0029A">
      <w:pPr>
        <w:rPr>
          <w:rFonts w:cstheme="minorHAnsi"/>
          <w:noProof/>
          <w:color w:val="0D0D0D" w:themeColor="text1" w:themeTint="F2"/>
          <w:sz w:val="28"/>
          <w:szCs w:val="28"/>
          <w:rtl/>
          <w:lang w:val="en-US"/>
        </w:rPr>
      </w:pPr>
    </w:p>
    <w:p w14:paraId="0BADD739" w14:textId="4E8B79AF" w:rsidR="0049714D" w:rsidRPr="0038799E" w:rsidRDefault="0049714D" w:rsidP="0038799E">
      <w:pPr>
        <w:pStyle w:val="2"/>
        <w:bidi/>
        <w:rPr>
          <w:b w:val="0"/>
          <w:bCs/>
          <w:noProof/>
          <w:sz w:val="36"/>
          <w:szCs w:val="36"/>
          <w:u w:val="single"/>
          <w:lang w:val="en-US"/>
        </w:rPr>
      </w:pPr>
      <w:bookmarkStart w:id="26" w:name="_Toc194946749"/>
      <w:bookmarkStart w:id="27" w:name="_Toc194947052"/>
      <w:r w:rsidRPr="0038799E">
        <w:rPr>
          <w:b w:val="0"/>
          <w:bCs/>
          <w:noProof/>
          <w:sz w:val="36"/>
          <w:szCs w:val="36"/>
          <w:u w:val="single"/>
          <w:rtl/>
          <w:lang w:val="en-US"/>
        </w:rPr>
        <w:lastRenderedPageBreak/>
        <w:t>משתמשים</w:t>
      </w:r>
      <w:r w:rsidRPr="0038799E">
        <w:rPr>
          <w:b w:val="0"/>
          <w:bCs/>
          <w:noProof/>
          <w:sz w:val="36"/>
          <w:szCs w:val="36"/>
          <w:u w:val="single"/>
          <w:lang w:val="en-US"/>
        </w:rPr>
        <w:t>:</w:t>
      </w:r>
      <w:bookmarkEnd w:id="26"/>
      <w:bookmarkEnd w:id="27"/>
    </w:p>
    <w:p w14:paraId="000CE28E" w14:textId="1844D138" w:rsidR="005C65B5" w:rsidRPr="0038799E" w:rsidRDefault="00920E92" w:rsidP="0038799E">
      <w:pPr>
        <w:pStyle w:val="3"/>
        <w:bidi/>
        <w:rPr>
          <w:sz w:val="36"/>
          <w:szCs w:val="36"/>
          <w:u w:val="single"/>
          <w:rtl/>
        </w:rPr>
      </w:pPr>
      <w:bookmarkStart w:id="28" w:name="_Toc194946750"/>
      <w:bookmarkStart w:id="29" w:name="_Toc194947053"/>
      <w:r w:rsidRPr="0038799E">
        <w:rPr>
          <w:sz w:val="36"/>
          <w:szCs w:val="36"/>
          <w:u w:val="single"/>
          <w:rtl/>
        </w:rPr>
        <w:t xml:space="preserve">1. </w:t>
      </w:r>
      <w:r w:rsidR="005C65B5" w:rsidRPr="0038799E">
        <w:rPr>
          <w:sz w:val="36"/>
          <w:szCs w:val="36"/>
          <w:u w:val="single"/>
          <w:rtl/>
        </w:rPr>
        <w:t>פעולות מבקר-אורח</w:t>
      </w:r>
      <w:r w:rsidR="005C65B5" w:rsidRPr="0038799E">
        <w:rPr>
          <w:sz w:val="36"/>
          <w:szCs w:val="36"/>
          <w:u w:val="single"/>
        </w:rPr>
        <w:t>:</w:t>
      </w:r>
      <w:bookmarkEnd w:id="28"/>
      <w:bookmarkEnd w:id="29"/>
      <w:r w:rsidR="005C65B5" w:rsidRPr="0038799E">
        <w:rPr>
          <w:sz w:val="36"/>
          <w:szCs w:val="36"/>
          <w:u w:val="single"/>
        </w:rPr>
        <w:t xml:space="preserve"> </w:t>
      </w:r>
    </w:p>
    <w:p w14:paraId="011D4C3C" w14:textId="77777777" w:rsidR="005C65B5" w:rsidRPr="00B86EA6" w:rsidRDefault="005C65B5" w:rsidP="005C65B5">
      <w:pPr>
        <w:pStyle w:val="NormalWeb"/>
        <w:bidi/>
        <w:ind w:left="360"/>
        <w:rPr>
          <w:rFonts w:asciiTheme="minorHAnsi" w:hAnsiTheme="minorHAnsi" w:cstheme="minorHAnsi"/>
          <w:color w:val="0D0D0D" w:themeColor="text1" w:themeTint="F2"/>
          <w:sz w:val="32"/>
          <w:szCs w:val="36"/>
        </w:rPr>
      </w:pPr>
    </w:p>
    <w:tbl>
      <w:tblPr>
        <w:tblStyle w:val="1-2"/>
        <w:tblpPr w:leftFromText="180" w:rightFromText="180" w:vertAnchor="text" w:horzAnchor="margin" w:tblpXSpec="right" w:tblpY="-784"/>
        <w:tblW w:w="10088" w:type="dxa"/>
        <w:tblLook w:val="0600" w:firstRow="0" w:lastRow="0" w:firstColumn="0" w:lastColumn="0" w:noHBand="1" w:noVBand="1"/>
      </w:tblPr>
      <w:tblGrid>
        <w:gridCol w:w="2746"/>
        <w:gridCol w:w="3835"/>
        <w:gridCol w:w="3507"/>
      </w:tblGrid>
      <w:tr w:rsidR="00B86EA6" w:rsidRPr="00B86EA6" w14:paraId="72BC384D" w14:textId="77777777" w:rsidTr="0074438A">
        <w:trPr>
          <w:trHeight w:val="161"/>
        </w:trPr>
        <w:tc>
          <w:tcPr>
            <w:tcW w:w="2746" w:type="dxa"/>
            <w:hideMark/>
          </w:tcPr>
          <w:p w14:paraId="4D929C26"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35" w:type="dxa"/>
            <w:hideMark/>
          </w:tcPr>
          <w:p w14:paraId="0C7D3BD8"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507" w:type="dxa"/>
            <w:hideMark/>
          </w:tcPr>
          <w:p w14:paraId="3B6D7F5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0E59BE8A" w14:textId="77777777" w:rsidTr="0074438A">
        <w:trPr>
          <w:trHeight w:val="890"/>
        </w:trPr>
        <w:tc>
          <w:tcPr>
            <w:tcW w:w="2746" w:type="dxa"/>
            <w:hideMark/>
          </w:tcPr>
          <w:p w14:paraId="39C8C52E"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SuccessfulGuestLogsin</w:t>
            </w:r>
            <w:proofErr w:type="spellEnd"/>
            <w:r w:rsidRPr="00B86EA6">
              <w:rPr>
                <w:rFonts w:cstheme="minorHAnsi"/>
                <w:b/>
                <w:bCs/>
                <w:color w:val="0D0D0D" w:themeColor="text1" w:themeTint="F2"/>
                <w:sz w:val="24"/>
                <w:szCs w:val="24"/>
                <w:lang w:val="en-US"/>
              </w:rPr>
              <w:br/>
            </w:r>
          </w:p>
        </w:tc>
        <w:tc>
          <w:tcPr>
            <w:tcW w:w="3835" w:type="dxa"/>
            <w:hideMark/>
          </w:tcPr>
          <w:p w14:paraId="66413C11" w14:textId="77777777" w:rsidR="005C65B5" w:rsidRPr="00B86EA6" w:rsidRDefault="005C65B5" w:rsidP="005C65B5">
            <w:pPr>
              <w:numPr>
                <w:ilvl w:val="0"/>
                <w:numId w:val="67"/>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logs in as guest</w:t>
            </w:r>
          </w:p>
          <w:p w14:paraId="6FAA4784" w14:textId="77777777" w:rsidR="005C65B5" w:rsidRPr="00B86EA6" w:rsidRDefault="005C65B5" w:rsidP="005C65B5">
            <w:pPr>
              <w:numPr>
                <w:ilvl w:val="0"/>
                <w:numId w:val="67"/>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created and assign to the guest</w:t>
            </w:r>
          </w:p>
          <w:p w14:paraId="72869001" w14:textId="77777777" w:rsidR="005C65B5" w:rsidRPr="00B86EA6" w:rsidRDefault="005C65B5" w:rsidP="00C11366">
            <w:pPr>
              <w:ind w:left="720"/>
              <w:rPr>
                <w:rFonts w:cstheme="minorHAnsi"/>
                <w:color w:val="0D0D0D" w:themeColor="text1" w:themeTint="F2"/>
                <w:sz w:val="24"/>
                <w:szCs w:val="24"/>
                <w:lang w:val="en-US"/>
              </w:rPr>
            </w:pPr>
          </w:p>
          <w:p w14:paraId="2F4F7CB6" w14:textId="77777777" w:rsidR="005C65B5" w:rsidRPr="00B86EA6" w:rsidRDefault="005C65B5" w:rsidP="00C11366">
            <w:pPr>
              <w:ind w:left="720"/>
              <w:rPr>
                <w:rFonts w:cstheme="minorHAnsi"/>
                <w:color w:val="0D0D0D" w:themeColor="text1" w:themeTint="F2"/>
                <w:sz w:val="24"/>
                <w:szCs w:val="24"/>
                <w:lang w:val="en-US"/>
              </w:rPr>
            </w:pPr>
          </w:p>
        </w:tc>
        <w:tc>
          <w:tcPr>
            <w:tcW w:w="3507" w:type="dxa"/>
            <w:hideMark/>
          </w:tcPr>
          <w:p w14:paraId="17701FD2" w14:textId="77777777" w:rsidR="005C65B5" w:rsidRPr="00B86EA6" w:rsidRDefault="005C65B5" w:rsidP="005C65B5">
            <w:pPr>
              <w:pStyle w:val="afb"/>
              <w:numPr>
                <w:ilvl w:val="0"/>
                <w:numId w:val="6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Guest is logged in into the system </w:t>
            </w:r>
          </w:p>
          <w:p w14:paraId="43817CA0" w14:textId="77777777" w:rsidR="005C65B5" w:rsidRPr="00B86EA6" w:rsidRDefault="005C65B5" w:rsidP="005C65B5">
            <w:pPr>
              <w:numPr>
                <w:ilvl w:val="0"/>
                <w:numId w:val="69"/>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assigned to the Guest</w:t>
            </w:r>
          </w:p>
          <w:p w14:paraId="5996EEF3" w14:textId="77777777" w:rsidR="005C65B5" w:rsidRPr="00B86EA6" w:rsidRDefault="005C65B5" w:rsidP="005C65B5">
            <w:pPr>
              <w:numPr>
                <w:ilvl w:val="0"/>
                <w:numId w:val="69"/>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has an empty shopping cart</w:t>
            </w:r>
          </w:p>
        </w:tc>
      </w:tr>
      <w:tr w:rsidR="00B86EA6" w:rsidRPr="00B86EA6" w14:paraId="1D591771" w14:textId="77777777" w:rsidTr="0074438A">
        <w:trPr>
          <w:trHeight w:val="890"/>
        </w:trPr>
        <w:tc>
          <w:tcPr>
            <w:tcW w:w="2746" w:type="dxa"/>
            <w:hideMark/>
          </w:tcPr>
          <w:p w14:paraId="23EF7AF1"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UserLogsinAsGuestBad</w:t>
            </w:r>
            <w:proofErr w:type="spellEnd"/>
            <w:r w:rsidRPr="00B86EA6">
              <w:rPr>
                <w:rFonts w:cstheme="minorHAnsi"/>
                <w:b/>
                <w:bCs/>
                <w:color w:val="0D0D0D" w:themeColor="text1" w:themeTint="F2"/>
                <w:sz w:val="24"/>
                <w:szCs w:val="24"/>
                <w:lang w:val="en-US"/>
              </w:rPr>
              <w:br/>
            </w:r>
          </w:p>
        </w:tc>
        <w:tc>
          <w:tcPr>
            <w:tcW w:w="3835" w:type="dxa"/>
            <w:hideMark/>
          </w:tcPr>
          <w:p w14:paraId="354C3BFB"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48A5CA26"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1B48F5F7" w14:textId="77777777" w:rsidR="005C65B5" w:rsidRPr="00B86EA6" w:rsidRDefault="005C65B5" w:rsidP="005C65B5">
            <w:pPr>
              <w:numPr>
                <w:ilvl w:val="0"/>
                <w:numId w:val="68"/>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logs in as guest</w:t>
            </w:r>
          </w:p>
        </w:tc>
        <w:tc>
          <w:tcPr>
            <w:tcW w:w="3507" w:type="dxa"/>
            <w:hideMark/>
          </w:tcPr>
          <w:p w14:paraId="5910B642" w14:textId="77777777" w:rsidR="005C65B5" w:rsidRPr="00B86EA6" w:rsidRDefault="005C65B5" w:rsidP="005C65B5">
            <w:pPr>
              <w:pStyle w:val="afb"/>
              <w:numPr>
                <w:ilvl w:val="0"/>
                <w:numId w:val="7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still logs in as User</w:t>
            </w:r>
          </w:p>
          <w:p w14:paraId="712CDE49" w14:textId="77777777" w:rsidR="005C65B5" w:rsidRPr="00B86EA6" w:rsidRDefault="005C65B5" w:rsidP="005C65B5">
            <w:pPr>
              <w:numPr>
                <w:ilvl w:val="0"/>
                <w:numId w:val="70"/>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lang w:val="en-US"/>
              </w:rPr>
              <w:t>User 123 receives "Unauthorized Action" error</w:t>
            </w:r>
          </w:p>
          <w:p w14:paraId="61588E54" w14:textId="77777777" w:rsidR="005C65B5" w:rsidRPr="00B86EA6" w:rsidRDefault="005C65B5" w:rsidP="005C65B5">
            <w:pPr>
              <w:pStyle w:val="afb"/>
              <w:numPr>
                <w:ilvl w:val="0"/>
                <w:numId w:val="70"/>
              </w:numPr>
              <w:spacing w:after="160"/>
              <w:rPr>
                <w:rFonts w:cstheme="minorHAnsi"/>
                <w:color w:val="0D0D0D" w:themeColor="text1" w:themeTint="F2"/>
                <w:sz w:val="24"/>
                <w:szCs w:val="24"/>
              </w:rPr>
            </w:pPr>
            <w:r w:rsidRPr="00B86EA6">
              <w:rPr>
                <w:rFonts w:cstheme="minorHAnsi"/>
                <w:color w:val="0D0D0D" w:themeColor="text1" w:themeTint="F2"/>
                <w:sz w:val="24"/>
                <w:szCs w:val="24"/>
              </w:rPr>
              <w:t>Guest’s TempID1 is deleted</w:t>
            </w:r>
          </w:p>
        </w:tc>
      </w:tr>
      <w:tr w:rsidR="00B86EA6" w:rsidRPr="00B86EA6" w14:paraId="165C53A9" w14:textId="77777777" w:rsidTr="0074438A">
        <w:trPr>
          <w:trHeight w:val="647"/>
        </w:trPr>
        <w:tc>
          <w:tcPr>
            <w:tcW w:w="2746" w:type="dxa"/>
            <w:hideMark/>
          </w:tcPr>
          <w:p w14:paraId="7DE5053E"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UserLogsinAsGuestGood</w:t>
            </w:r>
            <w:proofErr w:type="spellEnd"/>
            <w:r w:rsidRPr="00B86EA6">
              <w:rPr>
                <w:rFonts w:cstheme="minorHAnsi"/>
                <w:b/>
                <w:bCs/>
                <w:color w:val="0D0D0D" w:themeColor="text1" w:themeTint="F2"/>
                <w:sz w:val="24"/>
                <w:szCs w:val="24"/>
                <w:lang w:val="en-US"/>
              </w:rPr>
              <w:br/>
            </w:r>
          </w:p>
        </w:tc>
        <w:tc>
          <w:tcPr>
            <w:tcW w:w="3835" w:type="dxa"/>
            <w:hideMark/>
          </w:tcPr>
          <w:p w14:paraId="56070865" w14:textId="77777777" w:rsidR="005C65B5" w:rsidRPr="00B86EA6" w:rsidRDefault="005C65B5" w:rsidP="005C65B5">
            <w:pPr>
              <w:pStyle w:val="afb"/>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66D9E1AE" w14:textId="77777777" w:rsidR="005C65B5" w:rsidRPr="00B86EA6" w:rsidRDefault="005C65B5" w:rsidP="005C65B5">
            <w:pPr>
              <w:pStyle w:val="afb"/>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4FB3CBFE" w14:textId="77777777" w:rsidR="005C65B5" w:rsidRPr="00B86EA6" w:rsidRDefault="005C65B5" w:rsidP="005C65B5">
            <w:pPr>
              <w:numPr>
                <w:ilvl w:val="0"/>
                <w:numId w:val="71"/>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User 123 logs out</w:t>
            </w:r>
          </w:p>
          <w:p w14:paraId="3FA5ABCF" w14:textId="77777777" w:rsidR="005C65B5" w:rsidRPr="00B86EA6" w:rsidRDefault="005C65B5" w:rsidP="005C65B5">
            <w:pPr>
              <w:pStyle w:val="afb"/>
              <w:numPr>
                <w:ilvl w:val="0"/>
                <w:numId w:val="71"/>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logs in as guest</w:t>
            </w:r>
          </w:p>
        </w:tc>
        <w:tc>
          <w:tcPr>
            <w:tcW w:w="3507" w:type="dxa"/>
            <w:hideMark/>
          </w:tcPr>
          <w:p w14:paraId="51BD0A8D" w14:textId="77777777" w:rsidR="005C65B5" w:rsidRPr="00B86EA6" w:rsidRDefault="005C65B5" w:rsidP="005C65B5">
            <w:pPr>
              <w:pStyle w:val="afb"/>
              <w:numPr>
                <w:ilvl w:val="0"/>
                <w:numId w:val="7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logged in as guest</w:t>
            </w:r>
          </w:p>
          <w:p w14:paraId="5C4AA1B5" w14:textId="77777777" w:rsidR="005C65B5" w:rsidRPr="00B86EA6" w:rsidRDefault="005C65B5" w:rsidP="005C65B5">
            <w:pPr>
              <w:numPr>
                <w:ilvl w:val="0"/>
                <w:numId w:val="72"/>
              </w:numPr>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TempID1 is assigned to User 123</w:t>
            </w:r>
          </w:p>
          <w:p w14:paraId="362A7878" w14:textId="77777777" w:rsidR="005C65B5" w:rsidRPr="00B86EA6" w:rsidRDefault="005C65B5" w:rsidP="005C65B5">
            <w:pPr>
              <w:pStyle w:val="afb"/>
              <w:numPr>
                <w:ilvl w:val="0"/>
                <w:numId w:val="7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An empty shopping cart is created for TempID1</w:t>
            </w:r>
          </w:p>
        </w:tc>
      </w:tr>
    </w:tbl>
    <w:p w14:paraId="6F02397B" w14:textId="77777777" w:rsidR="005C65B5" w:rsidRPr="00B86EA6" w:rsidRDefault="005C65B5" w:rsidP="005C65B5">
      <w:pPr>
        <w:spacing w:before="240" w:after="240" w:line="264" w:lineRule="auto"/>
        <w:rPr>
          <w:rFonts w:cstheme="minorHAnsi"/>
          <w:color w:val="0D0D0D" w:themeColor="text1" w:themeTint="F2"/>
          <w:sz w:val="24"/>
          <w:szCs w:val="24"/>
          <w:lang w:val="en-US"/>
        </w:rPr>
      </w:pPr>
    </w:p>
    <w:tbl>
      <w:tblPr>
        <w:tblStyle w:val="1-2"/>
        <w:tblpPr w:leftFromText="180" w:rightFromText="180" w:vertAnchor="text" w:horzAnchor="margin" w:tblpXSpec="center" w:tblpY="-110"/>
        <w:tblW w:w="10088" w:type="dxa"/>
        <w:tblLook w:val="0600" w:firstRow="0" w:lastRow="0" w:firstColumn="0" w:lastColumn="0" w:noHBand="1" w:noVBand="1"/>
      </w:tblPr>
      <w:tblGrid>
        <w:gridCol w:w="2285"/>
        <w:gridCol w:w="4123"/>
        <w:gridCol w:w="3680"/>
      </w:tblGrid>
      <w:tr w:rsidR="00B86EA6" w:rsidRPr="00B86EA6" w14:paraId="26994AD8" w14:textId="77777777" w:rsidTr="0074438A">
        <w:trPr>
          <w:trHeight w:val="161"/>
        </w:trPr>
        <w:tc>
          <w:tcPr>
            <w:tcW w:w="2285" w:type="dxa"/>
            <w:hideMark/>
          </w:tcPr>
          <w:p w14:paraId="436421A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lastRenderedPageBreak/>
              <w:t>Test Name</w:t>
            </w:r>
          </w:p>
        </w:tc>
        <w:tc>
          <w:tcPr>
            <w:tcW w:w="4123" w:type="dxa"/>
            <w:hideMark/>
          </w:tcPr>
          <w:p w14:paraId="736B511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680" w:type="dxa"/>
            <w:hideMark/>
          </w:tcPr>
          <w:p w14:paraId="7712C841"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5F81AA92" w14:textId="77777777" w:rsidTr="0074438A">
        <w:trPr>
          <w:trHeight w:val="890"/>
        </w:trPr>
        <w:tc>
          <w:tcPr>
            <w:tcW w:w="2285" w:type="dxa"/>
            <w:hideMark/>
          </w:tcPr>
          <w:p w14:paraId="61D9033A"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w:t>
            </w:r>
            <w:proofErr w:type="spellEnd"/>
            <w:r w:rsidRPr="00B86EA6">
              <w:rPr>
                <w:rFonts w:cstheme="minorHAnsi"/>
                <w:b/>
                <w:bCs/>
                <w:color w:val="0D0D0D" w:themeColor="text1" w:themeTint="F2"/>
                <w:sz w:val="24"/>
                <w:szCs w:val="24"/>
                <w:lang w:val="en-US"/>
              </w:rPr>
              <w:br/>
              <w:t>Exit</w:t>
            </w:r>
          </w:p>
        </w:tc>
        <w:tc>
          <w:tcPr>
            <w:tcW w:w="4123" w:type="dxa"/>
            <w:hideMark/>
          </w:tcPr>
          <w:p w14:paraId="5D5DC234" w14:textId="77777777" w:rsidR="005C65B5" w:rsidRPr="00B86EA6" w:rsidRDefault="005C65B5" w:rsidP="005C65B5">
            <w:pPr>
              <w:pStyle w:val="afb"/>
              <w:numPr>
                <w:ilvl w:val="0"/>
                <w:numId w:val="73"/>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login into the system as guest</w:t>
            </w:r>
          </w:p>
          <w:p w14:paraId="70F02193" w14:textId="77777777" w:rsidR="005C65B5" w:rsidRPr="00B86EA6" w:rsidRDefault="005C65B5" w:rsidP="005C65B5">
            <w:pPr>
              <w:numPr>
                <w:ilvl w:val="0"/>
                <w:numId w:val="73"/>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Guest chose to exit the system</w:t>
            </w:r>
          </w:p>
          <w:p w14:paraId="4744F8B1" w14:textId="77777777" w:rsidR="005C65B5" w:rsidRPr="00B86EA6" w:rsidRDefault="005C65B5" w:rsidP="00C11366">
            <w:pPr>
              <w:ind w:left="1069"/>
              <w:rPr>
                <w:rFonts w:cstheme="minorHAnsi"/>
                <w:color w:val="0D0D0D" w:themeColor="text1" w:themeTint="F2"/>
                <w:sz w:val="24"/>
                <w:szCs w:val="24"/>
                <w:lang w:val="en-US"/>
              </w:rPr>
            </w:pPr>
          </w:p>
        </w:tc>
        <w:tc>
          <w:tcPr>
            <w:tcW w:w="3680" w:type="dxa"/>
            <w:hideMark/>
          </w:tcPr>
          <w:p w14:paraId="3C05748B" w14:textId="77777777" w:rsidR="005C65B5" w:rsidRPr="00B86EA6" w:rsidRDefault="005C65B5" w:rsidP="005C65B5">
            <w:pPr>
              <w:pStyle w:val="afb"/>
              <w:numPr>
                <w:ilvl w:val="0"/>
                <w:numId w:val="74"/>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Guest isn’t logged into the system </w:t>
            </w:r>
          </w:p>
          <w:p w14:paraId="3854D4F5" w14:textId="77777777" w:rsidR="005C65B5" w:rsidRPr="00B86EA6" w:rsidRDefault="005C65B5" w:rsidP="005C65B5">
            <w:pPr>
              <w:numPr>
                <w:ilvl w:val="0"/>
                <w:numId w:val="74"/>
              </w:numPr>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Guests shopping cart is deleted</w:t>
            </w:r>
          </w:p>
          <w:p w14:paraId="297A9A64" w14:textId="77777777" w:rsidR="005C65B5" w:rsidRPr="00B86EA6" w:rsidRDefault="005C65B5" w:rsidP="005C65B5">
            <w:pPr>
              <w:pStyle w:val="afb"/>
              <w:numPr>
                <w:ilvl w:val="0"/>
                <w:numId w:val="74"/>
              </w:numPr>
              <w:spacing w:after="160"/>
              <w:rPr>
                <w:rFonts w:cstheme="minorHAnsi"/>
                <w:color w:val="0D0D0D" w:themeColor="text1" w:themeTint="F2"/>
                <w:sz w:val="24"/>
                <w:szCs w:val="24"/>
              </w:rPr>
            </w:pPr>
            <w:r w:rsidRPr="00B86EA6">
              <w:rPr>
                <w:rFonts w:cstheme="minorHAnsi"/>
                <w:color w:val="0D0D0D" w:themeColor="text1" w:themeTint="F2"/>
                <w:sz w:val="24"/>
                <w:szCs w:val="24"/>
              </w:rPr>
              <w:t>Guest’s TempID1 is deleted</w:t>
            </w:r>
          </w:p>
        </w:tc>
      </w:tr>
      <w:tr w:rsidR="00B86EA6" w:rsidRPr="00B86EA6" w14:paraId="1DBA06EF" w14:textId="77777777" w:rsidTr="0074438A">
        <w:trPr>
          <w:trHeight w:val="647"/>
        </w:trPr>
        <w:tc>
          <w:tcPr>
            <w:tcW w:w="2285" w:type="dxa"/>
            <w:hideMark/>
          </w:tcPr>
          <w:p w14:paraId="0C797E61"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UserExitAsGuest</w:t>
            </w:r>
            <w:proofErr w:type="spellEnd"/>
            <w:r w:rsidRPr="00B86EA6">
              <w:rPr>
                <w:rFonts w:cstheme="minorHAnsi"/>
                <w:b/>
                <w:bCs/>
                <w:color w:val="0D0D0D" w:themeColor="text1" w:themeTint="F2"/>
                <w:sz w:val="24"/>
                <w:szCs w:val="24"/>
                <w:lang w:val="en-US"/>
              </w:rPr>
              <w:br/>
            </w:r>
          </w:p>
        </w:tc>
        <w:tc>
          <w:tcPr>
            <w:tcW w:w="4123" w:type="dxa"/>
            <w:hideMark/>
          </w:tcPr>
          <w:p w14:paraId="2BF212D3" w14:textId="77777777" w:rsidR="005C65B5" w:rsidRPr="00B86EA6" w:rsidRDefault="005C65B5" w:rsidP="005C65B5">
            <w:pPr>
              <w:pStyle w:val="afb"/>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00C8FC5A" w14:textId="77777777" w:rsidR="005C65B5" w:rsidRPr="00B86EA6" w:rsidRDefault="005C65B5" w:rsidP="00C11366">
            <w:pPr>
              <w:pStyle w:val="afb"/>
              <w:ind w:left="1080"/>
              <w:rPr>
                <w:rFonts w:cstheme="minorHAnsi"/>
                <w:color w:val="0D0D0D" w:themeColor="text1" w:themeTint="F2"/>
                <w:sz w:val="24"/>
                <w:szCs w:val="24"/>
              </w:rPr>
            </w:pPr>
          </w:p>
          <w:p w14:paraId="3985B80D" w14:textId="77777777" w:rsidR="005C65B5" w:rsidRPr="00B86EA6" w:rsidRDefault="005C65B5" w:rsidP="005C65B5">
            <w:pPr>
              <w:pStyle w:val="afb"/>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59F29CC5" w14:textId="77777777" w:rsidR="005C65B5" w:rsidRPr="00B86EA6" w:rsidRDefault="005C65B5" w:rsidP="00C11366">
            <w:pPr>
              <w:pStyle w:val="afb"/>
              <w:rPr>
                <w:rFonts w:cstheme="minorHAnsi"/>
                <w:color w:val="0D0D0D" w:themeColor="text1" w:themeTint="F2"/>
                <w:sz w:val="24"/>
                <w:szCs w:val="24"/>
              </w:rPr>
            </w:pPr>
          </w:p>
          <w:p w14:paraId="4B7512E6" w14:textId="77777777" w:rsidR="005C65B5" w:rsidRPr="00B86EA6" w:rsidRDefault="005C65B5" w:rsidP="005C65B5">
            <w:pPr>
              <w:pStyle w:val="afb"/>
              <w:numPr>
                <w:ilvl w:val="0"/>
                <w:numId w:val="75"/>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exit as guest</w:t>
            </w:r>
          </w:p>
        </w:tc>
        <w:tc>
          <w:tcPr>
            <w:tcW w:w="3680" w:type="dxa"/>
            <w:hideMark/>
          </w:tcPr>
          <w:p w14:paraId="6562D985" w14:textId="77777777" w:rsidR="005C65B5" w:rsidRPr="00B86EA6" w:rsidRDefault="005C65B5" w:rsidP="005C65B5">
            <w:pPr>
              <w:pStyle w:val="afb"/>
              <w:numPr>
                <w:ilvl w:val="0"/>
                <w:numId w:val="7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still logs in as User</w:t>
            </w:r>
          </w:p>
          <w:p w14:paraId="1C3FA699" w14:textId="77777777" w:rsidR="005C65B5" w:rsidRPr="00B86EA6" w:rsidRDefault="005C65B5" w:rsidP="00C11366">
            <w:pPr>
              <w:pStyle w:val="afb"/>
              <w:ind w:left="1145"/>
              <w:rPr>
                <w:rFonts w:cstheme="minorHAnsi"/>
                <w:color w:val="0D0D0D" w:themeColor="text1" w:themeTint="F2"/>
                <w:sz w:val="24"/>
                <w:szCs w:val="24"/>
              </w:rPr>
            </w:pPr>
          </w:p>
          <w:p w14:paraId="50E708E8" w14:textId="77777777" w:rsidR="005C65B5" w:rsidRPr="00B86EA6" w:rsidRDefault="005C65B5" w:rsidP="005C65B5">
            <w:pPr>
              <w:pStyle w:val="afb"/>
              <w:numPr>
                <w:ilvl w:val="0"/>
                <w:numId w:val="7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receives "Unauthorized Action" error</w:t>
            </w:r>
          </w:p>
          <w:p w14:paraId="4A4D9781" w14:textId="77777777" w:rsidR="005C65B5" w:rsidRPr="00B86EA6" w:rsidRDefault="005C65B5" w:rsidP="00C11366">
            <w:pPr>
              <w:rPr>
                <w:rFonts w:cstheme="minorHAnsi"/>
                <w:color w:val="0D0D0D" w:themeColor="text1" w:themeTint="F2"/>
                <w:sz w:val="24"/>
                <w:szCs w:val="24"/>
              </w:rPr>
            </w:pPr>
          </w:p>
        </w:tc>
      </w:tr>
    </w:tbl>
    <w:p w14:paraId="04A8B4DA" w14:textId="77777777" w:rsidR="005C65B5" w:rsidRPr="00B86EA6" w:rsidRDefault="005C65B5" w:rsidP="005C65B5">
      <w:pPr>
        <w:tabs>
          <w:tab w:val="left" w:pos="2693"/>
        </w:tabs>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b/>
      </w:r>
    </w:p>
    <w:p w14:paraId="572EC13F" w14:textId="77777777" w:rsidR="005C65B5" w:rsidRPr="00B86EA6" w:rsidRDefault="005C65B5" w:rsidP="005C65B5">
      <w:pPr>
        <w:spacing w:before="100" w:line="264" w:lineRule="auto"/>
        <w:rPr>
          <w:rFonts w:cstheme="minorHAnsi"/>
          <w:color w:val="0D0D0D" w:themeColor="text1" w:themeTint="F2"/>
          <w:sz w:val="24"/>
          <w:szCs w:val="24"/>
          <w:lang w:val="en-US"/>
        </w:rPr>
      </w:pPr>
    </w:p>
    <w:tbl>
      <w:tblPr>
        <w:tblStyle w:val="1-2"/>
        <w:tblpPr w:leftFromText="180" w:rightFromText="180" w:vertAnchor="text" w:horzAnchor="margin" w:tblpXSpec="center" w:tblpY="-770"/>
        <w:tblW w:w="10088" w:type="dxa"/>
        <w:tblLook w:val="0600" w:firstRow="0" w:lastRow="0" w:firstColumn="0" w:lastColumn="0" w:noHBand="1" w:noVBand="1"/>
      </w:tblPr>
      <w:tblGrid>
        <w:gridCol w:w="2946"/>
        <w:gridCol w:w="3728"/>
        <w:gridCol w:w="3414"/>
      </w:tblGrid>
      <w:tr w:rsidR="00B86EA6" w:rsidRPr="00B86EA6" w14:paraId="6B64751B" w14:textId="77777777" w:rsidTr="0074438A">
        <w:trPr>
          <w:trHeight w:val="161"/>
        </w:trPr>
        <w:tc>
          <w:tcPr>
            <w:tcW w:w="2835" w:type="dxa"/>
            <w:hideMark/>
          </w:tcPr>
          <w:p w14:paraId="37B8749D"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03" w:type="dxa"/>
            <w:hideMark/>
          </w:tcPr>
          <w:p w14:paraId="3A5E8600"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450" w:type="dxa"/>
            <w:hideMark/>
          </w:tcPr>
          <w:p w14:paraId="5747751B"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2362887A" w14:textId="77777777" w:rsidTr="0074438A">
        <w:trPr>
          <w:trHeight w:val="890"/>
        </w:trPr>
        <w:tc>
          <w:tcPr>
            <w:tcW w:w="2835" w:type="dxa"/>
            <w:hideMark/>
          </w:tcPr>
          <w:p w14:paraId="07ED8705"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SuccessfulGuestRegister</w:t>
            </w:r>
            <w:proofErr w:type="spellEnd"/>
            <w:r w:rsidRPr="00B86EA6">
              <w:rPr>
                <w:rFonts w:cstheme="minorHAnsi"/>
                <w:b/>
                <w:bCs/>
                <w:color w:val="0D0D0D" w:themeColor="text1" w:themeTint="F2"/>
                <w:sz w:val="24"/>
                <w:szCs w:val="24"/>
                <w:lang w:val="en-US"/>
              </w:rPr>
              <w:br/>
            </w:r>
          </w:p>
        </w:tc>
        <w:tc>
          <w:tcPr>
            <w:tcW w:w="3803" w:type="dxa"/>
            <w:hideMark/>
          </w:tcPr>
          <w:p w14:paraId="3E61882F" w14:textId="77777777" w:rsidR="005C65B5" w:rsidRPr="00B86EA6" w:rsidRDefault="005C65B5" w:rsidP="005C65B5">
            <w:pPr>
              <w:pStyle w:val="afb"/>
              <w:numPr>
                <w:ilvl w:val="0"/>
                <w:numId w:val="7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logs in as guest</w:t>
            </w:r>
          </w:p>
          <w:p w14:paraId="3EB243D9" w14:textId="77777777" w:rsidR="005C65B5" w:rsidRPr="00B86EA6" w:rsidRDefault="005C65B5" w:rsidP="00C11366">
            <w:pPr>
              <w:pStyle w:val="afb"/>
              <w:ind w:left="1080"/>
              <w:rPr>
                <w:rFonts w:cstheme="minorHAnsi"/>
                <w:color w:val="0D0D0D" w:themeColor="text1" w:themeTint="F2"/>
                <w:sz w:val="24"/>
                <w:szCs w:val="24"/>
              </w:rPr>
            </w:pPr>
          </w:p>
          <w:p w14:paraId="57E1AE54" w14:textId="77777777" w:rsidR="005C65B5" w:rsidRPr="00B86EA6" w:rsidRDefault="005C65B5" w:rsidP="005C65B5">
            <w:pPr>
              <w:pStyle w:val="afb"/>
              <w:numPr>
                <w:ilvl w:val="0"/>
                <w:numId w:val="7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chose register</w:t>
            </w:r>
          </w:p>
          <w:p w14:paraId="07E9A5D5" w14:textId="77777777" w:rsidR="005C65B5" w:rsidRPr="00B86EA6" w:rsidRDefault="005C65B5" w:rsidP="005C65B5">
            <w:pPr>
              <w:numPr>
                <w:ilvl w:val="0"/>
                <w:numId w:val="77"/>
              </w:numPr>
              <w:tabs>
                <w:tab w:val="num" w:pos="720"/>
              </w:tabs>
              <w:spacing w:after="160" w:line="259" w:lineRule="auto"/>
              <w:rPr>
                <w:rFonts w:cstheme="minorHAnsi"/>
                <w:color w:val="0D0D0D" w:themeColor="text1" w:themeTint="F2"/>
                <w:sz w:val="24"/>
                <w:szCs w:val="24"/>
              </w:rPr>
            </w:pPr>
            <w:r w:rsidRPr="00B86EA6">
              <w:rPr>
                <w:rFonts w:cstheme="minorHAnsi"/>
                <w:color w:val="0D0D0D" w:themeColor="text1" w:themeTint="F2"/>
                <w:sz w:val="24"/>
                <w:szCs w:val="24"/>
              </w:rPr>
              <w:t xml:space="preserve">Guest </w:t>
            </w:r>
            <w:proofErr w:type="gramStart"/>
            <w:r w:rsidRPr="00B86EA6">
              <w:rPr>
                <w:rFonts w:cstheme="minorHAnsi"/>
                <w:color w:val="0D0D0D" w:themeColor="text1" w:themeTint="F2"/>
                <w:sz w:val="24"/>
                <w:szCs w:val="24"/>
              </w:rPr>
              <w:t>insert</w:t>
            </w:r>
            <w:proofErr w:type="gramEnd"/>
            <w:r w:rsidRPr="00B86EA6">
              <w:rPr>
                <w:rFonts w:cstheme="minorHAnsi"/>
                <w:color w:val="0D0D0D" w:themeColor="text1" w:themeTint="F2"/>
                <w:sz w:val="24"/>
                <w:szCs w:val="24"/>
              </w:rPr>
              <w:t xml:space="preserve"> information correctly</w:t>
            </w:r>
          </w:p>
          <w:p w14:paraId="298BA3A3" w14:textId="77777777" w:rsidR="005C65B5" w:rsidRPr="00B86EA6" w:rsidRDefault="005C65B5" w:rsidP="005C65B5">
            <w:pPr>
              <w:numPr>
                <w:ilvl w:val="0"/>
                <w:numId w:val="77"/>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123 is created and assigned to the active user</w:t>
            </w:r>
          </w:p>
          <w:p w14:paraId="6D117416" w14:textId="77777777" w:rsidR="005C65B5" w:rsidRPr="00B86EA6" w:rsidRDefault="005C65B5" w:rsidP="00C11366">
            <w:pPr>
              <w:ind w:left="720"/>
              <w:rPr>
                <w:rFonts w:cstheme="minorHAnsi"/>
                <w:color w:val="0D0D0D" w:themeColor="text1" w:themeTint="F2"/>
                <w:sz w:val="24"/>
                <w:szCs w:val="24"/>
                <w:lang w:val="en-US"/>
              </w:rPr>
            </w:pPr>
          </w:p>
        </w:tc>
        <w:tc>
          <w:tcPr>
            <w:tcW w:w="3450" w:type="dxa"/>
            <w:hideMark/>
          </w:tcPr>
          <w:p w14:paraId="519F61F5" w14:textId="77777777" w:rsidR="005C65B5" w:rsidRPr="00B86EA6" w:rsidRDefault="005C65B5" w:rsidP="005C65B5">
            <w:pPr>
              <w:pStyle w:val="afb"/>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in the system</w:t>
            </w:r>
          </w:p>
          <w:p w14:paraId="6A7DD87B" w14:textId="77777777" w:rsidR="005C65B5" w:rsidRPr="00B86EA6" w:rsidRDefault="005C65B5" w:rsidP="00C11366">
            <w:pPr>
              <w:pStyle w:val="afb"/>
              <w:ind w:left="1145"/>
              <w:rPr>
                <w:rFonts w:cstheme="minorHAnsi"/>
                <w:color w:val="0D0D0D" w:themeColor="text1" w:themeTint="F2"/>
                <w:sz w:val="24"/>
                <w:szCs w:val="24"/>
              </w:rPr>
            </w:pPr>
          </w:p>
          <w:p w14:paraId="78E6D6C6" w14:textId="77777777" w:rsidR="005C65B5" w:rsidRPr="00B86EA6" w:rsidRDefault="005C65B5" w:rsidP="005C65B5">
            <w:pPr>
              <w:pStyle w:val="afb"/>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logs in</w:t>
            </w:r>
          </w:p>
          <w:p w14:paraId="4ACA5FF1" w14:textId="77777777" w:rsidR="005C65B5" w:rsidRPr="00B86EA6" w:rsidRDefault="005C65B5" w:rsidP="00C11366">
            <w:pPr>
              <w:pStyle w:val="afb"/>
              <w:ind w:left="1145"/>
              <w:rPr>
                <w:rFonts w:cstheme="minorHAnsi"/>
                <w:color w:val="0D0D0D" w:themeColor="text1" w:themeTint="F2"/>
                <w:sz w:val="24"/>
                <w:szCs w:val="24"/>
              </w:rPr>
            </w:pPr>
          </w:p>
          <w:p w14:paraId="50CF7DB0" w14:textId="77777777" w:rsidR="005C65B5" w:rsidRPr="00B86EA6" w:rsidRDefault="005C65B5" w:rsidP="005C65B5">
            <w:pPr>
              <w:pStyle w:val="afb"/>
              <w:numPr>
                <w:ilvl w:val="0"/>
                <w:numId w:val="7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The Guest cart is transferred to User 123</w:t>
            </w:r>
          </w:p>
          <w:p w14:paraId="43159A4F" w14:textId="77777777" w:rsidR="005C65B5" w:rsidRPr="00B86EA6" w:rsidRDefault="005C65B5" w:rsidP="00C11366">
            <w:pPr>
              <w:pStyle w:val="afb"/>
              <w:rPr>
                <w:rFonts w:cstheme="minorHAnsi"/>
                <w:color w:val="0D0D0D" w:themeColor="text1" w:themeTint="F2"/>
                <w:sz w:val="24"/>
                <w:szCs w:val="24"/>
                <w:lang w:val="en-US"/>
              </w:rPr>
            </w:pPr>
          </w:p>
          <w:p w14:paraId="2ECDAC94" w14:textId="77777777" w:rsidR="005C65B5" w:rsidRPr="00B86EA6" w:rsidRDefault="005C65B5" w:rsidP="00C11366">
            <w:pPr>
              <w:pStyle w:val="afb"/>
              <w:ind w:left="1145"/>
              <w:rPr>
                <w:rFonts w:cstheme="minorHAnsi"/>
                <w:color w:val="0D0D0D" w:themeColor="text1" w:themeTint="F2"/>
                <w:sz w:val="24"/>
                <w:szCs w:val="24"/>
              </w:rPr>
            </w:pPr>
          </w:p>
        </w:tc>
      </w:tr>
      <w:tr w:rsidR="00B86EA6" w:rsidRPr="00B86EA6" w14:paraId="736B3448" w14:textId="77777777" w:rsidTr="0074438A">
        <w:trPr>
          <w:trHeight w:val="890"/>
        </w:trPr>
        <w:tc>
          <w:tcPr>
            <w:tcW w:w="2835" w:type="dxa"/>
            <w:hideMark/>
          </w:tcPr>
          <w:p w14:paraId="161A7A94"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NotCompleteGuestRegister</w:t>
            </w:r>
            <w:proofErr w:type="spellEnd"/>
            <w:r w:rsidRPr="00B86EA6">
              <w:rPr>
                <w:rFonts w:cstheme="minorHAnsi"/>
                <w:b/>
                <w:bCs/>
                <w:color w:val="0D0D0D" w:themeColor="text1" w:themeTint="F2"/>
                <w:sz w:val="24"/>
                <w:szCs w:val="24"/>
                <w:lang w:val="en-US"/>
              </w:rPr>
              <w:t xml:space="preserve">  </w:t>
            </w:r>
            <w:r w:rsidRPr="00B86EA6">
              <w:rPr>
                <w:rFonts w:cstheme="minorHAnsi"/>
                <w:b/>
                <w:bCs/>
                <w:color w:val="0D0D0D" w:themeColor="text1" w:themeTint="F2"/>
                <w:sz w:val="24"/>
                <w:szCs w:val="24"/>
                <w:lang w:val="en-US"/>
              </w:rPr>
              <w:br/>
            </w:r>
          </w:p>
        </w:tc>
        <w:tc>
          <w:tcPr>
            <w:tcW w:w="3803" w:type="dxa"/>
            <w:hideMark/>
          </w:tcPr>
          <w:p w14:paraId="10DD3378" w14:textId="77777777" w:rsidR="005C65B5" w:rsidRPr="00B86EA6" w:rsidRDefault="005C65B5" w:rsidP="005C65B5">
            <w:pPr>
              <w:pStyle w:val="afb"/>
              <w:numPr>
                <w:ilvl w:val="0"/>
                <w:numId w:val="7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logs in as guest</w:t>
            </w:r>
          </w:p>
          <w:p w14:paraId="110C42CF" w14:textId="77777777" w:rsidR="005C65B5" w:rsidRPr="00B86EA6" w:rsidRDefault="005C65B5" w:rsidP="00C11366">
            <w:pPr>
              <w:pStyle w:val="afb"/>
              <w:ind w:left="1080"/>
              <w:rPr>
                <w:rFonts w:cstheme="minorHAnsi"/>
                <w:color w:val="0D0D0D" w:themeColor="text1" w:themeTint="F2"/>
                <w:sz w:val="24"/>
                <w:szCs w:val="24"/>
              </w:rPr>
            </w:pPr>
          </w:p>
          <w:p w14:paraId="1E6BCC3A" w14:textId="77777777" w:rsidR="005C65B5" w:rsidRPr="00B86EA6" w:rsidRDefault="005C65B5" w:rsidP="005C65B5">
            <w:pPr>
              <w:pStyle w:val="afb"/>
              <w:numPr>
                <w:ilvl w:val="0"/>
                <w:numId w:val="7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chose register</w:t>
            </w:r>
          </w:p>
          <w:p w14:paraId="28869C6C" w14:textId="77777777" w:rsidR="005C65B5" w:rsidRPr="00B86EA6" w:rsidRDefault="005C65B5" w:rsidP="005C65B5">
            <w:pPr>
              <w:numPr>
                <w:ilvl w:val="0"/>
                <w:numId w:val="79"/>
              </w:numPr>
              <w:tabs>
                <w:tab w:val="num" w:pos="720"/>
              </w:tabs>
              <w:spacing w:after="160" w:line="259"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 xml:space="preserve">Guest </w:t>
            </w:r>
            <w:proofErr w:type="gramStart"/>
            <w:r w:rsidRPr="00B86EA6">
              <w:rPr>
                <w:rFonts w:cstheme="minorHAnsi"/>
                <w:color w:val="0D0D0D" w:themeColor="text1" w:themeTint="F2"/>
                <w:sz w:val="24"/>
                <w:szCs w:val="24"/>
                <w:lang w:val="en-US"/>
              </w:rPr>
              <w:t>insert</w:t>
            </w:r>
            <w:proofErr w:type="gramEnd"/>
            <w:r w:rsidRPr="00B86EA6">
              <w:rPr>
                <w:rFonts w:cstheme="minorHAnsi"/>
                <w:color w:val="0D0D0D" w:themeColor="text1" w:themeTint="F2"/>
                <w:sz w:val="24"/>
                <w:szCs w:val="24"/>
                <w:lang w:val="en-US"/>
              </w:rPr>
              <w:t xml:space="preserve"> not all the information correctly</w:t>
            </w:r>
          </w:p>
          <w:p w14:paraId="4F2B9C6C" w14:textId="77777777" w:rsidR="005C65B5" w:rsidRPr="00B86EA6" w:rsidRDefault="005C65B5" w:rsidP="00C11366">
            <w:pPr>
              <w:ind w:left="1069"/>
              <w:rPr>
                <w:rFonts w:cstheme="minorHAnsi"/>
                <w:color w:val="0D0D0D" w:themeColor="text1" w:themeTint="F2"/>
                <w:sz w:val="24"/>
                <w:szCs w:val="24"/>
                <w:lang w:val="en-US"/>
              </w:rPr>
            </w:pPr>
          </w:p>
          <w:p w14:paraId="571CB61F" w14:textId="77777777" w:rsidR="005C65B5" w:rsidRPr="00B86EA6" w:rsidRDefault="005C65B5" w:rsidP="00C11366">
            <w:pPr>
              <w:ind w:left="1080"/>
              <w:rPr>
                <w:rFonts w:cstheme="minorHAnsi"/>
                <w:color w:val="0D0D0D" w:themeColor="text1" w:themeTint="F2"/>
                <w:sz w:val="24"/>
                <w:szCs w:val="24"/>
                <w:lang w:val="en-US"/>
              </w:rPr>
            </w:pPr>
          </w:p>
        </w:tc>
        <w:tc>
          <w:tcPr>
            <w:tcW w:w="3450" w:type="dxa"/>
            <w:hideMark/>
          </w:tcPr>
          <w:p w14:paraId="0383A9C5" w14:textId="77777777" w:rsidR="005C65B5" w:rsidRPr="00B86EA6" w:rsidRDefault="005C65B5" w:rsidP="005C65B5">
            <w:pPr>
              <w:pStyle w:val="afb"/>
              <w:numPr>
                <w:ilvl w:val="0"/>
                <w:numId w:val="8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Guest receives "information not complete" error</w:t>
            </w:r>
          </w:p>
          <w:p w14:paraId="6D148A42" w14:textId="77777777" w:rsidR="005C65B5" w:rsidRPr="00B86EA6" w:rsidRDefault="005C65B5" w:rsidP="00C11366">
            <w:pPr>
              <w:pStyle w:val="afb"/>
              <w:ind w:left="1145"/>
              <w:rPr>
                <w:rFonts w:cstheme="minorHAnsi"/>
                <w:color w:val="0D0D0D" w:themeColor="text1" w:themeTint="F2"/>
                <w:sz w:val="24"/>
                <w:szCs w:val="24"/>
              </w:rPr>
            </w:pPr>
          </w:p>
          <w:p w14:paraId="4808FFCF" w14:textId="77777777" w:rsidR="005C65B5" w:rsidRPr="00B86EA6" w:rsidRDefault="005C65B5" w:rsidP="005C65B5">
            <w:pPr>
              <w:pStyle w:val="afb"/>
              <w:numPr>
                <w:ilvl w:val="0"/>
                <w:numId w:val="80"/>
              </w:numPr>
              <w:spacing w:after="160"/>
              <w:rPr>
                <w:rFonts w:cstheme="minorHAnsi"/>
                <w:color w:val="0D0D0D" w:themeColor="text1" w:themeTint="F2"/>
                <w:sz w:val="24"/>
                <w:szCs w:val="24"/>
              </w:rPr>
            </w:pPr>
            <w:r w:rsidRPr="00B86EA6">
              <w:rPr>
                <w:rFonts w:cstheme="minorHAnsi"/>
                <w:color w:val="0D0D0D" w:themeColor="text1" w:themeTint="F2"/>
                <w:sz w:val="24"/>
                <w:szCs w:val="24"/>
              </w:rPr>
              <w:t>User 123 is not created</w:t>
            </w:r>
          </w:p>
          <w:p w14:paraId="1C4A8F61" w14:textId="77777777" w:rsidR="005C65B5" w:rsidRPr="00B86EA6" w:rsidRDefault="005C65B5" w:rsidP="00C11366">
            <w:pPr>
              <w:pStyle w:val="afb"/>
              <w:ind w:left="1145"/>
              <w:rPr>
                <w:rFonts w:cstheme="minorHAnsi"/>
                <w:color w:val="0D0D0D" w:themeColor="text1" w:themeTint="F2"/>
                <w:sz w:val="24"/>
                <w:szCs w:val="24"/>
              </w:rPr>
            </w:pPr>
          </w:p>
        </w:tc>
      </w:tr>
      <w:tr w:rsidR="00B86EA6" w:rsidRPr="00B86EA6" w14:paraId="59C566B5" w14:textId="77777777" w:rsidTr="0074438A">
        <w:trPr>
          <w:trHeight w:val="647"/>
        </w:trPr>
        <w:tc>
          <w:tcPr>
            <w:tcW w:w="2835" w:type="dxa"/>
            <w:hideMark/>
          </w:tcPr>
          <w:p w14:paraId="72C1A943"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UserRegister</w:t>
            </w:r>
            <w:proofErr w:type="spellEnd"/>
            <w:r w:rsidRPr="00B86EA6">
              <w:rPr>
                <w:rFonts w:cstheme="minorHAnsi"/>
                <w:b/>
                <w:bCs/>
                <w:color w:val="0D0D0D" w:themeColor="text1" w:themeTint="F2"/>
                <w:sz w:val="24"/>
                <w:szCs w:val="24"/>
                <w:lang w:val="en-US"/>
              </w:rPr>
              <w:br/>
            </w:r>
          </w:p>
        </w:tc>
        <w:tc>
          <w:tcPr>
            <w:tcW w:w="3803" w:type="dxa"/>
            <w:hideMark/>
          </w:tcPr>
          <w:p w14:paraId="0A8759F7" w14:textId="77777777" w:rsidR="005C65B5" w:rsidRPr="00B86EA6" w:rsidRDefault="005C65B5" w:rsidP="005C65B5">
            <w:pPr>
              <w:pStyle w:val="afb"/>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created</w:t>
            </w:r>
          </w:p>
          <w:p w14:paraId="05931E7E" w14:textId="77777777" w:rsidR="005C65B5" w:rsidRPr="00B86EA6" w:rsidRDefault="005C65B5" w:rsidP="00C11366">
            <w:pPr>
              <w:pStyle w:val="afb"/>
              <w:ind w:left="1145"/>
              <w:rPr>
                <w:rFonts w:cstheme="minorHAnsi"/>
                <w:color w:val="0D0D0D" w:themeColor="text1" w:themeTint="F2"/>
                <w:sz w:val="24"/>
                <w:szCs w:val="24"/>
              </w:rPr>
            </w:pPr>
          </w:p>
          <w:p w14:paraId="78057F5E" w14:textId="77777777" w:rsidR="005C65B5" w:rsidRPr="00B86EA6" w:rsidRDefault="005C65B5" w:rsidP="005C65B5">
            <w:pPr>
              <w:pStyle w:val="afb"/>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logs in</w:t>
            </w:r>
          </w:p>
          <w:p w14:paraId="05F430D0" w14:textId="77777777" w:rsidR="005C65B5" w:rsidRPr="00B86EA6" w:rsidRDefault="005C65B5" w:rsidP="00C11366">
            <w:pPr>
              <w:pStyle w:val="afb"/>
              <w:ind w:left="1145"/>
              <w:rPr>
                <w:rFonts w:cstheme="minorHAnsi"/>
                <w:color w:val="0D0D0D" w:themeColor="text1" w:themeTint="F2"/>
                <w:sz w:val="24"/>
                <w:szCs w:val="24"/>
              </w:rPr>
            </w:pPr>
          </w:p>
          <w:p w14:paraId="04015230" w14:textId="77777777" w:rsidR="005C65B5" w:rsidRPr="00B86EA6" w:rsidRDefault="005C65B5" w:rsidP="005C65B5">
            <w:pPr>
              <w:pStyle w:val="afb"/>
              <w:numPr>
                <w:ilvl w:val="0"/>
                <w:numId w:val="81"/>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User </w:t>
            </w:r>
            <w:proofErr w:type="gramStart"/>
            <w:r w:rsidRPr="00B86EA6">
              <w:rPr>
                <w:rFonts w:cstheme="minorHAnsi"/>
                <w:color w:val="0D0D0D" w:themeColor="text1" w:themeTint="F2"/>
                <w:sz w:val="24"/>
                <w:szCs w:val="24"/>
              </w:rPr>
              <w:t xml:space="preserve">123 </w:t>
            </w:r>
            <w:r w:rsidRPr="00B86EA6">
              <w:rPr>
                <w:rFonts w:eastAsiaTheme="minorEastAsia" w:cstheme="minorHAnsi"/>
                <w:color w:val="0D0D0D" w:themeColor="text1" w:themeTint="F2"/>
                <w:kern w:val="24"/>
                <w:sz w:val="24"/>
                <w:szCs w:val="24"/>
                <w:lang w:val="en-US"/>
              </w:rPr>
              <w:t xml:space="preserve"> </w:t>
            </w:r>
            <w:r w:rsidRPr="00B86EA6">
              <w:rPr>
                <w:rFonts w:cstheme="minorHAnsi"/>
                <w:color w:val="0D0D0D" w:themeColor="text1" w:themeTint="F2"/>
                <w:sz w:val="24"/>
                <w:szCs w:val="24"/>
                <w:lang w:val="en-US"/>
              </w:rPr>
              <w:t>attempts</w:t>
            </w:r>
            <w:proofErr w:type="gramEnd"/>
            <w:r w:rsidRPr="00B86EA6">
              <w:rPr>
                <w:rFonts w:cstheme="minorHAnsi"/>
                <w:color w:val="0D0D0D" w:themeColor="text1" w:themeTint="F2"/>
                <w:sz w:val="24"/>
                <w:szCs w:val="24"/>
                <w:lang w:val="en-US"/>
              </w:rPr>
              <w:t xml:space="preserve"> to </w:t>
            </w:r>
            <w:r w:rsidRPr="00B86EA6">
              <w:rPr>
                <w:rFonts w:cstheme="minorHAnsi"/>
                <w:color w:val="0D0D0D" w:themeColor="text1" w:themeTint="F2"/>
                <w:sz w:val="24"/>
                <w:szCs w:val="24"/>
              </w:rPr>
              <w:t>register</w:t>
            </w:r>
          </w:p>
        </w:tc>
        <w:tc>
          <w:tcPr>
            <w:tcW w:w="3450" w:type="dxa"/>
            <w:hideMark/>
          </w:tcPr>
          <w:p w14:paraId="41BABEE0" w14:textId="77777777" w:rsidR="005C65B5" w:rsidRPr="00B86EA6" w:rsidRDefault="005C65B5" w:rsidP="005C65B5">
            <w:pPr>
              <w:pStyle w:val="afb"/>
              <w:numPr>
                <w:ilvl w:val="0"/>
                <w:numId w:val="8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logs in</w:t>
            </w:r>
          </w:p>
          <w:p w14:paraId="34395D22" w14:textId="77777777" w:rsidR="005C65B5" w:rsidRPr="00B86EA6" w:rsidRDefault="005C65B5" w:rsidP="00C11366">
            <w:pPr>
              <w:pStyle w:val="afb"/>
              <w:ind w:left="1145"/>
              <w:rPr>
                <w:rFonts w:cstheme="minorHAnsi"/>
                <w:color w:val="0D0D0D" w:themeColor="text1" w:themeTint="F2"/>
                <w:sz w:val="24"/>
                <w:szCs w:val="24"/>
              </w:rPr>
            </w:pPr>
          </w:p>
          <w:p w14:paraId="17B6BF50" w14:textId="77777777" w:rsidR="005C65B5" w:rsidRPr="00B86EA6" w:rsidRDefault="005C65B5" w:rsidP="005C65B5">
            <w:pPr>
              <w:pStyle w:val="afb"/>
              <w:numPr>
                <w:ilvl w:val="0"/>
                <w:numId w:val="82"/>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123  receives</w:t>
            </w:r>
            <w:proofErr w:type="gramEnd"/>
            <w:r w:rsidRPr="00B86EA6">
              <w:rPr>
                <w:rFonts w:cstheme="minorHAnsi"/>
                <w:color w:val="0D0D0D" w:themeColor="text1" w:themeTint="F2"/>
                <w:sz w:val="24"/>
                <w:szCs w:val="24"/>
                <w:lang w:val="en-US"/>
              </w:rPr>
              <w:t xml:space="preserve"> </w:t>
            </w:r>
          </w:p>
          <w:p w14:paraId="58D6315C" w14:textId="77777777" w:rsidR="005C65B5" w:rsidRPr="00B86EA6" w:rsidRDefault="005C65B5" w:rsidP="00C11366">
            <w:pPr>
              <w:pStyle w:val="afb"/>
              <w:ind w:left="1145"/>
              <w:rPr>
                <w:rFonts w:cstheme="minorHAnsi"/>
                <w:color w:val="0D0D0D" w:themeColor="text1" w:themeTint="F2"/>
                <w:sz w:val="24"/>
                <w:szCs w:val="24"/>
              </w:rPr>
            </w:pPr>
            <w:r w:rsidRPr="00B86EA6">
              <w:rPr>
                <w:rFonts w:cstheme="minorHAnsi"/>
                <w:color w:val="0D0D0D" w:themeColor="text1" w:themeTint="F2"/>
                <w:sz w:val="24"/>
                <w:szCs w:val="24"/>
                <w:lang w:val="en-US"/>
              </w:rPr>
              <w:t>"Unauthorized Action" error</w:t>
            </w:r>
          </w:p>
          <w:p w14:paraId="2C307356" w14:textId="77777777" w:rsidR="005C65B5" w:rsidRPr="00B86EA6" w:rsidRDefault="005C65B5" w:rsidP="00C11366">
            <w:pPr>
              <w:pStyle w:val="afb"/>
              <w:ind w:left="1145"/>
              <w:rPr>
                <w:rFonts w:cstheme="minorHAnsi"/>
                <w:color w:val="0D0D0D" w:themeColor="text1" w:themeTint="F2"/>
                <w:sz w:val="24"/>
                <w:szCs w:val="24"/>
              </w:rPr>
            </w:pPr>
          </w:p>
        </w:tc>
      </w:tr>
    </w:tbl>
    <w:p w14:paraId="05021E00" w14:textId="77777777" w:rsidR="005C65B5" w:rsidRPr="00B86EA6" w:rsidRDefault="005C65B5" w:rsidP="005C65B5">
      <w:pPr>
        <w:spacing w:before="100" w:line="264" w:lineRule="auto"/>
        <w:rPr>
          <w:rFonts w:cstheme="minorHAnsi"/>
          <w:color w:val="0D0D0D" w:themeColor="text1" w:themeTint="F2"/>
          <w:sz w:val="24"/>
          <w:szCs w:val="24"/>
          <w:lang w:val="en-US"/>
        </w:rPr>
      </w:pPr>
    </w:p>
    <w:p w14:paraId="3D459D39" w14:textId="77777777" w:rsidR="005C65B5" w:rsidRPr="00B86EA6" w:rsidRDefault="005C65B5" w:rsidP="005C65B5">
      <w:pPr>
        <w:spacing w:before="10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ab/>
      </w:r>
    </w:p>
    <w:tbl>
      <w:tblPr>
        <w:tblStyle w:val="1-2"/>
        <w:tblpPr w:leftFromText="180" w:rightFromText="180" w:vertAnchor="text" w:horzAnchor="margin" w:tblpXSpec="center" w:tblpYSpec="outside"/>
        <w:tblW w:w="10088" w:type="dxa"/>
        <w:tblLook w:val="0600" w:firstRow="0" w:lastRow="0" w:firstColumn="0" w:lastColumn="0" w:noHBand="1" w:noVBand="1"/>
      </w:tblPr>
      <w:tblGrid>
        <w:gridCol w:w="2937"/>
        <w:gridCol w:w="3759"/>
        <w:gridCol w:w="3392"/>
      </w:tblGrid>
      <w:tr w:rsidR="00B86EA6" w:rsidRPr="00B86EA6" w14:paraId="4E90C1C0" w14:textId="77777777" w:rsidTr="0074438A">
        <w:trPr>
          <w:trHeight w:val="161"/>
        </w:trPr>
        <w:tc>
          <w:tcPr>
            <w:tcW w:w="2561" w:type="dxa"/>
            <w:hideMark/>
          </w:tcPr>
          <w:p w14:paraId="32AD688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lastRenderedPageBreak/>
              <w:t>Test Name</w:t>
            </w:r>
          </w:p>
        </w:tc>
        <w:tc>
          <w:tcPr>
            <w:tcW w:w="3952" w:type="dxa"/>
            <w:hideMark/>
          </w:tcPr>
          <w:p w14:paraId="418FCE32"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575" w:type="dxa"/>
            <w:hideMark/>
          </w:tcPr>
          <w:p w14:paraId="44E6351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305D23D5" w14:textId="77777777" w:rsidTr="0074438A">
        <w:trPr>
          <w:trHeight w:val="890"/>
        </w:trPr>
        <w:tc>
          <w:tcPr>
            <w:tcW w:w="2561" w:type="dxa"/>
            <w:hideMark/>
          </w:tcPr>
          <w:p w14:paraId="2265B446"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SuccessfulUserLogsin</w:t>
            </w:r>
            <w:proofErr w:type="spellEnd"/>
            <w:r w:rsidRPr="00B86EA6">
              <w:rPr>
                <w:rFonts w:cstheme="minorHAnsi"/>
                <w:b/>
                <w:bCs/>
                <w:color w:val="0D0D0D" w:themeColor="text1" w:themeTint="F2"/>
                <w:sz w:val="24"/>
                <w:szCs w:val="24"/>
                <w:lang w:val="en-US"/>
              </w:rPr>
              <w:br/>
            </w:r>
          </w:p>
        </w:tc>
        <w:tc>
          <w:tcPr>
            <w:tcW w:w="3952" w:type="dxa"/>
            <w:hideMark/>
          </w:tcPr>
          <w:p w14:paraId="32C1ACE2" w14:textId="77777777" w:rsidR="005C65B5" w:rsidRPr="00B86EA6" w:rsidRDefault="005C65B5" w:rsidP="005C65B5">
            <w:pPr>
              <w:pStyle w:val="afb"/>
              <w:numPr>
                <w:ilvl w:val="0"/>
                <w:numId w:val="83"/>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4B123092" w14:textId="77777777" w:rsidR="005C65B5" w:rsidRPr="00B86EA6" w:rsidRDefault="005C65B5" w:rsidP="00C11366">
            <w:pPr>
              <w:pStyle w:val="afb"/>
              <w:ind w:left="1080"/>
              <w:rPr>
                <w:rFonts w:cstheme="minorHAnsi"/>
                <w:color w:val="0D0D0D" w:themeColor="text1" w:themeTint="F2"/>
                <w:sz w:val="24"/>
                <w:szCs w:val="24"/>
              </w:rPr>
            </w:pPr>
          </w:p>
          <w:p w14:paraId="13DE1C0C" w14:textId="77777777" w:rsidR="005C65B5" w:rsidRPr="00B86EA6" w:rsidRDefault="005C65B5" w:rsidP="005C65B5">
            <w:pPr>
              <w:pStyle w:val="afb"/>
              <w:numPr>
                <w:ilvl w:val="0"/>
                <w:numId w:val="83"/>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4AE6A504" w14:textId="77777777" w:rsidR="005C65B5" w:rsidRPr="00B86EA6" w:rsidRDefault="005C65B5" w:rsidP="005C65B5">
            <w:pPr>
              <w:numPr>
                <w:ilvl w:val="0"/>
                <w:numId w:val="83"/>
              </w:numPr>
              <w:tabs>
                <w:tab w:val="num" w:pos="720"/>
              </w:tabs>
              <w:spacing w:after="160" w:line="259" w:lineRule="auto"/>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information correctly</w:t>
            </w:r>
          </w:p>
          <w:p w14:paraId="0D556E30" w14:textId="77777777" w:rsidR="005C65B5" w:rsidRPr="00B86EA6" w:rsidRDefault="005C65B5" w:rsidP="00C11366">
            <w:pPr>
              <w:ind w:left="1080"/>
              <w:rPr>
                <w:rFonts w:cstheme="minorHAnsi"/>
                <w:color w:val="0D0D0D" w:themeColor="text1" w:themeTint="F2"/>
                <w:sz w:val="24"/>
                <w:szCs w:val="24"/>
              </w:rPr>
            </w:pPr>
          </w:p>
        </w:tc>
        <w:tc>
          <w:tcPr>
            <w:tcW w:w="3575" w:type="dxa"/>
            <w:hideMark/>
          </w:tcPr>
          <w:p w14:paraId="2170D1D9" w14:textId="77777777" w:rsidR="005C65B5" w:rsidRPr="00B86EA6" w:rsidRDefault="005C65B5" w:rsidP="005C65B5">
            <w:pPr>
              <w:pStyle w:val="afb"/>
              <w:numPr>
                <w:ilvl w:val="0"/>
                <w:numId w:val="84"/>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123 is logged in </w:t>
            </w:r>
          </w:p>
          <w:p w14:paraId="002F4455" w14:textId="77777777" w:rsidR="005C65B5" w:rsidRPr="00B86EA6" w:rsidRDefault="005C65B5" w:rsidP="00C11366">
            <w:pPr>
              <w:ind w:left="785"/>
              <w:rPr>
                <w:rFonts w:cstheme="minorHAnsi"/>
                <w:color w:val="0D0D0D" w:themeColor="text1" w:themeTint="F2"/>
                <w:sz w:val="24"/>
                <w:szCs w:val="24"/>
              </w:rPr>
            </w:pPr>
          </w:p>
        </w:tc>
      </w:tr>
      <w:tr w:rsidR="00B86EA6" w:rsidRPr="00B86EA6" w14:paraId="4721DCCD" w14:textId="77777777" w:rsidTr="0074438A">
        <w:trPr>
          <w:trHeight w:val="890"/>
        </w:trPr>
        <w:tc>
          <w:tcPr>
            <w:tcW w:w="2561" w:type="dxa"/>
            <w:hideMark/>
          </w:tcPr>
          <w:p w14:paraId="003469A4"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NameWrongUserLogsin</w:t>
            </w:r>
            <w:proofErr w:type="spellEnd"/>
            <w:r w:rsidRPr="00B86EA6">
              <w:rPr>
                <w:rFonts w:cstheme="minorHAnsi"/>
                <w:b/>
                <w:bCs/>
                <w:color w:val="0D0D0D" w:themeColor="text1" w:themeTint="F2"/>
                <w:sz w:val="24"/>
                <w:szCs w:val="24"/>
                <w:lang w:val="en-US"/>
              </w:rPr>
              <w:br/>
            </w:r>
          </w:p>
        </w:tc>
        <w:tc>
          <w:tcPr>
            <w:tcW w:w="3952" w:type="dxa"/>
            <w:hideMark/>
          </w:tcPr>
          <w:p w14:paraId="75C57079" w14:textId="77777777" w:rsidR="005C65B5" w:rsidRPr="00B86EA6" w:rsidRDefault="005C65B5" w:rsidP="005C65B5">
            <w:pPr>
              <w:pStyle w:val="afb"/>
              <w:numPr>
                <w:ilvl w:val="0"/>
                <w:numId w:val="8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3278BF21" w14:textId="77777777" w:rsidR="005C65B5" w:rsidRPr="00B86EA6" w:rsidRDefault="005C65B5" w:rsidP="00C11366">
            <w:pPr>
              <w:pStyle w:val="afb"/>
              <w:ind w:left="1080"/>
              <w:rPr>
                <w:rFonts w:cstheme="minorHAnsi"/>
                <w:color w:val="0D0D0D" w:themeColor="text1" w:themeTint="F2"/>
                <w:sz w:val="24"/>
                <w:szCs w:val="24"/>
              </w:rPr>
            </w:pPr>
          </w:p>
          <w:p w14:paraId="5D492FBA" w14:textId="77777777" w:rsidR="005C65B5" w:rsidRPr="00B86EA6" w:rsidRDefault="005C65B5" w:rsidP="005C65B5">
            <w:pPr>
              <w:pStyle w:val="afb"/>
              <w:numPr>
                <w:ilvl w:val="0"/>
                <w:numId w:val="85"/>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5BB8CB22" w14:textId="77777777" w:rsidR="005C65B5" w:rsidRPr="00B86EA6" w:rsidRDefault="005C65B5" w:rsidP="005C65B5">
            <w:pPr>
              <w:numPr>
                <w:ilvl w:val="0"/>
                <w:numId w:val="85"/>
              </w:numPr>
              <w:spacing w:after="160" w:line="259" w:lineRule="auto"/>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name not correctly</w:t>
            </w:r>
          </w:p>
          <w:p w14:paraId="5B55CC03" w14:textId="77777777" w:rsidR="005C65B5" w:rsidRPr="00B86EA6" w:rsidRDefault="005C65B5" w:rsidP="00C11366">
            <w:pPr>
              <w:ind w:left="720"/>
              <w:rPr>
                <w:rFonts w:cstheme="minorHAnsi"/>
                <w:color w:val="0D0D0D" w:themeColor="text1" w:themeTint="F2"/>
                <w:sz w:val="24"/>
                <w:szCs w:val="24"/>
              </w:rPr>
            </w:pPr>
          </w:p>
        </w:tc>
        <w:tc>
          <w:tcPr>
            <w:tcW w:w="3575" w:type="dxa"/>
            <w:hideMark/>
          </w:tcPr>
          <w:p w14:paraId="0580882E" w14:textId="77777777" w:rsidR="005C65B5" w:rsidRPr="00B86EA6" w:rsidRDefault="005C65B5" w:rsidP="005C65B5">
            <w:pPr>
              <w:pStyle w:val="afb"/>
              <w:numPr>
                <w:ilvl w:val="0"/>
                <w:numId w:val="86"/>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not logged in</w:t>
            </w:r>
          </w:p>
          <w:p w14:paraId="2EF4EE35" w14:textId="77777777" w:rsidR="005C65B5" w:rsidRPr="00B86EA6" w:rsidRDefault="005C65B5" w:rsidP="005C65B5">
            <w:pPr>
              <w:pStyle w:val="afb"/>
              <w:numPr>
                <w:ilvl w:val="0"/>
                <w:numId w:val="86"/>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  receives</w:t>
            </w:r>
            <w:proofErr w:type="gramEnd"/>
            <w:r w:rsidRPr="00B86EA6">
              <w:rPr>
                <w:rFonts w:cstheme="minorHAnsi"/>
                <w:color w:val="0D0D0D" w:themeColor="text1" w:themeTint="F2"/>
                <w:sz w:val="24"/>
                <w:szCs w:val="24"/>
                <w:lang w:val="en-US"/>
              </w:rPr>
              <w:t xml:space="preserve"> "Logs in info wrong" error</w:t>
            </w:r>
          </w:p>
          <w:p w14:paraId="05632227" w14:textId="77777777" w:rsidR="005C65B5" w:rsidRPr="00B86EA6" w:rsidRDefault="005C65B5" w:rsidP="00C11366">
            <w:pPr>
              <w:pStyle w:val="afb"/>
              <w:ind w:left="785"/>
              <w:rPr>
                <w:rFonts w:cstheme="minorHAnsi"/>
                <w:color w:val="0D0D0D" w:themeColor="text1" w:themeTint="F2"/>
                <w:sz w:val="24"/>
                <w:szCs w:val="24"/>
              </w:rPr>
            </w:pPr>
          </w:p>
        </w:tc>
      </w:tr>
      <w:tr w:rsidR="00B86EA6" w:rsidRPr="00B86EA6" w14:paraId="2D178A7C" w14:textId="77777777" w:rsidTr="0074438A">
        <w:trPr>
          <w:trHeight w:val="647"/>
        </w:trPr>
        <w:tc>
          <w:tcPr>
            <w:tcW w:w="2561" w:type="dxa"/>
            <w:hideMark/>
          </w:tcPr>
          <w:p w14:paraId="79208BDF" w14:textId="77777777" w:rsidR="005C65B5" w:rsidRPr="00B86EA6" w:rsidRDefault="005C65B5"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PasswordWrongUserLogsin</w:t>
            </w:r>
            <w:proofErr w:type="spellEnd"/>
            <w:r w:rsidRPr="00B86EA6">
              <w:rPr>
                <w:rFonts w:cstheme="minorHAnsi"/>
                <w:b/>
                <w:bCs/>
                <w:color w:val="0D0D0D" w:themeColor="text1" w:themeTint="F2"/>
                <w:sz w:val="24"/>
                <w:szCs w:val="24"/>
                <w:lang w:val="en-US"/>
              </w:rPr>
              <w:t xml:space="preserve"> </w:t>
            </w:r>
            <w:r w:rsidRPr="00B86EA6">
              <w:rPr>
                <w:rFonts w:cstheme="minorHAnsi"/>
                <w:b/>
                <w:bCs/>
                <w:color w:val="0D0D0D" w:themeColor="text1" w:themeTint="F2"/>
                <w:sz w:val="24"/>
                <w:szCs w:val="24"/>
                <w:lang w:val="en-US"/>
              </w:rPr>
              <w:br/>
            </w:r>
          </w:p>
        </w:tc>
        <w:tc>
          <w:tcPr>
            <w:tcW w:w="3952" w:type="dxa"/>
            <w:hideMark/>
          </w:tcPr>
          <w:p w14:paraId="70A2DD53" w14:textId="77777777" w:rsidR="005C65B5" w:rsidRPr="00B86EA6" w:rsidRDefault="005C65B5" w:rsidP="005C65B5">
            <w:pPr>
              <w:pStyle w:val="afb"/>
              <w:numPr>
                <w:ilvl w:val="0"/>
                <w:numId w:val="8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 User enter </w:t>
            </w:r>
            <w:proofErr w:type="gramStart"/>
            <w:r w:rsidRPr="00B86EA6">
              <w:rPr>
                <w:rFonts w:cstheme="minorHAnsi"/>
                <w:color w:val="0D0D0D" w:themeColor="text1" w:themeTint="F2"/>
                <w:sz w:val="24"/>
                <w:szCs w:val="24"/>
                <w:lang w:val="en-US"/>
              </w:rPr>
              <w:t>the  logs</w:t>
            </w:r>
            <w:proofErr w:type="gramEnd"/>
            <w:r w:rsidRPr="00B86EA6">
              <w:rPr>
                <w:rFonts w:cstheme="minorHAnsi"/>
                <w:color w:val="0D0D0D" w:themeColor="text1" w:themeTint="F2"/>
                <w:sz w:val="24"/>
                <w:szCs w:val="24"/>
                <w:lang w:val="en-US"/>
              </w:rPr>
              <w:t xml:space="preserve"> in page</w:t>
            </w:r>
          </w:p>
          <w:p w14:paraId="3311A7F9" w14:textId="77777777" w:rsidR="005C65B5" w:rsidRPr="00B86EA6" w:rsidRDefault="005C65B5" w:rsidP="00C11366">
            <w:pPr>
              <w:pStyle w:val="afb"/>
              <w:ind w:left="1080"/>
              <w:rPr>
                <w:rFonts w:cstheme="minorHAnsi"/>
                <w:color w:val="0D0D0D" w:themeColor="text1" w:themeTint="F2"/>
                <w:sz w:val="24"/>
                <w:szCs w:val="24"/>
              </w:rPr>
            </w:pPr>
          </w:p>
          <w:p w14:paraId="4765C7CF" w14:textId="77777777" w:rsidR="005C65B5" w:rsidRPr="00B86EA6" w:rsidRDefault="005C65B5" w:rsidP="005C65B5">
            <w:pPr>
              <w:pStyle w:val="afb"/>
              <w:numPr>
                <w:ilvl w:val="0"/>
                <w:numId w:val="87"/>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User </w:t>
            </w:r>
            <w:proofErr w:type="gramStart"/>
            <w:r w:rsidRPr="00B86EA6">
              <w:rPr>
                <w:rFonts w:cstheme="minorHAnsi"/>
                <w:color w:val="0D0D0D" w:themeColor="text1" w:themeTint="F2"/>
                <w:sz w:val="24"/>
                <w:szCs w:val="24"/>
                <w:lang w:val="en-US"/>
              </w:rPr>
              <w:t>chose  logs</w:t>
            </w:r>
            <w:proofErr w:type="gramEnd"/>
            <w:r w:rsidRPr="00B86EA6">
              <w:rPr>
                <w:rFonts w:cstheme="minorHAnsi"/>
                <w:color w:val="0D0D0D" w:themeColor="text1" w:themeTint="F2"/>
                <w:sz w:val="24"/>
                <w:szCs w:val="24"/>
                <w:lang w:val="en-US"/>
              </w:rPr>
              <w:t xml:space="preserve"> in as User</w:t>
            </w:r>
          </w:p>
          <w:p w14:paraId="26AF2D90" w14:textId="77777777" w:rsidR="005C65B5" w:rsidRPr="00B86EA6" w:rsidRDefault="005C65B5" w:rsidP="00C11366">
            <w:pPr>
              <w:pStyle w:val="afb"/>
              <w:rPr>
                <w:rFonts w:cstheme="minorHAnsi"/>
                <w:color w:val="0D0D0D" w:themeColor="text1" w:themeTint="F2"/>
                <w:sz w:val="24"/>
                <w:szCs w:val="24"/>
                <w:lang w:val="en-US"/>
              </w:rPr>
            </w:pPr>
          </w:p>
          <w:p w14:paraId="2973AD3A" w14:textId="77777777" w:rsidR="005C65B5" w:rsidRPr="00B86EA6" w:rsidRDefault="005C65B5" w:rsidP="005C65B5">
            <w:pPr>
              <w:pStyle w:val="afb"/>
              <w:numPr>
                <w:ilvl w:val="0"/>
                <w:numId w:val="87"/>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w:t>
            </w:r>
            <w:proofErr w:type="gramEnd"/>
            <w:r w:rsidRPr="00B86EA6">
              <w:rPr>
                <w:rFonts w:cstheme="minorHAnsi"/>
                <w:color w:val="0D0D0D" w:themeColor="text1" w:themeTint="F2"/>
                <w:sz w:val="24"/>
                <w:szCs w:val="24"/>
                <w:lang w:val="en-US"/>
              </w:rPr>
              <w:t xml:space="preserve"> enter password not correctly</w:t>
            </w:r>
          </w:p>
          <w:p w14:paraId="55C96196" w14:textId="77777777" w:rsidR="005C65B5" w:rsidRPr="00B86EA6" w:rsidRDefault="005C65B5" w:rsidP="00C11366">
            <w:pPr>
              <w:pStyle w:val="afb"/>
              <w:ind w:left="785"/>
              <w:rPr>
                <w:rFonts w:cstheme="minorHAnsi"/>
                <w:color w:val="0D0D0D" w:themeColor="text1" w:themeTint="F2"/>
                <w:sz w:val="24"/>
                <w:szCs w:val="24"/>
              </w:rPr>
            </w:pPr>
          </w:p>
        </w:tc>
        <w:tc>
          <w:tcPr>
            <w:tcW w:w="3575" w:type="dxa"/>
            <w:hideMark/>
          </w:tcPr>
          <w:p w14:paraId="29B19754" w14:textId="77777777" w:rsidR="005C65B5" w:rsidRPr="00B86EA6" w:rsidRDefault="005C65B5" w:rsidP="005C65B5">
            <w:pPr>
              <w:pStyle w:val="afb"/>
              <w:numPr>
                <w:ilvl w:val="0"/>
                <w:numId w:val="88"/>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User 123 Is not logged in</w:t>
            </w:r>
          </w:p>
          <w:p w14:paraId="1D073135" w14:textId="77777777" w:rsidR="005C65B5" w:rsidRPr="00B86EA6" w:rsidRDefault="005C65B5" w:rsidP="005C65B5">
            <w:pPr>
              <w:pStyle w:val="afb"/>
              <w:numPr>
                <w:ilvl w:val="0"/>
                <w:numId w:val="88"/>
              </w:numPr>
              <w:spacing w:after="160"/>
              <w:rPr>
                <w:rFonts w:cstheme="minorHAnsi"/>
                <w:color w:val="0D0D0D" w:themeColor="text1" w:themeTint="F2"/>
                <w:sz w:val="24"/>
                <w:szCs w:val="24"/>
              </w:rPr>
            </w:pPr>
            <w:proofErr w:type="gramStart"/>
            <w:r w:rsidRPr="00B86EA6">
              <w:rPr>
                <w:rFonts w:cstheme="minorHAnsi"/>
                <w:color w:val="0D0D0D" w:themeColor="text1" w:themeTint="F2"/>
                <w:sz w:val="24"/>
                <w:szCs w:val="24"/>
                <w:lang w:val="en-US"/>
              </w:rPr>
              <w:t>User  receives</w:t>
            </w:r>
            <w:proofErr w:type="gramEnd"/>
            <w:r w:rsidRPr="00B86EA6">
              <w:rPr>
                <w:rFonts w:cstheme="minorHAnsi"/>
                <w:color w:val="0D0D0D" w:themeColor="text1" w:themeTint="F2"/>
                <w:sz w:val="24"/>
                <w:szCs w:val="24"/>
                <w:lang w:val="en-US"/>
              </w:rPr>
              <w:t xml:space="preserve"> "Logs in info wrong" error</w:t>
            </w:r>
          </w:p>
          <w:p w14:paraId="37F780DE" w14:textId="77777777" w:rsidR="005C65B5" w:rsidRPr="00B86EA6" w:rsidRDefault="005C65B5" w:rsidP="00C11366">
            <w:pPr>
              <w:pStyle w:val="afb"/>
              <w:ind w:left="785"/>
              <w:rPr>
                <w:rFonts w:cstheme="minorHAnsi"/>
                <w:color w:val="0D0D0D" w:themeColor="text1" w:themeTint="F2"/>
                <w:sz w:val="24"/>
                <w:szCs w:val="24"/>
              </w:rPr>
            </w:pPr>
          </w:p>
        </w:tc>
      </w:tr>
    </w:tbl>
    <w:p w14:paraId="142A136C" w14:textId="02DA9BF5" w:rsidR="005C65B5" w:rsidRPr="00176B49" w:rsidRDefault="005C65B5" w:rsidP="00176B49">
      <w:pPr>
        <w:spacing w:before="100" w:line="264" w:lineRule="auto"/>
        <w:rPr>
          <w:rFonts w:cstheme="minorHAnsi"/>
          <w:color w:val="0D0D0D" w:themeColor="text1" w:themeTint="F2"/>
          <w:sz w:val="24"/>
          <w:szCs w:val="24"/>
          <w:rtl/>
          <w:lang w:val="en-US"/>
        </w:rPr>
      </w:pPr>
    </w:p>
    <w:p w14:paraId="51954D87" w14:textId="0EA4A87C" w:rsidR="005C65B5" w:rsidRPr="0038799E" w:rsidRDefault="005C65B5" w:rsidP="0038799E">
      <w:pPr>
        <w:pStyle w:val="3"/>
        <w:bidi/>
        <w:rPr>
          <w:sz w:val="36"/>
          <w:szCs w:val="36"/>
          <w:u w:val="single"/>
          <w:rtl/>
          <w:lang w:val="en-US"/>
        </w:rPr>
      </w:pPr>
      <w:bookmarkStart w:id="30" w:name="_Toc194946751"/>
      <w:bookmarkStart w:id="31" w:name="_Toc194947054"/>
      <w:r w:rsidRPr="0038799E">
        <w:rPr>
          <w:sz w:val="36"/>
          <w:szCs w:val="36"/>
          <w:u w:val="single"/>
          <w:rtl/>
        </w:rPr>
        <w:t>2.</w:t>
      </w:r>
      <w:r w:rsidR="00920E92" w:rsidRPr="0038799E">
        <w:rPr>
          <w:sz w:val="36"/>
          <w:szCs w:val="36"/>
          <w:u w:val="single"/>
        </w:rPr>
        <w:t xml:space="preserve"> </w:t>
      </w:r>
      <w:r w:rsidR="00920E92" w:rsidRPr="0038799E">
        <w:rPr>
          <w:sz w:val="36"/>
          <w:szCs w:val="36"/>
          <w:u w:val="single"/>
          <w:rtl/>
        </w:rPr>
        <w:t>פעולות קנייה של מבקר-אורח</w:t>
      </w:r>
      <w:r w:rsidR="00920E92" w:rsidRPr="0038799E">
        <w:rPr>
          <w:sz w:val="36"/>
          <w:szCs w:val="36"/>
          <w:u w:val="single"/>
        </w:rPr>
        <w:t>:</w:t>
      </w:r>
      <w:bookmarkEnd w:id="30"/>
      <w:bookmarkEnd w:id="31"/>
    </w:p>
    <w:p w14:paraId="6CCA2383" w14:textId="77777777" w:rsidR="005C65B5" w:rsidRPr="00B86EA6" w:rsidRDefault="005C65B5" w:rsidP="005C65B5">
      <w:pPr>
        <w:rPr>
          <w:rFonts w:cstheme="minorHAnsi"/>
          <w:color w:val="0D0D0D" w:themeColor="text1" w:themeTint="F2"/>
          <w:sz w:val="24"/>
          <w:szCs w:val="24"/>
          <w:lang w:val="en-US"/>
        </w:rPr>
      </w:pPr>
    </w:p>
    <w:tbl>
      <w:tblPr>
        <w:tblStyle w:val="1-2"/>
        <w:tblW w:w="0" w:type="auto"/>
        <w:tblLook w:val="04A0" w:firstRow="1" w:lastRow="0" w:firstColumn="1" w:lastColumn="0" w:noHBand="0" w:noVBand="1"/>
      </w:tblPr>
      <w:tblGrid>
        <w:gridCol w:w="3091"/>
        <w:gridCol w:w="2422"/>
        <w:gridCol w:w="3504"/>
      </w:tblGrid>
      <w:tr w:rsidR="00B86EA6" w:rsidRPr="00B86EA6" w14:paraId="5AD181C2" w14:textId="77777777" w:rsidTr="00140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14DC8" w14:textId="77777777" w:rsidR="005C65B5" w:rsidRPr="00B86EA6" w:rsidRDefault="005C65B5"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0FD1A86F" w14:textId="77777777" w:rsidR="005C65B5" w:rsidRPr="00B86EA6" w:rsidRDefault="005C65B5"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79375554" w14:textId="77777777" w:rsidR="005C65B5" w:rsidRPr="00B86EA6" w:rsidRDefault="005C65B5"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324230C2"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26BCE4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GetShopsAndItems</w:t>
            </w:r>
          </w:p>
        </w:tc>
        <w:tc>
          <w:tcPr>
            <w:tcW w:w="0" w:type="auto"/>
            <w:hideMark/>
          </w:tcPr>
          <w:p w14:paraId="6CD4B18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36ACB742"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is not in the system </w:t>
            </w:r>
          </w:p>
          <w:p w14:paraId="1AFF1FA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enters the system</w:t>
            </w:r>
          </w:p>
          <w:p w14:paraId="486DA70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p>
        </w:tc>
        <w:tc>
          <w:tcPr>
            <w:tcW w:w="0" w:type="auto"/>
            <w:hideMark/>
          </w:tcPr>
          <w:p w14:paraId="31AE7AB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System retrieves all shops </w:t>
            </w:r>
          </w:p>
          <w:p w14:paraId="0DA65B8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System retrieves all items </w:t>
            </w:r>
          </w:p>
          <w:p w14:paraId="42131C58"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System sends the data to the user</w:t>
            </w:r>
          </w:p>
          <w:p w14:paraId="723339E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4. User receives all the data</w:t>
            </w:r>
          </w:p>
        </w:tc>
      </w:tr>
      <w:tr w:rsidR="00B86EA6" w:rsidRPr="00B86EA6" w14:paraId="4007BED2"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0555F77"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SearchItemsWithFilters</w:t>
            </w:r>
          </w:p>
        </w:tc>
        <w:tc>
          <w:tcPr>
            <w:tcW w:w="0" w:type="auto"/>
            <w:hideMark/>
          </w:tcPr>
          <w:p w14:paraId="563C1BAA"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enters the system </w:t>
            </w:r>
          </w:p>
          <w:p w14:paraId="5AFE34E1"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2. User requests item search with parameters: ItemName, Category, KeyText, PriceRange, ItemRate, ShopRate</w:t>
            </w:r>
          </w:p>
          <w:p w14:paraId="653F79B2"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4F2C9953"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7D02E20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System searches in all shops </w:t>
            </w:r>
          </w:p>
          <w:p w14:paraId="72A762A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System filters items using provided parameters </w:t>
            </w:r>
          </w:p>
          <w:p w14:paraId="1A801DE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System sends filtered data to the user</w:t>
            </w:r>
          </w:p>
        </w:tc>
      </w:tr>
      <w:tr w:rsidR="00B86EA6" w:rsidRPr="00B86EA6" w14:paraId="1C9E1B48"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043055F6"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lastRenderedPageBreak/>
              <w:t>SearchItemsWithoutFilters</w:t>
            </w:r>
          </w:p>
        </w:tc>
        <w:tc>
          <w:tcPr>
            <w:tcW w:w="0" w:type="auto"/>
            <w:hideMark/>
          </w:tcPr>
          <w:p w14:paraId="4D5E5F6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is not in the system </w:t>
            </w:r>
          </w:p>
          <w:p w14:paraId="387F1CF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enters the system </w:t>
            </w:r>
          </w:p>
          <w:p w14:paraId="7F86A65C"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requests item search without parameters</w:t>
            </w:r>
          </w:p>
          <w:p w14:paraId="6BA922F0"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p w14:paraId="52AE334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7FF1AF0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System searches in all shops </w:t>
            </w:r>
          </w:p>
          <w:p w14:paraId="75D5E036"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System retrieves all available items </w:t>
            </w:r>
          </w:p>
          <w:p w14:paraId="29076AE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System sends all available items to the user</w:t>
            </w:r>
          </w:p>
        </w:tc>
      </w:tr>
      <w:tr w:rsidR="00B86EA6" w:rsidRPr="00B86EA6" w14:paraId="55DCD5B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7889656E"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EmptySearchResults</w:t>
            </w:r>
          </w:p>
        </w:tc>
        <w:tc>
          <w:tcPr>
            <w:tcW w:w="0" w:type="auto"/>
            <w:hideMark/>
          </w:tcPr>
          <w:p w14:paraId="4A0529B7"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is not in the system </w:t>
            </w:r>
          </w:p>
          <w:p w14:paraId="431E3BF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enters the system </w:t>
            </w:r>
          </w:p>
          <w:p w14:paraId="79EEDDB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requests item search with parameters that do not match any items</w:t>
            </w:r>
          </w:p>
          <w:p w14:paraId="5BBDEDFC"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p>
        </w:tc>
        <w:tc>
          <w:tcPr>
            <w:tcW w:w="0" w:type="auto"/>
            <w:hideMark/>
          </w:tcPr>
          <w:p w14:paraId="205FB14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System searches in all shops </w:t>
            </w:r>
          </w:p>
          <w:p w14:paraId="12214E6F"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No matching items found </w:t>
            </w:r>
          </w:p>
          <w:p w14:paraId="22CAB70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System returns "No items found" message</w:t>
            </w:r>
          </w:p>
        </w:tc>
      </w:tr>
      <w:tr w:rsidR="00B86EA6" w:rsidRPr="00B86EA6" w14:paraId="6B127653"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1400D56F"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SystemErrorDuringSearch</w:t>
            </w:r>
          </w:p>
        </w:tc>
        <w:tc>
          <w:tcPr>
            <w:tcW w:w="0" w:type="auto"/>
            <w:hideMark/>
          </w:tcPr>
          <w:p w14:paraId="7F08BD0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is not in the system </w:t>
            </w:r>
          </w:p>
          <w:p w14:paraId="0D483D6A"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enters the system </w:t>
            </w:r>
          </w:p>
          <w:p w14:paraId="2768C1D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requests item search </w:t>
            </w:r>
          </w:p>
          <w:p w14:paraId="78E0D64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Unexpected system error occurs</w:t>
            </w:r>
          </w:p>
          <w:p w14:paraId="648A4494"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p>
        </w:tc>
        <w:tc>
          <w:tcPr>
            <w:tcW w:w="0" w:type="auto"/>
            <w:hideMark/>
          </w:tcPr>
          <w:p w14:paraId="2775BE4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logs the error 2. System returns an error message to the user</w:t>
            </w:r>
          </w:p>
        </w:tc>
      </w:tr>
      <w:tr w:rsidR="00B86EA6" w:rsidRPr="00B86EA6" w14:paraId="56224A06"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E522CA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SearchItemsInSpecificShop</w:t>
            </w:r>
          </w:p>
        </w:tc>
        <w:tc>
          <w:tcPr>
            <w:tcW w:w="0" w:type="auto"/>
            <w:hideMark/>
          </w:tcPr>
          <w:p w14:paraId="71874500"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item search with ShopID, ItemName, Category, KeyText, PriceRange, ItemRate</w:t>
            </w:r>
          </w:p>
        </w:tc>
        <w:tc>
          <w:tcPr>
            <w:tcW w:w="0" w:type="auto"/>
            <w:hideMark/>
          </w:tcPr>
          <w:p w14:paraId="6D6EFE6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searches for ShopID 2. System validates that the shop exists 3. System filters items in this shop using provided parameters 4. System sends filtered data to the user</w:t>
            </w:r>
          </w:p>
        </w:tc>
      </w:tr>
      <w:tr w:rsidR="00B86EA6" w:rsidRPr="00B86EA6" w14:paraId="2A31C8D5"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7C7EA038"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ShopNotFound</w:t>
            </w:r>
          </w:p>
        </w:tc>
        <w:tc>
          <w:tcPr>
            <w:tcW w:w="0" w:type="auto"/>
            <w:hideMark/>
          </w:tcPr>
          <w:p w14:paraId="20D56E98"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item search with a non-existent ShopID</w:t>
            </w:r>
          </w:p>
        </w:tc>
        <w:tc>
          <w:tcPr>
            <w:tcW w:w="0" w:type="auto"/>
            <w:hideMark/>
          </w:tcPr>
          <w:p w14:paraId="3700866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searches for ShopID 2. System returns "Shop not found" message</w:t>
            </w:r>
          </w:p>
        </w:tc>
      </w:tr>
      <w:tr w:rsidR="00B86EA6" w:rsidRPr="00B86EA6" w14:paraId="6A5ACCA9"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52F266EC"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AddItemsToCart</w:t>
            </w:r>
          </w:p>
        </w:tc>
        <w:tc>
          <w:tcPr>
            <w:tcW w:w="0" w:type="auto"/>
            <w:hideMark/>
          </w:tcPr>
          <w:p w14:paraId="386359E1"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to add items to the cart with ShopID, ItemsID, SessionToken</w:t>
            </w:r>
          </w:p>
        </w:tc>
        <w:tc>
          <w:tcPr>
            <w:tcW w:w="0" w:type="auto"/>
            <w:hideMark/>
          </w:tcPr>
          <w:p w14:paraId="567BE707"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searches for ShopID 2. System validates that the shop exists 3. System searches for ItemsID 4. System validates that items exist and are available 5. System adds items to the respective basket 6. System sends confirmation to the user</w:t>
            </w:r>
          </w:p>
        </w:tc>
      </w:tr>
      <w:tr w:rsidR="00B86EA6" w:rsidRPr="00B86EA6" w14:paraId="6A62AD75"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86A566C"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CartCheck</w:t>
            </w:r>
          </w:p>
        </w:tc>
        <w:tc>
          <w:tcPr>
            <w:tcW w:w="0" w:type="auto"/>
            <w:hideMark/>
          </w:tcPr>
          <w:p w14:paraId="62823DB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enters the system 2. User requests cart content </w:t>
            </w:r>
            <w:r w:rsidRPr="00B86EA6">
              <w:rPr>
                <w:rFonts w:cstheme="minorHAnsi"/>
                <w:color w:val="0D0D0D" w:themeColor="text1" w:themeTint="F2"/>
                <w:sz w:val="24"/>
                <w:szCs w:val="24"/>
                <w:lang/>
              </w:rPr>
              <w:lastRenderedPageBreak/>
              <w:t>with SessionToken, CartID</w:t>
            </w:r>
          </w:p>
        </w:tc>
        <w:tc>
          <w:tcPr>
            <w:tcW w:w="0" w:type="auto"/>
            <w:hideMark/>
          </w:tcPr>
          <w:p w14:paraId="398625BE"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 xml:space="preserve">1. System searches for CartID 2. System validates that the cart exists 3. System verifies that the cart belongs to the user 4. </w:t>
            </w:r>
            <w:r w:rsidRPr="00B86EA6">
              <w:rPr>
                <w:rFonts w:cstheme="minorHAnsi"/>
                <w:color w:val="0D0D0D" w:themeColor="text1" w:themeTint="F2"/>
                <w:sz w:val="24"/>
                <w:szCs w:val="24"/>
                <w:lang/>
              </w:rPr>
              <w:lastRenderedPageBreak/>
              <w:t>System sends cart data to the user</w:t>
            </w:r>
          </w:p>
        </w:tc>
      </w:tr>
      <w:tr w:rsidR="00B86EA6" w:rsidRPr="00B86EA6" w14:paraId="1C0895D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66A54DA0"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CartNotFound</w:t>
            </w:r>
          </w:p>
        </w:tc>
        <w:tc>
          <w:tcPr>
            <w:tcW w:w="0" w:type="auto"/>
            <w:hideMark/>
          </w:tcPr>
          <w:p w14:paraId="6E9FD115"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cart content with a non-existent CartID</w:t>
            </w:r>
          </w:p>
        </w:tc>
        <w:tc>
          <w:tcPr>
            <w:tcW w:w="0" w:type="auto"/>
            <w:hideMark/>
          </w:tcPr>
          <w:p w14:paraId="04250A4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searches for CartID 2. System returns "Cart not found" message</w:t>
            </w:r>
          </w:p>
        </w:tc>
      </w:tr>
      <w:tr w:rsidR="00B86EA6" w:rsidRPr="00B86EA6" w14:paraId="185FDC3C"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106A4F73"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UnauthorizedCartAccess</w:t>
            </w:r>
          </w:p>
        </w:tc>
        <w:tc>
          <w:tcPr>
            <w:tcW w:w="0" w:type="auto"/>
            <w:hideMark/>
          </w:tcPr>
          <w:p w14:paraId="5976B48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cart content that does not belong to them</w:t>
            </w:r>
          </w:p>
        </w:tc>
        <w:tc>
          <w:tcPr>
            <w:tcW w:w="0" w:type="auto"/>
            <w:hideMark/>
          </w:tcPr>
          <w:p w14:paraId="39F8C9B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cart ownership 2. System returns "Unauthorized access" message</w:t>
            </w:r>
          </w:p>
        </w:tc>
      </w:tr>
      <w:tr w:rsidR="00B86EA6" w:rsidRPr="00B86EA6" w14:paraId="33C9D648"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3090A059"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RemoveItemsFromCart</w:t>
            </w:r>
          </w:p>
        </w:tc>
        <w:tc>
          <w:tcPr>
            <w:tcW w:w="0" w:type="auto"/>
            <w:hideMark/>
          </w:tcPr>
          <w:p w14:paraId="376432C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to remove items from cart with SessionToken, CartID, ItemsToDeleteID</w:t>
            </w:r>
          </w:p>
        </w:tc>
        <w:tc>
          <w:tcPr>
            <w:tcW w:w="0" w:type="auto"/>
            <w:hideMark/>
          </w:tcPr>
          <w:p w14:paraId="19FDAC5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searches for CartID 2. System validates cart existence 3. System verifies cart ownership 4. System searches for ItemsToDeleteID 5. System validates that items exist in the cart 6. System asks for user confirmation 7. User approves deletion 8. System removes items from cart 9. System sends confirmation to user</w:t>
            </w:r>
          </w:p>
        </w:tc>
      </w:tr>
      <w:tr w:rsidR="00B86EA6" w:rsidRPr="00B86EA6" w14:paraId="54D85FFF"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612E5CF9"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BuyCartContent</w:t>
            </w:r>
          </w:p>
        </w:tc>
        <w:tc>
          <w:tcPr>
            <w:tcW w:w="0" w:type="auto"/>
            <w:hideMark/>
          </w:tcPr>
          <w:p w14:paraId="4AB1ADF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to buy cart content with SessionToken, CartID</w:t>
            </w:r>
          </w:p>
        </w:tc>
        <w:tc>
          <w:tcPr>
            <w:tcW w:w="0" w:type="auto"/>
            <w:hideMark/>
          </w:tcPr>
          <w:p w14:paraId="1D6C0A6B"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searches for CartID 2. System validates cart existence 3. System verifies cart ownership 4. System validates item availability 5. System calculates final price with discounts 6. System asks for user confirmation 7. User approves purchase 8. System charges the user 9. System sends confirmation to user</w:t>
            </w:r>
          </w:p>
        </w:tc>
      </w:tr>
      <w:tr w:rsidR="00B86EA6" w:rsidRPr="00B86EA6" w14:paraId="5461A67A" w14:textId="77777777" w:rsidTr="001403B3">
        <w:tc>
          <w:tcPr>
            <w:cnfStyle w:val="001000000000" w:firstRow="0" w:lastRow="0" w:firstColumn="1" w:lastColumn="0" w:oddVBand="0" w:evenVBand="0" w:oddHBand="0" w:evenHBand="0" w:firstRowFirstColumn="0" w:firstRowLastColumn="0" w:lastRowFirstColumn="0" w:lastRowLastColumn="0"/>
            <w:tcW w:w="0" w:type="auto"/>
            <w:hideMark/>
          </w:tcPr>
          <w:p w14:paraId="0BE78B2A" w14:textId="77777777" w:rsidR="005C65B5" w:rsidRPr="00B86EA6" w:rsidRDefault="005C65B5" w:rsidP="00C11366">
            <w:pPr>
              <w:rPr>
                <w:rFonts w:cstheme="minorHAnsi"/>
                <w:color w:val="0D0D0D" w:themeColor="text1" w:themeTint="F2"/>
                <w:sz w:val="24"/>
                <w:szCs w:val="24"/>
              </w:rPr>
            </w:pPr>
            <w:r w:rsidRPr="00B86EA6">
              <w:rPr>
                <w:rFonts w:cstheme="minorHAnsi"/>
                <w:color w:val="0D0D0D" w:themeColor="text1" w:themeTint="F2"/>
                <w:sz w:val="24"/>
                <w:szCs w:val="24"/>
                <w:lang/>
              </w:rPr>
              <w:t>ItemUnavailableForPurchase</w:t>
            </w:r>
          </w:p>
        </w:tc>
        <w:tc>
          <w:tcPr>
            <w:tcW w:w="0" w:type="auto"/>
            <w:hideMark/>
          </w:tcPr>
          <w:p w14:paraId="4CD26F59"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enters the system 2. User requests to buy cart content but an item is unavailable</w:t>
            </w:r>
          </w:p>
        </w:tc>
        <w:tc>
          <w:tcPr>
            <w:tcW w:w="0" w:type="auto"/>
            <w:hideMark/>
          </w:tcPr>
          <w:p w14:paraId="40067FCD" w14:textId="77777777" w:rsidR="005C65B5" w:rsidRPr="00B86EA6" w:rsidRDefault="005C65B5"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validates cart existence 2. System verifies cart ownership 3. System checks item availability 4. System returns "One or more items are unavailable" message</w:t>
            </w:r>
          </w:p>
        </w:tc>
      </w:tr>
    </w:tbl>
    <w:p w14:paraId="42B217B7" w14:textId="77777777" w:rsidR="0074438A" w:rsidRPr="00B86EA6" w:rsidRDefault="0074438A" w:rsidP="0074438A">
      <w:pPr>
        <w:bidi/>
        <w:rPr>
          <w:rFonts w:cstheme="minorHAnsi"/>
          <w:noProof/>
          <w:color w:val="0D0D0D" w:themeColor="text1" w:themeTint="F2"/>
          <w:sz w:val="28"/>
          <w:szCs w:val="28"/>
          <w:rtl/>
          <w:lang w:val="en-US"/>
        </w:rPr>
      </w:pPr>
    </w:p>
    <w:p w14:paraId="6D0E074F" w14:textId="508F77B8" w:rsidR="007D4207" w:rsidRPr="0038799E" w:rsidRDefault="00920E92" w:rsidP="0038799E">
      <w:pPr>
        <w:pStyle w:val="3"/>
        <w:numPr>
          <w:ilvl w:val="0"/>
          <w:numId w:val="88"/>
        </w:numPr>
        <w:bidi/>
        <w:rPr>
          <w:noProof/>
          <w:sz w:val="36"/>
          <w:szCs w:val="36"/>
          <w:u w:val="single"/>
          <w:lang w:val="en-US"/>
        </w:rPr>
      </w:pPr>
      <w:bookmarkStart w:id="32" w:name="_Toc194946752"/>
      <w:bookmarkStart w:id="33" w:name="_Toc194947055"/>
      <w:r w:rsidRPr="0038799E">
        <w:rPr>
          <w:sz w:val="36"/>
          <w:szCs w:val="36"/>
          <w:u w:val="single"/>
          <w:rtl/>
        </w:rPr>
        <w:t>פעולות קנייה של מבקר-מנוי בשוק</w:t>
      </w:r>
      <w:r w:rsidRPr="0038799E">
        <w:rPr>
          <w:sz w:val="36"/>
          <w:szCs w:val="36"/>
          <w:u w:val="single"/>
        </w:rPr>
        <w:t>:</w:t>
      </w:r>
      <w:bookmarkEnd w:id="32"/>
      <w:bookmarkEnd w:id="33"/>
    </w:p>
    <w:tbl>
      <w:tblPr>
        <w:tblW w:w="0" w:type="auto"/>
        <w:tblLook w:val="04A0" w:firstRow="1" w:lastRow="0" w:firstColumn="1" w:lastColumn="0" w:noHBand="0" w:noVBand="1"/>
      </w:tblPr>
      <w:tblGrid>
        <w:gridCol w:w="9019"/>
      </w:tblGrid>
      <w:tr w:rsidR="00B86EA6" w:rsidRPr="00B86EA6" w14:paraId="27956D8E" w14:textId="77777777" w:rsidTr="0074438A">
        <w:tc>
          <w:tcPr>
            <w:tcW w:w="9019" w:type="dxa"/>
          </w:tcPr>
          <w:tbl>
            <w:tblPr>
              <w:tblStyle w:val="1-2"/>
              <w:tblpPr w:leftFromText="180" w:rightFromText="180" w:vertAnchor="text" w:horzAnchor="margin" w:tblpX="1135" w:tblpY="-2113"/>
              <w:tblW w:w="0" w:type="auto"/>
              <w:tblLook w:val="04A0" w:firstRow="1" w:lastRow="0" w:firstColumn="1" w:lastColumn="0" w:noHBand="0" w:noVBand="1"/>
            </w:tblPr>
            <w:tblGrid>
              <w:gridCol w:w="2709"/>
              <w:gridCol w:w="2917"/>
              <w:gridCol w:w="3167"/>
            </w:tblGrid>
            <w:tr w:rsidR="00B86EA6" w:rsidRPr="00B86EA6" w14:paraId="74F9F713" w14:textId="77777777" w:rsidTr="0074438A">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83" w:type="dxa"/>
                  <w:hideMark/>
                </w:tcPr>
                <w:p w14:paraId="6B08661C"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3C42428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54FFD0C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34197FFE"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3488935B"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SuccessfulLogout</w:t>
                  </w:r>
                </w:p>
              </w:tc>
              <w:tc>
                <w:tcPr>
                  <w:tcW w:w="0" w:type="auto"/>
                  <w:hideMark/>
                </w:tcPr>
                <w:p w14:paraId="7689E2D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 xml:space="preserve">1. User 123 is created 2. User 123 logs in 3. User </w:t>
                  </w:r>
                  <w:r w:rsidRPr="00B86EA6">
                    <w:rPr>
                      <w:rFonts w:cstheme="minorHAnsi"/>
                      <w:color w:val="0D0D0D" w:themeColor="text1" w:themeTint="F2"/>
                      <w:sz w:val="24"/>
                      <w:szCs w:val="24"/>
                      <w:lang/>
                    </w:rPr>
                    <w:lastRenderedPageBreak/>
                    <w:t>123 adds items to CartID 4. User 123 requests logout</w:t>
                  </w:r>
                </w:p>
              </w:tc>
              <w:tc>
                <w:tcPr>
                  <w:tcW w:w="0" w:type="auto"/>
                  <w:hideMark/>
                </w:tcPr>
                <w:p w14:paraId="22D0820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lastRenderedPageBreak/>
                    <w:t xml:space="preserve">1. System verifies user login 2. System verifies CartID ownership 3. System saves </w:t>
                  </w:r>
                  <w:r w:rsidRPr="00B86EA6">
                    <w:rPr>
                      <w:rFonts w:cstheme="minorHAnsi"/>
                      <w:color w:val="0D0D0D" w:themeColor="text1" w:themeTint="F2"/>
                      <w:sz w:val="24"/>
                      <w:szCs w:val="24"/>
                      <w:lang/>
                    </w:rPr>
                    <w:lastRenderedPageBreak/>
                    <w:t>cart data 4. System changes user status to Guest 5. User 123 receives confirmation</w:t>
                  </w:r>
                </w:p>
              </w:tc>
            </w:tr>
            <w:tr w:rsidR="00B86EA6" w:rsidRPr="00B86EA6" w14:paraId="3BD0A78B"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514FFC41"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LogoutNotLoggedIn</w:t>
                  </w:r>
                </w:p>
              </w:tc>
              <w:tc>
                <w:tcPr>
                  <w:tcW w:w="0" w:type="auto"/>
                  <w:hideMark/>
                </w:tcPr>
                <w:p w14:paraId="048D204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not logged in 2. User 123 requests logout</w:t>
                  </w:r>
                </w:p>
              </w:tc>
              <w:tc>
                <w:tcPr>
                  <w:tcW w:w="0" w:type="auto"/>
                  <w:hideMark/>
                </w:tcPr>
                <w:p w14:paraId="351D303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74463815"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4EB8645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CartOwnershipMismatch</w:t>
                  </w:r>
                </w:p>
              </w:tc>
              <w:tc>
                <w:tcPr>
                  <w:tcW w:w="0" w:type="auto"/>
                  <w:hideMark/>
                </w:tcPr>
                <w:p w14:paraId="12EE96E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created 2. User 123 logs in 3. User 456 adds items to CartID 4. User 123 requests logout</w:t>
                  </w:r>
                </w:p>
              </w:tc>
              <w:tc>
                <w:tcPr>
                  <w:tcW w:w="0" w:type="auto"/>
                  <w:hideMark/>
                </w:tcPr>
                <w:p w14:paraId="661FFD53"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"Cart does not belong to user" error</w:t>
                  </w:r>
                </w:p>
              </w:tc>
            </w:tr>
            <w:tr w:rsidR="00B86EA6" w:rsidRPr="00B86EA6" w14:paraId="3DA15728" w14:textId="77777777" w:rsidTr="0074438A">
              <w:tc>
                <w:tcPr>
                  <w:cnfStyle w:val="001000000000" w:firstRow="0" w:lastRow="0" w:firstColumn="1" w:lastColumn="0" w:oddVBand="0" w:evenVBand="0" w:oddHBand="0" w:evenHBand="0" w:firstRowFirstColumn="0" w:firstRowLastColumn="0" w:lastRowFirstColumn="0" w:lastRowLastColumn="0"/>
                  <w:tcW w:w="2283" w:type="dxa"/>
                  <w:hideMark/>
                </w:tcPr>
                <w:p w14:paraId="44E2832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CartNotSaved</w:t>
                  </w:r>
                </w:p>
              </w:tc>
              <w:tc>
                <w:tcPr>
                  <w:tcW w:w="0" w:type="auto"/>
                  <w:hideMark/>
                </w:tcPr>
                <w:p w14:paraId="40CE3CDE"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created 2. User 123 logs in 3. User 123 adds items to CartID 4. System encounters an error while saving cart 5. User 123 requests logout</w:t>
                  </w:r>
                </w:p>
              </w:tc>
              <w:tc>
                <w:tcPr>
                  <w:tcW w:w="0" w:type="auto"/>
                  <w:hideMark/>
                </w:tcPr>
                <w:p w14:paraId="4301F859"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"Cart data could not be saved" error</w:t>
                  </w:r>
                </w:p>
              </w:tc>
            </w:tr>
          </w:tbl>
          <w:p w14:paraId="719977CA" w14:textId="77777777" w:rsidR="0074438A" w:rsidRPr="00B86EA6" w:rsidRDefault="0074438A" w:rsidP="00C11366">
            <w:pPr>
              <w:rPr>
                <w:rFonts w:cstheme="minorHAnsi"/>
                <w:color w:val="0D0D0D" w:themeColor="text1" w:themeTint="F2"/>
                <w:sz w:val="24"/>
                <w:szCs w:val="24"/>
                <w:lang w:val="en-US"/>
              </w:rPr>
            </w:pPr>
          </w:p>
        </w:tc>
      </w:tr>
      <w:tr w:rsidR="00B86EA6" w:rsidRPr="00B86EA6" w14:paraId="0AAE566C" w14:textId="77777777" w:rsidTr="0074438A">
        <w:tc>
          <w:tcPr>
            <w:tcW w:w="9019" w:type="dxa"/>
          </w:tcPr>
          <w:p w14:paraId="75B93695" w14:textId="77777777" w:rsidR="0074438A" w:rsidRPr="00B86EA6" w:rsidRDefault="0074438A">
            <w:pPr>
              <w:rPr>
                <w:rFonts w:cstheme="minorHAnsi"/>
                <w:color w:val="0D0D0D" w:themeColor="text1" w:themeTint="F2"/>
              </w:rPr>
            </w:pPr>
          </w:p>
          <w:tbl>
            <w:tblPr>
              <w:tblStyle w:val="1-2"/>
              <w:tblW w:w="0" w:type="auto"/>
              <w:tblLook w:val="04A0" w:firstRow="1" w:lastRow="0" w:firstColumn="1" w:lastColumn="0" w:noHBand="0" w:noVBand="1"/>
            </w:tblPr>
            <w:tblGrid>
              <w:gridCol w:w="2888"/>
              <w:gridCol w:w="2428"/>
              <w:gridCol w:w="3477"/>
            </w:tblGrid>
            <w:tr w:rsidR="00B86EA6" w:rsidRPr="00B86EA6" w14:paraId="759543A2"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8AD17"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3E35104A"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14BEC4E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62E228CC"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A509D00"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SuccessfulShopCreation</w:t>
                  </w:r>
                </w:p>
              </w:tc>
              <w:tc>
                <w:tcPr>
                  <w:tcW w:w="0" w:type="auto"/>
                  <w:hideMark/>
                </w:tcPr>
                <w:p w14:paraId="01A412A6"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created 2. User 123 logs in 3. User 123 requests to open a shop "ABC"</w:t>
                  </w:r>
                </w:p>
              </w:tc>
              <w:tc>
                <w:tcPr>
                  <w:tcW w:w="0" w:type="auto"/>
                  <w:hideMark/>
                </w:tcPr>
                <w:p w14:paraId="0E6C115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verifies user login 2. System checks user permissions 3. System confirms unique shop name 4. System creates shop "ABC" 5. System assigns ownership to User 123 6. User 123 receives confirmation</w:t>
                  </w:r>
                </w:p>
              </w:tc>
            </w:tr>
            <w:tr w:rsidR="00B86EA6" w:rsidRPr="00B86EA6" w14:paraId="225850C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943F88F"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ShopCreationNotLoggedIn</w:t>
                  </w:r>
                </w:p>
              </w:tc>
              <w:tc>
                <w:tcPr>
                  <w:tcW w:w="0" w:type="auto"/>
                  <w:hideMark/>
                </w:tcPr>
                <w:p w14:paraId="5FA34B08"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not logged in 2. User 123 requests to open a shop "ABC"</w:t>
                  </w:r>
                </w:p>
              </w:tc>
              <w:tc>
                <w:tcPr>
                  <w:tcW w:w="0" w:type="auto"/>
                  <w:hideMark/>
                </w:tcPr>
                <w:p w14:paraId="16825DE1"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4F199830"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11F2261"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NoPermissionToOpenShop</w:t>
                  </w:r>
                </w:p>
              </w:tc>
              <w:tc>
                <w:tcPr>
                  <w:tcW w:w="0" w:type="auto"/>
                  <w:hideMark/>
                </w:tcPr>
                <w:p w14:paraId="1276BF6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created 2. User 123 logs in 3. User 123 lacks permission 4. User 123 requests to open a shop "ABC"</w:t>
                  </w:r>
                </w:p>
              </w:tc>
              <w:tc>
                <w:tcPr>
                  <w:tcW w:w="0" w:type="auto"/>
                  <w:hideMark/>
                </w:tcPr>
                <w:p w14:paraId="709995E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lacks permission" error</w:t>
                  </w:r>
                </w:p>
              </w:tc>
            </w:tr>
            <w:tr w:rsidR="00B86EA6" w:rsidRPr="00B86EA6" w14:paraId="05F303FE"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23F0434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DuplicateShopName</w:t>
                  </w:r>
                </w:p>
              </w:tc>
              <w:tc>
                <w:tcPr>
                  <w:tcW w:w="0" w:type="auto"/>
                  <w:hideMark/>
                </w:tcPr>
                <w:p w14:paraId="5351CC7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created 2. User 123 logs in 3. Shop "ABC" already exists 4. User 123 requests to open shop "ABC"</w:t>
                  </w:r>
                </w:p>
              </w:tc>
              <w:tc>
                <w:tcPr>
                  <w:tcW w:w="0" w:type="auto"/>
                  <w:hideMark/>
                </w:tcPr>
                <w:p w14:paraId="041DCAA0"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"Shop name already exists" error</w:t>
                  </w:r>
                </w:p>
              </w:tc>
            </w:tr>
            <w:tr w:rsidR="00B86EA6" w:rsidRPr="00B86EA6" w14:paraId="73E89B3A"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56ECCCA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ShopCreationFailed</w:t>
                  </w:r>
                </w:p>
              </w:tc>
              <w:tc>
                <w:tcPr>
                  <w:tcW w:w="0" w:type="auto"/>
                  <w:hideMark/>
                </w:tcPr>
                <w:p w14:paraId="557461BC"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created 2. User 123 logs in 3. User 123 requests to open a shop "ABC" 4. System encounters an error</w:t>
                  </w:r>
                </w:p>
              </w:tc>
              <w:tc>
                <w:tcPr>
                  <w:tcW w:w="0" w:type="auto"/>
                  <w:hideMark/>
                </w:tcPr>
                <w:p w14:paraId="6CD64A2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"Shop creation failed" error</w:t>
                  </w:r>
                </w:p>
              </w:tc>
            </w:tr>
          </w:tbl>
          <w:p w14:paraId="3D97FC14" w14:textId="77777777" w:rsidR="0074438A" w:rsidRPr="00B86EA6" w:rsidRDefault="0074438A" w:rsidP="00C11366">
            <w:pPr>
              <w:rPr>
                <w:rFonts w:cstheme="minorHAnsi"/>
                <w:color w:val="0D0D0D" w:themeColor="text1" w:themeTint="F2"/>
                <w:sz w:val="24"/>
                <w:szCs w:val="24"/>
                <w:lang w:val="en-US"/>
              </w:rPr>
            </w:pPr>
          </w:p>
        </w:tc>
      </w:tr>
      <w:tr w:rsidR="00B86EA6" w:rsidRPr="00B86EA6" w14:paraId="01A2CB82" w14:textId="77777777" w:rsidTr="0074438A">
        <w:tc>
          <w:tcPr>
            <w:tcW w:w="9019" w:type="dxa"/>
          </w:tcPr>
          <w:p w14:paraId="5D3627D4" w14:textId="77777777" w:rsidR="0074438A" w:rsidRPr="00B86EA6" w:rsidRDefault="0074438A" w:rsidP="00C11366">
            <w:pPr>
              <w:rPr>
                <w:rFonts w:cstheme="minorHAnsi"/>
                <w:b/>
                <w:bCs/>
                <w:color w:val="0D0D0D" w:themeColor="text1" w:themeTint="F2"/>
                <w:sz w:val="24"/>
                <w:szCs w:val="24"/>
                <w:lang w:val="en-US"/>
              </w:rPr>
            </w:pPr>
          </w:p>
        </w:tc>
      </w:tr>
      <w:tr w:rsidR="00B86EA6" w:rsidRPr="00B86EA6" w14:paraId="3A8F1A00" w14:textId="77777777" w:rsidTr="0074438A">
        <w:tc>
          <w:tcPr>
            <w:tcW w:w="9019" w:type="dxa"/>
          </w:tcPr>
          <w:tbl>
            <w:tblPr>
              <w:tblStyle w:val="1-2"/>
              <w:tblW w:w="0" w:type="auto"/>
              <w:tblLook w:val="04A0" w:firstRow="1" w:lastRow="0" w:firstColumn="1" w:lastColumn="0" w:noHBand="0" w:noVBand="1"/>
            </w:tblPr>
            <w:tblGrid>
              <w:gridCol w:w="2952"/>
              <w:gridCol w:w="2118"/>
              <w:gridCol w:w="3723"/>
            </w:tblGrid>
            <w:tr w:rsidR="00B86EA6" w:rsidRPr="00B86EA6" w14:paraId="39DC85D3"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5E562"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lastRenderedPageBreak/>
                    <w:t>Test Name</w:t>
                  </w:r>
                </w:p>
              </w:tc>
              <w:tc>
                <w:tcPr>
                  <w:tcW w:w="0" w:type="auto"/>
                  <w:hideMark/>
                </w:tcPr>
                <w:p w14:paraId="291DD26C"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781E34CD"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5EF93B6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5C06B1F6"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SuccessfulShopRating</w:t>
                  </w:r>
                </w:p>
              </w:tc>
              <w:tc>
                <w:tcPr>
                  <w:tcW w:w="0" w:type="auto"/>
                  <w:hideMark/>
                </w:tcPr>
                <w:p w14:paraId="202B000E"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2. User 123 logs in </w:t>
                  </w:r>
                </w:p>
                <w:p w14:paraId="25A11E8D"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purchased from ShopID </w:t>
                  </w:r>
                </w:p>
                <w:p w14:paraId="07E6210F" w14:textId="2CADE118"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4. User 123 submits a rating</w:t>
                  </w:r>
                </w:p>
              </w:tc>
              <w:tc>
                <w:tcPr>
                  <w:tcW w:w="0" w:type="auto"/>
                  <w:hideMark/>
                </w:tcPr>
                <w:p w14:paraId="228EE523"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user login 2. System verifies purchase history 3. System stores rating 4. System updates average rating 5. User 123 receives confirmation</w:t>
                  </w:r>
                </w:p>
              </w:tc>
            </w:tr>
            <w:tr w:rsidR="00B86EA6" w:rsidRPr="00B86EA6" w14:paraId="5A727CE3"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A6856B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RateShopNotLoggedIn</w:t>
                  </w:r>
                </w:p>
              </w:tc>
              <w:tc>
                <w:tcPr>
                  <w:tcW w:w="0" w:type="auto"/>
                  <w:hideMark/>
                </w:tcPr>
                <w:p w14:paraId="5FC091F8"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2FD2F608" w14:textId="311DCFFB"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submits a rating</w:t>
                  </w:r>
                </w:p>
              </w:tc>
              <w:tc>
                <w:tcPr>
                  <w:tcW w:w="0" w:type="auto"/>
                  <w:hideMark/>
                </w:tcPr>
                <w:p w14:paraId="4B35650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46AA2F04"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52DF025"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NoPurchaseHistoryForShop</w:t>
                  </w:r>
                </w:p>
              </w:tc>
              <w:tc>
                <w:tcPr>
                  <w:tcW w:w="0" w:type="auto"/>
                  <w:hideMark/>
                </w:tcPr>
                <w:p w14:paraId="1315A20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624FA411"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7E62B9EB" w14:textId="3FF62E01"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123 submits a rating for ShopID without a purchase</w:t>
                  </w:r>
                </w:p>
              </w:tc>
              <w:tc>
                <w:tcPr>
                  <w:tcW w:w="0" w:type="auto"/>
                  <w:hideMark/>
                </w:tcPr>
                <w:p w14:paraId="2C835D97"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"Purchase required before rating" error</w:t>
                  </w:r>
                </w:p>
              </w:tc>
            </w:tr>
            <w:tr w:rsidR="00B86EA6" w:rsidRPr="00B86EA6" w14:paraId="2C69FF2D"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09DA790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RatingNotSaved</w:t>
                  </w:r>
                </w:p>
              </w:tc>
              <w:tc>
                <w:tcPr>
                  <w:tcW w:w="0" w:type="auto"/>
                  <w:hideMark/>
                </w:tcPr>
                <w:p w14:paraId="162AE62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722B63D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490C6DF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submits a rating for ShopID </w:t>
                  </w:r>
                </w:p>
                <w:p w14:paraId="1D61F3D0" w14:textId="05A293CA"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System encounters an error</w:t>
                  </w:r>
                </w:p>
              </w:tc>
              <w:tc>
                <w:tcPr>
                  <w:tcW w:w="0" w:type="auto"/>
                  <w:hideMark/>
                </w:tcPr>
                <w:p w14:paraId="51D3261D"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"Rating not saved" error</w:t>
                  </w:r>
                </w:p>
              </w:tc>
            </w:tr>
          </w:tbl>
          <w:p w14:paraId="796F369D" w14:textId="77777777" w:rsidR="0074438A" w:rsidRPr="00B86EA6" w:rsidRDefault="0074438A" w:rsidP="00C11366">
            <w:pPr>
              <w:rPr>
                <w:rFonts w:cstheme="minorHAnsi"/>
                <w:b/>
                <w:bCs/>
                <w:color w:val="0D0D0D" w:themeColor="text1" w:themeTint="F2"/>
                <w:sz w:val="24"/>
                <w:szCs w:val="24"/>
                <w:lang w:val="en-US"/>
              </w:rPr>
            </w:pPr>
          </w:p>
        </w:tc>
      </w:tr>
      <w:tr w:rsidR="00B86EA6" w:rsidRPr="00B86EA6" w14:paraId="5699CC62" w14:textId="77777777" w:rsidTr="0074438A">
        <w:tc>
          <w:tcPr>
            <w:tcW w:w="9019" w:type="dxa"/>
          </w:tcPr>
          <w:p w14:paraId="32D75AB3" w14:textId="77777777" w:rsidR="0074438A" w:rsidRPr="00B86EA6" w:rsidRDefault="0074438A">
            <w:pPr>
              <w:rPr>
                <w:rFonts w:cstheme="minorHAnsi"/>
                <w:color w:val="0D0D0D" w:themeColor="text1" w:themeTint="F2"/>
              </w:rPr>
            </w:pPr>
          </w:p>
          <w:tbl>
            <w:tblPr>
              <w:tblStyle w:val="1-2"/>
              <w:tblW w:w="0" w:type="auto"/>
              <w:tblLook w:val="04A0" w:firstRow="1" w:lastRow="0" w:firstColumn="1" w:lastColumn="0" w:noHBand="0" w:noVBand="1"/>
            </w:tblPr>
            <w:tblGrid>
              <w:gridCol w:w="2854"/>
              <w:gridCol w:w="2071"/>
              <w:gridCol w:w="3868"/>
            </w:tblGrid>
            <w:tr w:rsidR="00B86EA6" w:rsidRPr="00B86EA6" w14:paraId="265B5F5B"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53A4F"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5AFAA70A"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5CE70944"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6352AF09"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A65DDE2"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SuccessfulMessageSend</w:t>
                  </w:r>
                </w:p>
              </w:tc>
              <w:tc>
                <w:tcPr>
                  <w:tcW w:w="0" w:type="auto"/>
                  <w:hideMark/>
                </w:tcPr>
                <w:p w14:paraId="73CFB2AE"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2. User 123 logs in </w:t>
                  </w:r>
                </w:p>
                <w:p w14:paraId="50FDE6F1" w14:textId="79ACC35D"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ShopID exists 4. User 123 sends a message</w:t>
                  </w:r>
                </w:p>
              </w:tc>
              <w:tc>
                <w:tcPr>
                  <w:tcW w:w="0" w:type="auto"/>
                  <w:hideMark/>
                </w:tcPr>
                <w:p w14:paraId="37917C19"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user login 2. System verifies ShopID exists 3. System stores message 4. System forwards message to shop owner 5. User 123 receives confirmation</w:t>
                  </w:r>
                </w:p>
              </w:tc>
            </w:tr>
            <w:tr w:rsidR="00B86EA6" w:rsidRPr="00B86EA6" w14:paraId="29797A30"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611D1F2"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MessageSendNotLoggedIn</w:t>
                  </w:r>
                </w:p>
              </w:tc>
              <w:tc>
                <w:tcPr>
                  <w:tcW w:w="0" w:type="auto"/>
                  <w:hideMark/>
                </w:tcPr>
                <w:p w14:paraId="24B01D6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not logged in 2. User 123 sends a message</w:t>
                  </w:r>
                </w:p>
              </w:tc>
              <w:tc>
                <w:tcPr>
                  <w:tcW w:w="0" w:type="auto"/>
                  <w:hideMark/>
                </w:tcPr>
                <w:p w14:paraId="13651F96"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6334CB8D"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4513BDC"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ShopNotFound</w:t>
                  </w:r>
                </w:p>
              </w:tc>
              <w:tc>
                <w:tcPr>
                  <w:tcW w:w="0" w:type="auto"/>
                  <w:hideMark/>
                </w:tcPr>
                <w:p w14:paraId="0AD0FBA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7FF179B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2. User 123 logs in</w:t>
                  </w:r>
                </w:p>
                <w:p w14:paraId="2B723825" w14:textId="6DD7E46E"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3. ShopID does not exist 4. User 123 sends a message</w:t>
                  </w:r>
                </w:p>
              </w:tc>
              <w:tc>
                <w:tcPr>
                  <w:tcW w:w="0" w:type="auto"/>
                  <w:hideMark/>
                </w:tcPr>
                <w:p w14:paraId="57E0B962"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1. System returns "Shop not found" error</w:t>
                  </w:r>
                </w:p>
              </w:tc>
            </w:tr>
            <w:tr w:rsidR="00B86EA6" w:rsidRPr="00B86EA6" w14:paraId="7D967986"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7B71D016"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MessageNotForwarded</w:t>
                  </w:r>
                </w:p>
              </w:tc>
              <w:tc>
                <w:tcPr>
                  <w:tcW w:w="0" w:type="auto"/>
                  <w:hideMark/>
                </w:tcPr>
                <w:p w14:paraId="11973D90"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077AEC5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183A471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ShopID exists </w:t>
                  </w:r>
                </w:p>
                <w:p w14:paraId="735D510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4. User 123 sends a message </w:t>
                  </w:r>
                </w:p>
                <w:p w14:paraId="5848E376" w14:textId="0EC69561"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5. System encounters an error</w:t>
                  </w:r>
                </w:p>
              </w:tc>
              <w:tc>
                <w:tcPr>
                  <w:tcW w:w="0" w:type="auto"/>
                  <w:hideMark/>
                </w:tcPr>
                <w:p w14:paraId="7F4B0F4A"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"Message was not forwarded" error</w:t>
                  </w:r>
                </w:p>
              </w:tc>
            </w:tr>
          </w:tbl>
          <w:p w14:paraId="10C0FC40" w14:textId="77777777" w:rsidR="0074438A" w:rsidRPr="00B86EA6" w:rsidRDefault="0074438A" w:rsidP="00C11366">
            <w:pPr>
              <w:rPr>
                <w:rFonts w:cstheme="minorHAnsi"/>
                <w:color w:val="0D0D0D" w:themeColor="text1" w:themeTint="F2"/>
                <w:sz w:val="24"/>
                <w:szCs w:val="24"/>
                <w:lang w:val="en-US"/>
              </w:rPr>
            </w:pPr>
          </w:p>
        </w:tc>
      </w:tr>
      <w:tr w:rsidR="00B86EA6" w:rsidRPr="00B86EA6" w14:paraId="4CF66200" w14:textId="77777777" w:rsidTr="0074438A">
        <w:tc>
          <w:tcPr>
            <w:tcW w:w="9019" w:type="dxa"/>
          </w:tcPr>
          <w:p w14:paraId="3F9ECF49" w14:textId="77777777" w:rsidR="0074438A" w:rsidRPr="00B86EA6" w:rsidRDefault="0074438A" w:rsidP="00C11366">
            <w:pPr>
              <w:rPr>
                <w:rFonts w:cstheme="minorHAnsi"/>
                <w:b/>
                <w:bCs/>
                <w:color w:val="0D0D0D" w:themeColor="text1" w:themeTint="F2"/>
                <w:sz w:val="24"/>
                <w:szCs w:val="24"/>
                <w:lang w:val="en-US"/>
              </w:rPr>
            </w:pPr>
          </w:p>
          <w:p w14:paraId="1DD9E89F" w14:textId="77777777" w:rsidR="0074438A" w:rsidRPr="00B86EA6" w:rsidRDefault="0074438A" w:rsidP="00C11366">
            <w:pPr>
              <w:rPr>
                <w:rFonts w:cstheme="minorHAnsi"/>
                <w:b/>
                <w:bCs/>
                <w:color w:val="0D0D0D" w:themeColor="text1" w:themeTint="F2"/>
                <w:sz w:val="24"/>
                <w:szCs w:val="24"/>
                <w:lang w:val="en-US"/>
              </w:rPr>
            </w:pPr>
          </w:p>
          <w:p w14:paraId="6542C116" w14:textId="4A82FABC" w:rsidR="0074438A" w:rsidRPr="00B86EA6" w:rsidRDefault="0074438A" w:rsidP="00C11366">
            <w:pPr>
              <w:rPr>
                <w:rFonts w:cstheme="minorHAnsi"/>
                <w:b/>
                <w:bCs/>
                <w:color w:val="0D0D0D" w:themeColor="text1" w:themeTint="F2"/>
                <w:sz w:val="24"/>
                <w:szCs w:val="24"/>
              </w:rPr>
            </w:pPr>
            <w:r w:rsidRPr="00B86EA6">
              <w:rPr>
                <w:rFonts w:cstheme="minorHAnsi"/>
                <w:b/>
                <w:bCs/>
                <w:color w:val="0D0D0D" w:themeColor="text1" w:themeTint="F2"/>
                <w:sz w:val="24"/>
                <w:szCs w:val="24"/>
                <w:lang/>
              </w:rPr>
              <w:t>View Personal Purchase History</w:t>
            </w:r>
          </w:p>
        </w:tc>
      </w:tr>
      <w:tr w:rsidR="00B86EA6" w:rsidRPr="00B86EA6" w14:paraId="73C8FC09" w14:textId="77777777" w:rsidTr="0074438A">
        <w:tc>
          <w:tcPr>
            <w:tcW w:w="9019" w:type="dxa"/>
          </w:tcPr>
          <w:tbl>
            <w:tblPr>
              <w:tblStyle w:val="1-2"/>
              <w:tblW w:w="0" w:type="auto"/>
              <w:tblLook w:val="04A0" w:firstRow="1" w:lastRow="0" w:firstColumn="1" w:lastColumn="0" w:noHBand="0" w:noVBand="1"/>
            </w:tblPr>
            <w:tblGrid>
              <w:gridCol w:w="3359"/>
              <w:gridCol w:w="2346"/>
              <w:gridCol w:w="3088"/>
            </w:tblGrid>
            <w:tr w:rsidR="00B86EA6" w:rsidRPr="00B86EA6" w14:paraId="0CC28B19" w14:textId="77777777" w:rsidTr="0074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A8141" w14:textId="77777777" w:rsidR="0074438A" w:rsidRPr="00B86EA6" w:rsidRDefault="0074438A"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4ADD59A1"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28C4461D" w14:textId="77777777" w:rsidR="0074438A" w:rsidRPr="00B86EA6" w:rsidRDefault="0074438A"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3B50F047"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1E5EF947"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SuccessfulPurchaseHistoryView</w:t>
                  </w:r>
                </w:p>
              </w:tc>
              <w:tc>
                <w:tcPr>
                  <w:tcW w:w="0" w:type="auto"/>
                  <w:hideMark/>
                </w:tcPr>
                <w:p w14:paraId="2CE761A9"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113307CA"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3C8DDF4D" w14:textId="439A4AC4"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3. User 123 requests purchase history</w:t>
                  </w:r>
                </w:p>
              </w:tc>
              <w:tc>
                <w:tcPr>
                  <w:tcW w:w="0" w:type="auto"/>
                  <w:hideMark/>
                </w:tcPr>
                <w:p w14:paraId="29BC63E4"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verifies user login 2. System retrieves purchase history 3. System sends data to user</w:t>
                  </w:r>
                </w:p>
              </w:tc>
            </w:tr>
            <w:tr w:rsidR="00B86EA6" w:rsidRPr="00B86EA6" w14:paraId="0613B238"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2B1EB47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ViewHistoryNotLoggedIn</w:t>
                  </w:r>
                </w:p>
              </w:tc>
              <w:tc>
                <w:tcPr>
                  <w:tcW w:w="0" w:type="auto"/>
                  <w:hideMark/>
                </w:tcPr>
                <w:p w14:paraId="4170999C"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not logged in</w:t>
                  </w:r>
                </w:p>
                <w:p w14:paraId="53FD85C1" w14:textId="17C1D6B5"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requests purchase history</w:t>
                  </w:r>
                </w:p>
              </w:tc>
              <w:tc>
                <w:tcPr>
                  <w:tcW w:w="0" w:type="auto"/>
                  <w:hideMark/>
                </w:tcPr>
                <w:p w14:paraId="40011F1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4C9BE1B2" w14:textId="77777777" w:rsidTr="0074438A">
              <w:tc>
                <w:tcPr>
                  <w:cnfStyle w:val="001000000000" w:firstRow="0" w:lastRow="0" w:firstColumn="1" w:lastColumn="0" w:oddVBand="0" w:evenVBand="0" w:oddHBand="0" w:evenHBand="0" w:firstRowFirstColumn="0" w:firstRowLastColumn="0" w:lastRowFirstColumn="0" w:lastRowLastColumn="0"/>
                  <w:tcW w:w="0" w:type="auto"/>
                  <w:hideMark/>
                </w:tcPr>
                <w:p w14:paraId="3CA8CC89"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rPr>
                    <w:t>HistoryRetrievalFailed</w:t>
                  </w:r>
                </w:p>
              </w:tc>
              <w:tc>
                <w:tcPr>
                  <w:tcW w:w="0" w:type="auto"/>
                  <w:hideMark/>
                </w:tcPr>
                <w:p w14:paraId="4F58E73B"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763D4812" w14:textId="77777777" w:rsidR="00920E92"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2. User 123 logs in</w:t>
                  </w:r>
                </w:p>
                <w:p w14:paraId="32BB7478" w14:textId="2802D499"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System encounters an error while retrieving history</w:t>
                  </w:r>
                </w:p>
              </w:tc>
              <w:tc>
                <w:tcPr>
                  <w:tcW w:w="0" w:type="auto"/>
                  <w:hideMark/>
                </w:tcPr>
                <w:p w14:paraId="5C6FEB1F" w14:textId="77777777" w:rsidR="0074438A" w:rsidRPr="00B86EA6" w:rsidRDefault="0074438A"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"Request failed" error</w:t>
                  </w:r>
                </w:p>
              </w:tc>
            </w:tr>
          </w:tbl>
          <w:p w14:paraId="132E56EA" w14:textId="77777777" w:rsidR="0074438A" w:rsidRPr="00B86EA6" w:rsidRDefault="0074438A" w:rsidP="00C11366">
            <w:pPr>
              <w:rPr>
                <w:rFonts w:cstheme="minorHAnsi"/>
                <w:color w:val="0D0D0D" w:themeColor="text1" w:themeTint="F2"/>
                <w:sz w:val="24"/>
                <w:szCs w:val="24"/>
                <w:lang w:val="en-US"/>
              </w:rPr>
            </w:pPr>
          </w:p>
        </w:tc>
      </w:tr>
    </w:tbl>
    <w:p w14:paraId="70922590" w14:textId="77777777" w:rsidR="0074438A" w:rsidRPr="00B86EA6" w:rsidRDefault="0074438A" w:rsidP="0074438A">
      <w:pPr>
        <w:pStyle w:val="afb"/>
        <w:bidi/>
        <w:ind w:left="1145"/>
        <w:rPr>
          <w:rFonts w:cstheme="minorHAnsi"/>
          <w:noProof/>
          <w:color w:val="0D0D0D" w:themeColor="text1" w:themeTint="F2"/>
          <w:sz w:val="28"/>
          <w:szCs w:val="28"/>
          <w:lang w:val="en-US"/>
        </w:rPr>
      </w:pPr>
    </w:p>
    <w:p w14:paraId="2AC29580" w14:textId="77777777" w:rsidR="007D4207" w:rsidRPr="00B86EA6" w:rsidRDefault="007D4207" w:rsidP="007D4207">
      <w:pPr>
        <w:pStyle w:val="afb"/>
        <w:bidi/>
        <w:ind w:left="1145"/>
        <w:rPr>
          <w:rFonts w:cstheme="minorHAnsi"/>
          <w:noProof/>
          <w:color w:val="0D0D0D" w:themeColor="text1" w:themeTint="F2"/>
          <w:sz w:val="28"/>
          <w:szCs w:val="28"/>
          <w:lang w:val="en-US"/>
        </w:rPr>
      </w:pPr>
    </w:p>
    <w:p w14:paraId="6E03D389" w14:textId="27C84AB8" w:rsidR="007D4207" w:rsidRPr="0038799E" w:rsidRDefault="00920E92" w:rsidP="0038799E">
      <w:pPr>
        <w:pStyle w:val="3"/>
        <w:numPr>
          <w:ilvl w:val="0"/>
          <w:numId w:val="88"/>
        </w:numPr>
        <w:bidi/>
        <w:rPr>
          <w:noProof/>
          <w:sz w:val="36"/>
          <w:szCs w:val="36"/>
          <w:u w:val="single"/>
          <w:lang w:val="en-US"/>
        </w:rPr>
      </w:pPr>
      <w:bookmarkStart w:id="34" w:name="_Toc194946753"/>
      <w:bookmarkStart w:id="35" w:name="_Toc194947056"/>
      <w:r w:rsidRPr="0038799E">
        <w:rPr>
          <w:sz w:val="36"/>
          <w:szCs w:val="36"/>
          <w:u w:val="single"/>
          <w:rtl/>
        </w:rPr>
        <w:t>פעולות של מבקר-מנוי בתפקידו כבעל חנות</w:t>
      </w:r>
      <w:r w:rsidRPr="0038799E">
        <w:rPr>
          <w:sz w:val="36"/>
          <w:szCs w:val="36"/>
          <w:u w:val="single"/>
        </w:rPr>
        <w:t>:</w:t>
      </w:r>
      <w:bookmarkEnd w:id="34"/>
      <w:bookmarkEnd w:id="35"/>
    </w:p>
    <w:tbl>
      <w:tblPr>
        <w:tblStyle w:val="3-2"/>
        <w:tblW w:w="8940" w:type="dxa"/>
        <w:tblLayout w:type="fixed"/>
        <w:tblLook w:val="0600" w:firstRow="0" w:lastRow="0" w:firstColumn="0" w:lastColumn="0" w:noHBand="1" w:noVBand="1"/>
      </w:tblPr>
      <w:tblGrid>
        <w:gridCol w:w="1740"/>
        <w:gridCol w:w="4755"/>
        <w:gridCol w:w="2445"/>
      </w:tblGrid>
      <w:tr w:rsidR="00B86EA6" w:rsidRPr="00B86EA6" w14:paraId="4C35B4FF" w14:textId="77777777" w:rsidTr="007D4207">
        <w:trPr>
          <w:trHeight w:val="1310"/>
        </w:trPr>
        <w:tc>
          <w:tcPr>
            <w:tcW w:w="1740" w:type="dxa"/>
          </w:tcPr>
          <w:p w14:paraId="0946EA71"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Item - Success</w:t>
            </w:r>
          </w:p>
        </w:tc>
        <w:tc>
          <w:tcPr>
            <w:tcW w:w="4755" w:type="dxa"/>
          </w:tcPr>
          <w:p w14:paraId="009CA521" w14:textId="77777777" w:rsidR="007D4207" w:rsidRPr="00B86EA6" w:rsidRDefault="007D4207" w:rsidP="00C11366">
            <w:pPr>
              <w:spacing w:after="240"/>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w:t>
            </w:r>
            <w:r w:rsidRPr="00B86EA6">
              <w:rPr>
                <w:rFonts w:cstheme="minorHAnsi"/>
                <w:color w:val="0D0D0D" w:themeColor="text1" w:themeTint="F2"/>
                <w:sz w:val="24"/>
                <w:szCs w:val="24"/>
                <w:lang w:val="en-US"/>
              </w:rPr>
              <w:br/>
              <w:t>5. User u1 requests to add Item i1 to Shop s1.</w:t>
            </w:r>
          </w:p>
        </w:tc>
        <w:tc>
          <w:tcPr>
            <w:tcW w:w="2445" w:type="dxa"/>
          </w:tcPr>
          <w:p w14:paraId="14779FA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was added to Shop s1.</w:t>
            </w:r>
          </w:p>
        </w:tc>
      </w:tr>
      <w:tr w:rsidR="00B86EA6" w:rsidRPr="00B86EA6" w14:paraId="58FB16BC" w14:textId="77777777" w:rsidTr="007D4207">
        <w:trPr>
          <w:trHeight w:val="1040"/>
        </w:trPr>
        <w:tc>
          <w:tcPr>
            <w:tcW w:w="1740" w:type="dxa"/>
          </w:tcPr>
          <w:p w14:paraId="436D775C"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Item - Shop Does Not Exist</w:t>
            </w:r>
          </w:p>
        </w:tc>
        <w:tc>
          <w:tcPr>
            <w:tcW w:w="4755" w:type="dxa"/>
          </w:tcPr>
          <w:p w14:paraId="5988E90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lang w:val="en-US"/>
              </w:rPr>
              <w:lastRenderedPageBreak/>
              <w:t>4. User u1 requests to add Item i1 to Shop 999.</w:t>
            </w:r>
          </w:p>
        </w:tc>
        <w:tc>
          <w:tcPr>
            <w:tcW w:w="2445" w:type="dxa"/>
          </w:tcPr>
          <w:p w14:paraId="74616F6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User u1 is notified that Shop 999 does not exist.</w:t>
            </w:r>
          </w:p>
        </w:tc>
      </w:tr>
      <w:tr w:rsidR="00B86EA6" w:rsidRPr="00B86EA6" w14:paraId="3A8E933C" w14:textId="77777777" w:rsidTr="007D4207">
        <w:trPr>
          <w:trHeight w:val="1310"/>
        </w:trPr>
        <w:tc>
          <w:tcPr>
            <w:tcW w:w="1740" w:type="dxa"/>
          </w:tcPr>
          <w:p w14:paraId="33A4082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Item - User Not Owner</w:t>
            </w:r>
          </w:p>
        </w:tc>
        <w:tc>
          <w:tcPr>
            <w:tcW w:w="4755" w:type="dxa"/>
          </w:tcPr>
          <w:p w14:paraId="36DABD6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Item i1 is created.</w:t>
            </w:r>
            <w:r w:rsidRPr="00B86EA6">
              <w:rPr>
                <w:rFonts w:cstheme="minorHAnsi"/>
                <w:color w:val="0D0D0D" w:themeColor="text1" w:themeTint="F2"/>
                <w:sz w:val="24"/>
                <w:szCs w:val="24"/>
                <w:lang w:val="en-US"/>
              </w:rPr>
              <w:br/>
              <w:t>6. User u2 requests to add Item i1 to Shop s1.</w:t>
            </w:r>
          </w:p>
        </w:tc>
        <w:tc>
          <w:tcPr>
            <w:tcW w:w="2445" w:type="dxa"/>
          </w:tcPr>
          <w:p w14:paraId="00A0F974"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add items to Shop s1.</w:t>
            </w:r>
          </w:p>
        </w:tc>
      </w:tr>
      <w:tr w:rsidR="00B86EA6" w:rsidRPr="00B86EA6" w14:paraId="1D8F1466" w14:textId="77777777" w:rsidTr="007D4207">
        <w:trPr>
          <w:trHeight w:val="1310"/>
        </w:trPr>
        <w:tc>
          <w:tcPr>
            <w:tcW w:w="1740" w:type="dxa"/>
          </w:tcPr>
          <w:p w14:paraId="0AB33234"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Item - duplicate item</w:t>
            </w:r>
          </w:p>
        </w:tc>
        <w:tc>
          <w:tcPr>
            <w:tcW w:w="4755" w:type="dxa"/>
          </w:tcPr>
          <w:p w14:paraId="1799A5D2"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Shop s1 is created by User u1.</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 xml:space="preserve">4. User u1 adds item i1 to shop s1. </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rPr>
              <w:t xml:space="preserve">5. User u1 adds item i1 to shop s1. </w:t>
            </w:r>
          </w:p>
        </w:tc>
        <w:tc>
          <w:tcPr>
            <w:tcW w:w="2445" w:type="dxa"/>
          </w:tcPr>
          <w:p w14:paraId="7C7B343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he can’t add item i1 to shop s1, it already exists.</w:t>
            </w:r>
          </w:p>
        </w:tc>
      </w:tr>
      <w:tr w:rsidR="00B86EA6" w:rsidRPr="00B86EA6" w14:paraId="5E01A460" w14:textId="77777777" w:rsidTr="007D4207">
        <w:trPr>
          <w:trHeight w:val="1310"/>
        </w:trPr>
        <w:tc>
          <w:tcPr>
            <w:tcW w:w="1740" w:type="dxa"/>
          </w:tcPr>
          <w:p w14:paraId="150E4E9F"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Remove Item - Success</w:t>
            </w:r>
          </w:p>
        </w:tc>
        <w:tc>
          <w:tcPr>
            <w:tcW w:w="4755" w:type="dxa"/>
          </w:tcPr>
          <w:p w14:paraId="60EADAC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remove Item i1 from Shop s1.</w:t>
            </w:r>
          </w:p>
        </w:tc>
        <w:tc>
          <w:tcPr>
            <w:tcW w:w="2445" w:type="dxa"/>
          </w:tcPr>
          <w:p w14:paraId="2CD7631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was removed from Shop s1.</w:t>
            </w:r>
          </w:p>
        </w:tc>
      </w:tr>
      <w:tr w:rsidR="00B86EA6" w:rsidRPr="00B86EA6" w14:paraId="25887BBF" w14:textId="77777777" w:rsidTr="007D4207">
        <w:trPr>
          <w:trHeight w:val="1310"/>
        </w:trPr>
        <w:tc>
          <w:tcPr>
            <w:tcW w:w="1740" w:type="dxa"/>
          </w:tcPr>
          <w:p w14:paraId="000BDF1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Item - Shop Does Not Exist</w:t>
            </w:r>
          </w:p>
        </w:tc>
        <w:tc>
          <w:tcPr>
            <w:tcW w:w="4755" w:type="dxa"/>
          </w:tcPr>
          <w:p w14:paraId="627AB55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4. User u1 creates Shop s1.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u1 requests to remove item i1      from shop s999</w:t>
            </w:r>
          </w:p>
        </w:tc>
        <w:tc>
          <w:tcPr>
            <w:tcW w:w="2445" w:type="dxa"/>
          </w:tcPr>
          <w:p w14:paraId="188AF29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Shop s999 does not exist.</w:t>
            </w:r>
          </w:p>
        </w:tc>
      </w:tr>
      <w:tr w:rsidR="00B86EA6" w:rsidRPr="00B86EA6" w14:paraId="2CEBA199" w14:textId="77777777" w:rsidTr="007D4207">
        <w:trPr>
          <w:trHeight w:val="1310"/>
        </w:trPr>
        <w:tc>
          <w:tcPr>
            <w:tcW w:w="1740" w:type="dxa"/>
          </w:tcPr>
          <w:p w14:paraId="0000046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Item - User Not Owner</w:t>
            </w:r>
          </w:p>
        </w:tc>
        <w:tc>
          <w:tcPr>
            <w:tcW w:w="4755" w:type="dxa"/>
          </w:tcPr>
          <w:p w14:paraId="1BB60890"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u2 requests to remove Item i1 to Shop s1.</w:t>
            </w:r>
          </w:p>
        </w:tc>
        <w:tc>
          <w:tcPr>
            <w:tcW w:w="2445" w:type="dxa"/>
          </w:tcPr>
          <w:p w14:paraId="31733CA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remove items to Shop s1.</w:t>
            </w:r>
          </w:p>
        </w:tc>
      </w:tr>
      <w:tr w:rsidR="00B86EA6" w:rsidRPr="00B86EA6" w14:paraId="69B34AD0" w14:textId="77777777" w:rsidTr="007D4207">
        <w:trPr>
          <w:trHeight w:val="1310"/>
        </w:trPr>
        <w:tc>
          <w:tcPr>
            <w:tcW w:w="1740" w:type="dxa"/>
          </w:tcPr>
          <w:p w14:paraId="66A341D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Remove Item - Item Does Not Belong to Shop</w:t>
            </w:r>
          </w:p>
        </w:tc>
        <w:tc>
          <w:tcPr>
            <w:tcW w:w="4755" w:type="dxa"/>
          </w:tcPr>
          <w:p w14:paraId="2022F94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w:t>
            </w:r>
            <w:r w:rsidRPr="00B86EA6">
              <w:rPr>
                <w:rFonts w:cstheme="minorHAnsi"/>
                <w:color w:val="0D0D0D" w:themeColor="text1" w:themeTint="F2"/>
                <w:sz w:val="24"/>
                <w:szCs w:val="24"/>
                <w:lang w:val="en-US"/>
              </w:rPr>
              <w:br/>
              <w:t>5. User u1 requests to remove Item i1 from Shop s1.</w:t>
            </w:r>
          </w:p>
        </w:tc>
        <w:tc>
          <w:tcPr>
            <w:tcW w:w="2445" w:type="dxa"/>
          </w:tcPr>
          <w:p w14:paraId="78C2F16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Item i1 does not belong to Shop s1.</w:t>
            </w:r>
          </w:p>
        </w:tc>
      </w:tr>
      <w:tr w:rsidR="00B86EA6" w:rsidRPr="00B86EA6" w14:paraId="315D26E2" w14:textId="77777777" w:rsidTr="007D4207">
        <w:trPr>
          <w:trHeight w:val="1580"/>
        </w:trPr>
        <w:tc>
          <w:tcPr>
            <w:tcW w:w="1740" w:type="dxa"/>
          </w:tcPr>
          <w:p w14:paraId="1E4A0454"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Change Item - Success</w:t>
            </w:r>
          </w:p>
        </w:tc>
        <w:tc>
          <w:tcPr>
            <w:tcW w:w="4755" w:type="dxa"/>
          </w:tcPr>
          <w:p w14:paraId="1894BA2C"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change details of Item i1.</w:t>
            </w:r>
            <w:r w:rsidRPr="00B86EA6">
              <w:rPr>
                <w:rFonts w:cstheme="minorHAnsi"/>
                <w:color w:val="0D0D0D" w:themeColor="text1" w:themeTint="F2"/>
                <w:sz w:val="24"/>
                <w:szCs w:val="24"/>
                <w:lang w:val="en-US"/>
              </w:rPr>
              <w:br/>
              <w:t xml:space="preserve">6. </w:t>
            </w:r>
            <w:r w:rsidRPr="00B86EA6">
              <w:rPr>
                <w:rFonts w:cstheme="minorHAnsi"/>
                <w:color w:val="0D0D0D" w:themeColor="text1" w:themeTint="F2"/>
                <w:sz w:val="24"/>
                <w:szCs w:val="24"/>
              </w:rPr>
              <w:t>User u1 enters new details.</w:t>
            </w:r>
          </w:p>
        </w:tc>
        <w:tc>
          <w:tcPr>
            <w:tcW w:w="2445" w:type="dxa"/>
          </w:tcPr>
          <w:p w14:paraId="1CB6F1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confirmation that Item i1 details were updated.</w:t>
            </w:r>
          </w:p>
        </w:tc>
      </w:tr>
      <w:tr w:rsidR="00B86EA6" w:rsidRPr="00B86EA6" w14:paraId="048BAE2D" w14:textId="77777777" w:rsidTr="007D4207">
        <w:trPr>
          <w:trHeight w:val="1580"/>
        </w:trPr>
        <w:tc>
          <w:tcPr>
            <w:tcW w:w="1740" w:type="dxa"/>
          </w:tcPr>
          <w:p w14:paraId="5DA96738"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Change Item - Shop Does Not Exist</w:t>
            </w:r>
          </w:p>
        </w:tc>
        <w:tc>
          <w:tcPr>
            <w:tcW w:w="4755" w:type="dxa"/>
          </w:tcPr>
          <w:p w14:paraId="46E9B53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Item i1 is created.</w:t>
            </w:r>
            <w:r w:rsidRPr="00B86EA6">
              <w:rPr>
                <w:rFonts w:cstheme="minorHAnsi"/>
                <w:color w:val="0D0D0D" w:themeColor="text1" w:themeTint="F2"/>
                <w:sz w:val="24"/>
                <w:szCs w:val="24"/>
                <w:lang w:val="en-US"/>
              </w:rPr>
              <w:br/>
              <w:t>4. User u1 creates Shop s1.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u1 requests to change item i1      from shop s999</w:t>
            </w:r>
          </w:p>
        </w:tc>
        <w:tc>
          <w:tcPr>
            <w:tcW w:w="2445" w:type="dxa"/>
          </w:tcPr>
          <w:p w14:paraId="0EDB0CE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Shop s999 does not exist.</w:t>
            </w:r>
          </w:p>
        </w:tc>
      </w:tr>
      <w:tr w:rsidR="00B86EA6" w:rsidRPr="00B86EA6" w14:paraId="339296B4" w14:textId="77777777" w:rsidTr="007D4207">
        <w:trPr>
          <w:trHeight w:val="1580"/>
        </w:trPr>
        <w:tc>
          <w:tcPr>
            <w:tcW w:w="1740" w:type="dxa"/>
          </w:tcPr>
          <w:p w14:paraId="7DA5B229"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Change Item - User Not Owner</w:t>
            </w:r>
          </w:p>
        </w:tc>
        <w:tc>
          <w:tcPr>
            <w:tcW w:w="4755" w:type="dxa"/>
          </w:tcPr>
          <w:p w14:paraId="58B0C97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u2 is created.</w:t>
            </w:r>
            <w:r w:rsidRPr="00B86EA6">
              <w:rPr>
                <w:rFonts w:cstheme="minorHAnsi"/>
                <w:color w:val="0D0D0D" w:themeColor="text1" w:themeTint="F2"/>
                <w:sz w:val="24"/>
                <w:szCs w:val="24"/>
                <w:lang w:val="en-US"/>
              </w:rPr>
              <w:br/>
              <w:t>3. User u2 logs in.</w:t>
            </w:r>
            <w:r w:rsidRPr="00B86EA6">
              <w:rPr>
                <w:rFonts w:cstheme="minorHAnsi"/>
                <w:color w:val="0D0D0D" w:themeColor="text1" w:themeTint="F2"/>
                <w:sz w:val="24"/>
                <w:szCs w:val="24"/>
                <w:lang w:val="en-US"/>
              </w:rPr>
              <w:br/>
              <w:t>4. Shop s1 is created by User u1.</w:t>
            </w:r>
            <w:r w:rsidRPr="00B86EA6">
              <w:rPr>
                <w:rFonts w:cstheme="minorHAnsi"/>
                <w:color w:val="0D0D0D" w:themeColor="text1" w:themeTint="F2"/>
                <w:sz w:val="24"/>
                <w:szCs w:val="24"/>
                <w:lang w:val="en-US"/>
              </w:rPr>
              <w:br/>
              <w:t>5. User u1 adds item i1 to shop s1.</w:t>
            </w:r>
            <w:r w:rsidRPr="00B86EA6">
              <w:rPr>
                <w:rFonts w:cstheme="minorHAnsi"/>
                <w:color w:val="0D0D0D" w:themeColor="text1" w:themeTint="F2"/>
                <w:sz w:val="24"/>
                <w:szCs w:val="24"/>
                <w:lang w:val="en-US"/>
              </w:rPr>
              <w:br/>
              <w:t>6. User u2 requests to change Item i1 to Shop s1.</w:t>
            </w:r>
          </w:p>
        </w:tc>
        <w:tc>
          <w:tcPr>
            <w:tcW w:w="2445" w:type="dxa"/>
          </w:tcPr>
          <w:p w14:paraId="112E2D75"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is notified that they do not have permission to change items from Shop s1.</w:t>
            </w:r>
          </w:p>
        </w:tc>
      </w:tr>
      <w:tr w:rsidR="00B86EA6" w:rsidRPr="00B86EA6" w14:paraId="7244461A" w14:textId="77777777" w:rsidTr="007D4207">
        <w:trPr>
          <w:trHeight w:val="1580"/>
        </w:trPr>
        <w:tc>
          <w:tcPr>
            <w:tcW w:w="1740" w:type="dxa"/>
          </w:tcPr>
          <w:p w14:paraId="19AC4FE2"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Change Item - Invalid Details</w:t>
            </w:r>
          </w:p>
        </w:tc>
        <w:tc>
          <w:tcPr>
            <w:tcW w:w="4755" w:type="dxa"/>
          </w:tcPr>
          <w:p w14:paraId="02815870"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Item i1 is created and added to Shop s1.</w:t>
            </w:r>
            <w:r w:rsidRPr="00B86EA6">
              <w:rPr>
                <w:rFonts w:cstheme="minorHAnsi"/>
                <w:color w:val="0D0D0D" w:themeColor="text1" w:themeTint="F2"/>
                <w:sz w:val="24"/>
                <w:szCs w:val="24"/>
                <w:lang w:val="en-US"/>
              </w:rPr>
              <w:br/>
              <w:t>5. User u1 requests to change details of Item i1.</w:t>
            </w:r>
            <w:r w:rsidRPr="00B86EA6">
              <w:rPr>
                <w:rFonts w:cstheme="minorHAnsi"/>
                <w:color w:val="0D0D0D" w:themeColor="text1" w:themeTint="F2"/>
                <w:sz w:val="24"/>
                <w:szCs w:val="24"/>
                <w:lang w:val="en-US"/>
              </w:rPr>
              <w:br/>
              <w:t xml:space="preserve">6. </w:t>
            </w:r>
            <w:r w:rsidRPr="00B86EA6">
              <w:rPr>
                <w:rFonts w:cstheme="minorHAnsi"/>
                <w:color w:val="0D0D0D" w:themeColor="text1" w:themeTint="F2"/>
                <w:sz w:val="24"/>
                <w:szCs w:val="24"/>
              </w:rPr>
              <w:t>User u1 enters invalid details.</w:t>
            </w:r>
          </w:p>
        </w:tc>
        <w:tc>
          <w:tcPr>
            <w:tcW w:w="2445" w:type="dxa"/>
          </w:tcPr>
          <w:p w14:paraId="372A712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is notified that invalid details were provided.</w:t>
            </w:r>
          </w:p>
        </w:tc>
      </w:tr>
      <w:tr w:rsidR="00B86EA6" w:rsidRPr="00B86EA6" w14:paraId="36E0B9C3" w14:textId="77777777" w:rsidTr="007D4207">
        <w:trPr>
          <w:trHeight w:val="1580"/>
        </w:trPr>
        <w:tc>
          <w:tcPr>
            <w:tcW w:w="1740" w:type="dxa"/>
          </w:tcPr>
          <w:p w14:paraId="16D0C08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lastRenderedPageBreak/>
              <w:t>Add Purchase/Discount Type - Success</w:t>
            </w:r>
          </w:p>
        </w:tc>
        <w:tc>
          <w:tcPr>
            <w:tcW w:w="4755" w:type="dxa"/>
          </w:tcPr>
          <w:p w14:paraId="6176C21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Purchase/discount type does not exist in Shop s1</w:t>
            </w:r>
            <w:r w:rsidRPr="00B86EA6">
              <w:rPr>
                <w:rFonts w:cstheme="minorHAnsi"/>
                <w:color w:val="0D0D0D" w:themeColor="text1" w:themeTint="F2"/>
                <w:sz w:val="24"/>
                <w:szCs w:val="24"/>
                <w:lang w:val="en-US"/>
              </w:rPr>
              <w:br/>
              <w:t>6. User u1 requests to add a purchase/discount type</w:t>
            </w:r>
          </w:p>
        </w:tc>
        <w:tc>
          <w:tcPr>
            <w:tcW w:w="2445" w:type="dxa"/>
          </w:tcPr>
          <w:p w14:paraId="2400343C"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is successfully added to Shop s1, and confirmation is sent</w:t>
            </w:r>
          </w:p>
        </w:tc>
      </w:tr>
      <w:tr w:rsidR="00B86EA6" w:rsidRPr="00B86EA6" w14:paraId="41770B8C" w14:textId="77777777" w:rsidTr="007D4207">
        <w:trPr>
          <w:trHeight w:val="1580"/>
        </w:trPr>
        <w:tc>
          <w:tcPr>
            <w:tcW w:w="1740" w:type="dxa"/>
          </w:tcPr>
          <w:p w14:paraId="6643511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Purchase/Discount Type - Shop Not Found</w:t>
            </w:r>
          </w:p>
        </w:tc>
        <w:tc>
          <w:tcPr>
            <w:tcW w:w="4755" w:type="dxa"/>
          </w:tcPr>
          <w:p w14:paraId="3F8BDF9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User u1 requests to add a purchase/discount type to non-existing shop</w:t>
            </w:r>
          </w:p>
        </w:tc>
        <w:tc>
          <w:tcPr>
            <w:tcW w:w="2445" w:type="dxa"/>
          </w:tcPr>
          <w:p w14:paraId="740D68B6"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shop does not exist</w:t>
            </w:r>
          </w:p>
        </w:tc>
      </w:tr>
      <w:tr w:rsidR="00B86EA6" w:rsidRPr="00B86EA6" w14:paraId="274ADD11" w14:textId="77777777" w:rsidTr="007D4207">
        <w:trPr>
          <w:trHeight w:val="1310"/>
        </w:trPr>
        <w:tc>
          <w:tcPr>
            <w:tcW w:w="1740" w:type="dxa"/>
          </w:tcPr>
          <w:p w14:paraId="0F02D640"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Purchase/Discount Type - Unauthorized</w:t>
            </w:r>
          </w:p>
        </w:tc>
        <w:tc>
          <w:tcPr>
            <w:tcW w:w="4755" w:type="dxa"/>
          </w:tcPr>
          <w:p w14:paraId="7AE2074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u2</w:t>
            </w:r>
            <w:r w:rsidRPr="00B86EA6">
              <w:rPr>
                <w:rFonts w:cstheme="minorHAnsi"/>
                <w:color w:val="0D0D0D" w:themeColor="text1" w:themeTint="F2"/>
                <w:sz w:val="24"/>
                <w:szCs w:val="24"/>
                <w:lang w:val="en-US"/>
              </w:rPr>
              <w:br/>
              <w:t>4. User u1 requests to add a purchase/discount type to Shop s1</w:t>
            </w:r>
          </w:p>
        </w:tc>
        <w:tc>
          <w:tcPr>
            <w:tcW w:w="2445" w:type="dxa"/>
          </w:tcPr>
          <w:p w14:paraId="4C3EFBB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User u1 does not have permission</w:t>
            </w:r>
          </w:p>
        </w:tc>
      </w:tr>
      <w:tr w:rsidR="00B86EA6" w:rsidRPr="00B86EA6" w14:paraId="77B876B6" w14:textId="77777777" w:rsidTr="007D4207">
        <w:trPr>
          <w:trHeight w:val="1310"/>
        </w:trPr>
        <w:tc>
          <w:tcPr>
            <w:tcW w:w="1740" w:type="dxa"/>
          </w:tcPr>
          <w:p w14:paraId="7E0FA33F"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Purchase/Discount Type - Success</w:t>
            </w:r>
          </w:p>
        </w:tc>
        <w:tc>
          <w:tcPr>
            <w:tcW w:w="4755" w:type="dxa"/>
          </w:tcPr>
          <w:p w14:paraId="38F6B26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Purchase/discount type is added to Shop s1</w:t>
            </w:r>
            <w:r w:rsidRPr="00B86EA6">
              <w:rPr>
                <w:rFonts w:cstheme="minorHAnsi"/>
                <w:color w:val="0D0D0D" w:themeColor="text1" w:themeTint="F2"/>
                <w:sz w:val="24"/>
                <w:szCs w:val="24"/>
                <w:lang w:val="en-US"/>
              </w:rPr>
              <w:br/>
              <w:t>6. User u1 requests to remove the purchase/discount type</w:t>
            </w:r>
          </w:p>
        </w:tc>
        <w:tc>
          <w:tcPr>
            <w:tcW w:w="2445" w:type="dxa"/>
          </w:tcPr>
          <w:p w14:paraId="6B27FA41"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Purchase/discount type is removed, and confirmation is sent</w:t>
            </w:r>
          </w:p>
        </w:tc>
      </w:tr>
      <w:tr w:rsidR="00B86EA6" w:rsidRPr="00B86EA6" w14:paraId="5C4E4479" w14:textId="77777777" w:rsidTr="007D4207">
        <w:trPr>
          <w:trHeight w:val="1850"/>
        </w:trPr>
        <w:tc>
          <w:tcPr>
            <w:tcW w:w="1740" w:type="dxa"/>
          </w:tcPr>
          <w:p w14:paraId="7AAF21E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Remove Purchase/Discount Type - Not Found</w:t>
            </w:r>
          </w:p>
        </w:tc>
        <w:tc>
          <w:tcPr>
            <w:tcW w:w="4755" w:type="dxa"/>
          </w:tcPr>
          <w:p w14:paraId="2BB533AD"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u1 requests to remove a non-existing purchase/discount type</w:t>
            </w:r>
          </w:p>
        </w:tc>
        <w:tc>
          <w:tcPr>
            <w:tcW w:w="2445" w:type="dxa"/>
          </w:tcPr>
          <w:p w14:paraId="618C3EB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purchase/discount type does not exist</w:t>
            </w:r>
          </w:p>
        </w:tc>
      </w:tr>
      <w:tr w:rsidR="00B86EA6" w:rsidRPr="00B86EA6" w14:paraId="2308DBA8" w14:textId="77777777" w:rsidTr="007D4207">
        <w:trPr>
          <w:trHeight w:val="1850"/>
        </w:trPr>
        <w:tc>
          <w:tcPr>
            <w:tcW w:w="1740" w:type="dxa"/>
          </w:tcPr>
          <w:p w14:paraId="41A5C1EE"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Add Shop Manager - Success</w:t>
            </w:r>
          </w:p>
        </w:tc>
        <w:tc>
          <w:tcPr>
            <w:tcW w:w="4755" w:type="dxa"/>
          </w:tcPr>
          <w:p w14:paraId="0F0D977D"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is created and registered</w:t>
            </w:r>
            <w:r w:rsidRPr="00B86EA6">
              <w:rPr>
                <w:rFonts w:cstheme="minorHAnsi"/>
                <w:color w:val="0D0D0D" w:themeColor="text1" w:themeTint="F2"/>
                <w:sz w:val="24"/>
                <w:szCs w:val="24"/>
                <w:lang w:val="en-US"/>
              </w:rPr>
              <w:br/>
            </w:r>
            <w:r w:rsidRPr="00B86EA6">
              <w:rPr>
                <w:rFonts w:cstheme="minorHAnsi"/>
                <w:color w:val="0D0D0D" w:themeColor="text1" w:themeTint="F2"/>
                <w:sz w:val="24"/>
                <w:szCs w:val="24"/>
                <w:lang w:val="en-US"/>
              </w:rPr>
              <w:lastRenderedPageBreak/>
              <w:t>6. User u1 nominates User u2 as a manager</w:t>
            </w:r>
            <w:r w:rsidRPr="00B86EA6">
              <w:rPr>
                <w:rFonts w:cstheme="minorHAnsi"/>
                <w:color w:val="0D0D0D" w:themeColor="text1" w:themeTint="F2"/>
                <w:sz w:val="24"/>
                <w:szCs w:val="24"/>
                <w:lang w:val="en-US"/>
              </w:rPr>
              <w:br/>
              <w:t xml:space="preserve">7. </w:t>
            </w:r>
            <w:r w:rsidRPr="00B86EA6">
              <w:rPr>
                <w:rFonts w:cstheme="minorHAnsi"/>
                <w:color w:val="0D0D0D" w:themeColor="text1" w:themeTint="F2"/>
                <w:sz w:val="24"/>
                <w:szCs w:val="24"/>
              </w:rPr>
              <w:t>User u2 accepts the nomination</w:t>
            </w:r>
          </w:p>
        </w:tc>
        <w:tc>
          <w:tcPr>
            <w:tcW w:w="2445" w:type="dxa"/>
          </w:tcPr>
          <w:p w14:paraId="17794997"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lastRenderedPageBreak/>
              <w:t>User u2 is assigned as manager with defined permissions, confirmation sent</w:t>
            </w:r>
          </w:p>
        </w:tc>
      </w:tr>
      <w:tr w:rsidR="00B86EA6" w:rsidRPr="00B86EA6" w14:paraId="64990488" w14:textId="77777777" w:rsidTr="007D4207">
        <w:trPr>
          <w:trHeight w:val="1310"/>
        </w:trPr>
        <w:tc>
          <w:tcPr>
            <w:tcW w:w="1740" w:type="dxa"/>
          </w:tcPr>
          <w:p w14:paraId="25DF7F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Add Shop Manager - Nominee Not Registered</w:t>
            </w:r>
          </w:p>
        </w:tc>
        <w:tc>
          <w:tcPr>
            <w:tcW w:w="4755" w:type="dxa"/>
          </w:tcPr>
          <w:p w14:paraId="0A2CC43A"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does not exist</w:t>
            </w:r>
            <w:r w:rsidRPr="00B86EA6">
              <w:rPr>
                <w:rFonts w:cstheme="minorHAnsi"/>
                <w:color w:val="0D0D0D" w:themeColor="text1" w:themeTint="F2"/>
                <w:sz w:val="24"/>
                <w:szCs w:val="24"/>
                <w:lang w:val="en-US"/>
              </w:rPr>
              <w:br/>
              <w:t>6. User u1 nominates User u2 as manager</w:t>
            </w:r>
          </w:p>
        </w:tc>
        <w:tc>
          <w:tcPr>
            <w:tcW w:w="2445" w:type="dxa"/>
          </w:tcPr>
          <w:p w14:paraId="7270988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System notifies that the nominee is not a registered user</w:t>
            </w:r>
          </w:p>
        </w:tc>
      </w:tr>
      <w:tr w:rsidR="00B86EA6" w:rsidRPr="00B86EA6" w14:paraId="3AC7FE9D" w14:textId="77777777" w:rsidTr="007D4207">
        <w:trPr>
          <w:trHeight w:val="1310"/>
        </w:trPr>
        <w:tc>
          <w:tcPr>
            <w:tcW w:w="1740" w:type="dxa"/>
          </w:tcPr>
          <w:p w14:paraId="5D4FAECB"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b/>
                <w:color w:val="0D0D0D" w:themeColor="text1" w:themeTint="F2"/>
                <w:sz w:val="24"/>
                <w:szCs w:val="24"/>
              </w:rPr>
              <w:t>Set Manager Permissions - Success</w:t>
            </w:r>
          </w:p>
        </w:tc>
        <w:tc>
          <w:tcPr>
            <w:tcW w:w="4755" w:type="dxa"/>
          </w:tcPr>
          <w:p w14:paraId="54F19655"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5. User u2 is assigned as manager</w:t>
            </w:r>
            <w:r w:rsidRPr="00B86EA6">
              <w:rPr>
                <w:rFonts w:cstheme="minorHAnsi"/>
                <w:color w:val="0D0D0D" w:themeColor="text1" w:themeTint="F2"/>
                <w:sz w:val="24"/>
                <w:szCs w:val="24"/>
                <w:lang w:val="en-US"/>
              </w:rPr>
              <w:br/>
              <w:t>6. User u1 updates User u2’s permissions</w:t>
            </w:r>
          </w:p>
        </w:tc>
        <w:tc>
          <w:tcPr>
            <w:tcW w:w="2445" w:type="dxa"/>
          </w:tcPr>
          <w:p w14:paraId="53212CFE"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Permissions are updated, confirmation sent</w:t>
            </w:r>
          </w:p>
        </w:tc>
      </w:tr>
      <w:tr w:rsidR="00B86EA6" w:rsidRPr="00B86EA6" w14:paraId="0CAFF10A" w14:textId="77777777" w:rsidTr="007D4207">
        <w:trPr>
          <w:trHeight w:val="1310"/>
        </w:trPr>
        <w:tc>
          <w:tcPr>
            <w:tcW w:w="1740" w:type="dxa"/>
          </w:tcPr>
          <w:p w14:paraId="257FADEB"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Get Shop Purchase History - Success</w:t>
            </w:r>
          </w:p>
        </w:tc>
        <w:tc>
          <w:tcPr>
            <w:tcW w:w="4755" w:type="dxa"/>
          </w:tcPr>
          <w:p w14:paraId="2E3FE4E4"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Shop s1 has purchase history.</w:t>
            </w:r>
            <w:r w:rsidRPr="00B86EA6">
              <w:rPr>
                <w:rFonts w:cstheme="minorHAnsi"/>
                <w:color w:val="0D0D0D" w:themeColor="text1" w:themeTint="F2"/>
                <w:sz w:val="24"/>
                <w:szCs w:val="24"/>
                <w:lang w:val="en-US"/>
              </w:rPr>
              <w:br/>
              <w:t>5. User u1 requests purchase history of Shop s1.</w:t>
            </w:r>
          </w:p>
        </w:tc>
        <w:tc>
          <w:tcPr>
            <w:tcW w:w="2445" w:type="dxa"/>
          </w:tcPr>
          <w:p w14:paraId="643CD478"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u1 receives the purchase history of Shop s1.</w:t>
            </w:r>
          </w:p>
        </w:tc>
      </w:tr>
      <w:tr w:rsidR="00B86EA6" w:rsidRPr="00B86EA6" w14:paraId="31A97C8E" w14:textId="77777777" w:rsidTr="007D4207">
        <w:trPr>
          <w:trHeight w:val="1310"/>
        </w:trPr>
        <w:tc>
          <w:tcPr>
            <w:tcW w:w="1740" w:type="dxa"/>
          </w:tcPr>
          <w:p w14:paraId="54BEC042"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b/>
                <w:color w:val="0D0D0D" w:themeColor="text1" w:themeTint="F2"/>
                <w:sz w:val="24"/>
                <w:szCs w:val="24"/>
                <w:lang w:val="en-US"/>
              </w:rPr>
              <w:t>Get Shop Members Permission Info - Success</w:t>
            </w:r>
          </w:p>
        </w:tc>
        <w:tc>
          <w:tcPr>
            <w:tcW w:w="4755" w:type="dxa"/>
          </w:tcPr>
          <w:p w14:paraId="34E28396" w14:textId="77777777" w:rsidR="007D4207" w:rsidRPr="00B86EA6" w:rsidRDefault="007D4207" w:rsidP="00C11366">
            <w:pPr>
              <w:spacing w:before="240" w:after="240" w:line="264" w:lineRule="auto"/>
              <w:rPr>
                <w:rFonts w:cstheme="minorHAnsi"/>
                <w:color w:val="0D0D0D" w:themeColor="text1" w:themeTint="F2"/>
                <w:sz w:val="24"/>
                <w:szCs w:val="24"/>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w:t>
            </w:r>
            <w:r w:rsidRPr="00B86EA6">
              <w:rPr>
                <w:rFonts w:cstheme="minorHAnsi"/>
                <w:color w:val="0D0D0D" w:themeColor="text1" w:themeTint="F2"/>
                <w:sz w:val="24"/>
                <w:szCs w:val="24"/>
                <w:lang w:val="en-US"/>
              </w:rPr>
              <w:br/>
              <w:t>4. User u1 is assigned as owner</w:t>
            </w:r>
            <w:r w:rsidRPr="00B86EA6">
              <w:rPr>
                <w:rFonts w:cstheme="minorHAnsi"/>
                <w:color w:val="0D0D0D" w:themeColor="text1" w:themeTint="F2"/>
                <w:sz w:val="24"/>
                <w:szCs w:val="24"/>
                <w:lang w:val="en-US"/>
              </w:rPr>
              <w:br/>
              <w:t xml:space="preserve">5. </w:t>
            </w:r>
            <w:r w:rsidRPr="00B86EA6">
              <w:rPr>
                <w:rFonts w:cstheme="minorHAnsi"/>
                <w:color w:val="0D0D0D" w:themeColor="text1" w:themeTint="F2"/>
                <w:sz w:val="24"/>
                <w:szCs w:val="24"/>
              </w:rPr>
              <w:t>User u1 requests shop members permission info</w:t>
            </w:r>
          </w:p>
        </w:tc>
        <w:tc>
          <w:tcPr>
            <w:tcW w:w="2445" w:type="dxa"/>
          </w:tcPr>
          <w:p w14:paraId="70DEE2A3" w14:textId="77777777" w:rsidR="007D4207" w:rsidRPr="00B86EA6" w:rsidRDefault="007D4207" w:rsidP="00C11366">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Shop members' information (including manager permissions) is displayed</w:t>
            </w:r>
          </w:p>
        </w:tc>
      </w:tr>
      <w:tr w:rsidR="007D4207" w:rsidRPr="00B86EA6" w14:paraId="7BC26199" w14:textId="77777777" w:rsidTr="007D4207">
        <w:trPr>
          <w:trHeight w:val="1310"/>
        </w:trPr>
        <w:tc>
          <w:tcPr>
            <w:tcW w:w="1740" w:type="dxa"/>
          </w:tcPr>
          <w:p w14:paraId="7587E0EE" w14:textId="57FEF135" w:rsidR="007D4207" w:rsidRPr="00B86EA6" w:rsidRDefault="007D4207" w:rsidP="007D4207">
            <w:pPr>
              <w:spacing w:before="240" w:after="240" w:line="264" w:lineRule="auto"/>
              <w:rPr>
                <w:rFonts w:cstheme="minorHAnsi"/>
                <w:b/>
                <w:color w:val="0D0D0D" w:themeColor="text1" w:themeTint="F2"/>
                <w:sz w:val="24"/>
                <w:szCs w:val="24"/>
                <w:lang w:val="en-US"/>
              </w:rPr>
            </w:pPr>
            <w:r w:rsidRPr="00B86EA6">
              <w:rPr>
                <w:rFonts w:cstheme="minorHAnsi"/>
                <w:b/>
                <w:color w:val="0D0D0D" w:themeColor="text1" w:themeTint="F2"/>
                <w:sz w:val="24"/>
                <w:szCs w:val="24"/>
                <w:lang w:val="en-US"/>
              </w:rPr>
              <w:t>Shop Owner Responds to Message - Success</w:t>
            </w:r>
          </w:p>
        </w:tc>
        <w:tc>
          <w:tcPr>
            <w:tcW w:w="4755" w:type="dxa"/>
          </w:tcPr>
          <w:p w14:paraId="6A785E9C" w14:textId="77777777" w:rsidR="007D4207" w:rsidRPr="00B86EA6" w:rsidRDefault="007D4207" w:rsidP="007D4207">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1. User u1 is created.</w:t>
            </w:r>
            <w:r w:rsidRPr="00B86EA6">
              <w:rPr>
                <w:rFonts w:cstheme="minorHAnsi"/>
                <w:color w:val="0D0D0D" w:themeColor="text1" w:themeTint="F2"/>
                <w:sz w:val="24"/>
                <w:szCs w:val="24"/>
                <w:lang w:val="en-US"/>
              </w:rPr>
              <w:br/>
              <w:t>2. User u1 logs in.</w:t>
            </w:r>
            <w:r w:rsidRPr="00B86EA6">
              <w:rPr>
                <w:rFonts w:cstheme="minorHAnsi"/>
                <w:color w:val="0D0D0D" w:themeColor="text1" w:themeTint="F2"/>
                <w:sz w:val="24"/>
                <w:szCs w:val="24"/>
                <w:lang w:val="en-US"/>
              </w:rPr>
              <w:br/>
              <w:t>3. Shop s1 is created by User u1.</w:t>
            </w:r>
            <w:r w:rsidRPr="00B86EA6">
              <w:rPr>
                <w:rFonts w:cstheme="minorHAnsi"/>
                <w:color w:val="0D0D0D" w:themeColor="text1" w:themeTint="F2"/>
                <w:sz w:val="24"/>
                <w:szCs w:val="24"/>
                <w:lang w:val="en-US"/>
              </w:rPr>
              <w:br/>
              <w:t>4. User u2 sends a message to Shop s1.</w:t>
            </w:r>
            <w:r w:rsidRPr="00B86EA6">
              <w:rPr>
                <w:rFonts w:cstheme="minorHAnsi"/>
                <w:color w:val="0D0D0D" w:themeColor="text1" w:themeTint="F2"/>
                <w:sz w:val="24"/>
                <w:szCs w:val="24"/>
                <w:lang w:val="en-US"/>
              </w:rPr>
              <w:br/>
              <w:t>5. User u1 responds to the message.</w:t>
            </w:r>
          </w:p>
          <w:p w14:paraId="78CD1214" w14:textId="77777777" w:rsidR="007D4207" w:rsidRPr="00B86EA6" w:rsidRDefault="007D4207" w:rsidP="007D4207">
            <w:pPr>
              <w:spacing w:before="240" w:after="240" w:line="264" w:lineRule="auto"/>
              <w:rPr>
                <w:rFonts w:cstheme="minorHAnsi"/>
                <w:color w:val="0D0D0D" w:themeColor="text1" w:themeTint="F2"/>
                <w:sz w:val="24"/>
                <w:szCs w:val="24"/>
                <w:lang w:val="en-US"/>
              </w:rPr>
            </w:pPr>
          </w:p>
        </w:tc>
        <w:tc>
          <w:tcPr>
            <w:tcW w:w="2445" w:type="dxa"/>
          </w:tcPr>
          <w:p w14:paraId="6E3B80A0" w14:textId="26D27724" w:rsidR="007D4207" w:rsidRPr="00B86EA6" w:rsidRDefault="007D4207" w:rsidP="007D4207">
            <w:pPr>
              <w:spacing w:before="240" w:after="240" w:line="264" w:lineRule="auto"/>
              <w:rPr>
                <w:rFonts w:cstheme="minorHAnsi"/>
                <w:color w:val="0D0D0D" w:themeColor="text1" w:themeTint="F2"/>
                <w:sz w:val="24"/>
                <w:szCs w:val="24"/>
                <w:lang w:val="en-US"/>
              </w:rPr>
            </w:pPr>
            <w:r w:rsidRPr="00B86EA6">
              <w:rPr>
                <w:rFonts w:cstheme="minorHAnsi"/>
                <w:color w:val="0D0D0D" w:themeColor="text1" w:themeTint="F2"/>
                <w:sz w:val="24"/>
                <w:szCs w:val="24"/>
                <w:lang w:val="en-US"/>
              </w:rPr>
              <w:t>User u2 receives a response from User u1.</w:t>
            </w:r>
          </w:p>
        </w:tc>
      </w:tr>
    </w:tbl>
    <w:p w14:paraId="3B3A8E6A" w14:textId="77777777" w:rsidR="000531E1" w:rsidRPr="00176B49" w:rsidRDefault="000531E1" w:rsidP="00176B49">
      <w:pPr>
        <w:bidi/>
        <w:rPr>
          <w:rFonts w:cstheme="minorHAnsi"/>
          <w:noProof/>
          <w:color w:val="0D0D0D" w:themeColor="text1" w:themeTint="F2"/>
          <w:sz w:val="28"/>
          <w:szCs w:val="28"/>
          <w:rtl/>
          <w:lang w:val="en-US"/>
        </w:rPr>
      </w:pPr>
    </w:p>
    <w:p w14:paraId="51CDC69D" w14:textId="7D681E94" w:rsidR="007D4207" w:rsidRPr="0038799E" w:rsidRDefault="00920E92" w:rsidP="0038799E">
      <w:pPr>
        <w:pStyle w:val="3"/>
        <w:numPr>
          <w:ilvl w:val="0"/>
          <w:numId w:val="88"/>
        </w:numPr>
        <w:bidi/>
        <w:rPr>
          <w:noProof/>
          <w:sz w:val="36"/>
          <w:szCs w:val="36"/>
          <w:u w:val="single"/>
          <w:lang w:val="en-US"/>
        </w:rPr>
      </w:pPr>
      <w:bookmarkStart w:id="36" w:name="_Toc194946754"/>
      <w:bookmarkStart w:id="37" w:name="_Toc194947057"/>
      <w:r w:rsidRPr="0038799E">
        <w:rPr>
          <w:sz w:val="36"/>
          <w:szCs w:val="36"/>
          <w:u w:val="single"/>
          <w:rtl/>
        </w:rPr>
        <w:t>פעולות של מבקר-מנוי בתפקידו כמנהל חנות</w:t>
      </w:r>
      <w:r w:rsidRPr="0038799E">
        <w:rPr>
          <w:sz w:val="36"/>
          <w:szCs w:val="36"/>
          <w:u w:val="single"/>
        </w:rPr>
        <w:t>:</w:t>
      </w:r>
      <w:bookmarkEnd w:id="36"/>
      <w:bookmarkEnd w:id="37"/>
    </w:p>
    <w:tbl>
      <w:tblPr>
        <w:tblStyle w:val="1-2"/>
        <w:tblW w:w="0" w:type="auto"/>
        <w:tblLook w:val="04A0" w:firstRow="1" w:lastRow="0" w:firstColumn="1" w:lastColumn="0" w:noHBand="0" w:noVBand="1"/>
      </w:tblPr>
      <w:tblGrid>
        <w:gridCol w:w="3037"/>
        <w:gridCol w:w="2917"/>
        <w:gridCol w:w="3063"/>
      </w:tblGrid>
      <w:tr w:rsidR="00B86EA6" w:rsidRPr="00B86EA6" w14:paraId="645FC987"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1D16F" w14:textId="77777777" w:rsidR="007D4207" w:rsidRPr="00B86EA6" w:rsidRDefault="007D4207" w:rsidP="000531E1">
            <w:pPr>
              <w:ind w:left="785"/>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51BC77C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464BC8B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184BCB78"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49C330F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SuccessfulViewShopContent</w:t>
            </w:r>
          </w:p>
        </w:tc>
        <w:tc>
          <w:tcPr>
            <w:tcW w:w="0" w:type="auto"/>
            <w:hideMark/>
          </w:tcPr>
          <w:p w14:paraId="603A1CF0"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created 2. User 123 logs in 3. User 123 is a manager of ShopID with view permission 4. User 123 accesses the shop dashboard</w:t>
            </w:r>
          </w:p>
        </w:tc>
        <w:tc>
          <w:tcPr>
            <w:tcW w:w="0" w:type="auto"/>
            <w:hideMark/>
          </w:tcPr>
          <w:p w14:paraId="30751FA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user session 2. System confirms the user is a manager 3. System checks view permissions 4. System retrieves and sends shop data to user</w:t>
            </w:r>
          </w:p>
        </w:tc>
      </w:tr>
      <w:tr w:rsidR="00B86EA6" w:rsidRPr="00B86EA6" w14:paraId="0DCA1744"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EC97BDC"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ViewShopNotLoggedIn</w:t>
            </w:r>
          </w:p>
        </w:tc>
        <w:tc>
          <w:tcPr>
            <w:tcW w:w="0" w:type="auto"/>
            <w:hideMark/>
          </w:tcPr>
          <w:p w14:paraId="02A1626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not logged in 2. User 123 accesses the shop dashboard</w:t>
            </w:r>
          </w:p>
        </w:tc>
        <w:tc>
          <w:tcPr>
            <w:tcW w:w="0" w:type="auto"/>
            <w:hideMark/>
          </w:tcPr>
          <w:p w14:paraId="04495EE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4AE6948E"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CEB4C4A"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UserNotManagerOfShop</w:t>
            </w:r>
          </w:p>
        </w:tc>
        <w:tc>
          <w:tcPr>
            <w:tcW w:w="0" w:type="auto"/>
            <w:hideMark/>
          </w:tcPr>
          <w:p w14:paraId="09DA74C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created 2. User 123 logs in 3. User 123 is not a manager of ShopID 4. User 123 accesses the shop dashboard</w:t>
            </w:r>
          </w:p>
        </w:tc>
        <w:tc>
          <w:tcPr>
            <w:tcW w:w="0" w:type="auto"/>
            <w:hideMark/>
          </w:tcPr>
          <w:p w14:paraId="1CBE4841"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"Access denied" error</w:t>
            </w:r>
          </w:p>
        </w:tc>
      </w:tr>
      <w:tr w:rsidR="00B86EA6" w:rsidRPr="00B86EA6" w14:paraId="0AAFDA9A"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ADDF0DB"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7F6DB495"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User 123 is created 2. User 123 logs in 3. User 123 is a manager of ShopID but lacks view permission 4. User 123 accesses the shop dashboard</w:t>
            </w:r>
          </w:p>
        </w:tc>
        <w:tc>
          <w:tcPr>
            <w:tcW w:w="0" w:type="auto"/>
            <w:hideMark/>
          </w:tcPr>
          <w:p w14:paraId="2EB5ACB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"Permission denied" error</w:t>
            </w:r>
          </w:p>
        </w:tc>
      </w:tr>
    </w:tbl>
    <w:p w14:paraId="1761EB90" w14:textId="77777777" w:rsidR="007D4207" w:rsidRPr="00B86EA6" w:rsidRDefault="007D4207" w:rsidP="007D4207">
      <w:pPr>
        <w:rPr>
          <w:rFonts w:cstheme="minorHAnsi"/>
          <w:b/>
          <w:bCs/>
          <w:color w:val="0D0D0D" w:themeColor="text1" w:themeTint="F2"/>
          <w:sz w:val="24"/>
          <w:szCs w:val="24"/>
          <w:lang w:val="en-US"/>
        </w:rPr>
      </w:pPr>
    </w:p>
    <w:tbl>
      <w:tblPr>
        <w:tblStyle w:val="1-2"/>
        <w:tblW w:w="0" w:type="auto"/>
        <w:tblLook w:val="04A0" w:firstRow="1" w:lastRow="0" w:firstColumn="1" w:lastColumn="0" w:noHBand="0" w:noVBand="1"/>
      </w:tblPr>
      <w:tblGrid>
        <w:gridCol w:w="2659"/>
        <w:gridCol w:w="2430"/>
        <w:gridCol w:w="3928"/>
      </w:tblGrid>
      <w:tr w:rsidR="00B86EA6" w:rsidRPr="00B86EA6" w14:paraId="5BEFC09B"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6ADD5"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099798E7"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17D18533"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7C85B0BF"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7BCD44D"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SuccessfulEditProduct</w:t>
            </w:r>
          </w:p>
        </w:tc>
        <w:tc>
          <w:tcPr>
            <w:tcW w:w="0" w:type="auto"/>
            <w:hideMark/>
          </w:tcPr>
          <w:p w14:paraId="72C786E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User 123 is created</w:t>
            </w:r>
          </w:p>
          <w:p w14:paraId="41AA47E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324ED78C"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is a manager of ShopID with inventory edit permissions </w:t>
            </w:r>
          </w:p>
          <w:p w14:paraId="170A748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4. ProductID exists </w:t>
            </w:r>
          </w:p>
          <w:p w14:paraId="42294738" w14:textId="15AFDEFE"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5. User 123 updates product data</w:t>
            </w:r>
          </w:p>
        </w:tc>
        <w:tc>
          <w:tcPr>
            <w:tcW w:w="0" w:type="auto"/>
            <w:hideMark/>
          </w:tcPr>
          <w:p w14:paraId="449E007E"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verifies session and permissions 2. System verifies product existence 3. System updates product data 4. System confirms update to user</w:t>
            </w:r>
          </w:p>
        </w:tc>
      </w:tr>
      <w:tr w:rsidR="00B86EA6" w:rsidRPr="00B86EA6" w14:paraId="3F4B124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FDA7A7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EditProductNotLoggedIn</w:t>
            </w:r>
          </w:p>
        </w:tc>
        <w:tc>
          <w:tcPr>
            <w:tcW w:w="0" w:type="auto"/>
            <w:hideMark/>
          </w:tcPr>
          <w:p w14:paraId="4AEFE4E1"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6B98CA12" w14:textId="0725A9C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2. User 123 requests to edit ProductID</w:t>
            </w:r>
          </w:p>
        </w:tc>
        <w:tc>
          <w:tcPr>
            <w:tcW w:w="0" w:type="auto"/>
            <w:hideMark/>
          </w:tcPr>
          <w:p w14:paraId="5F8D002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7F7DD1A1"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3E085C1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ProductNotFound</w:t>
            </w:r>
          </w:p>
        </w:tc>
        <w:tc>
          <w:tcPr>
            <w:tcW w:w="0" w:type="auto"/>
            <w:hideMark/>
          </w:tcPr>
          <w:p w14:paraId="72DA0995"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0E32523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5E65432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ProductID does not exist </w:t>
            </w:r>
          </w:p>
          <w:p w14:paraId="61C2EB8C" w14:textId="3B87A8D8"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4. User 123 attempts to edit product</w:t>
            </w:r>
          </w:p>
        </w:tc>
        <w:tc>
          <w:tcPr>
            <w:tcW w:w="0" w:type="auto"/>
            <w:hideMark/>
          </w:tcPr>
          <w:p w14:paraId="0DD3555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1. System returns "Product not found" error</w:t>
            </w:r>
          </w:p>
        </w:tc>
      </w:tr>
      <w:tr w:rsidR="00B86EA6" w:rsidRPr="00B86EA6" w14:paraId="55DF9EB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8E00454"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183315C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0320701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4D625609"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is a manager but lacks inventory edit permissions </w:t>
            </w:r>
          </w:p>
          <w:p w14:paraId="6512C123" w14:textId="0E78DA7B"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attempts to edit product</w:t>
            </w:r>
          </w:p>
        </w:tc>
        <w:tc>
          <w:tcPr>
            <w:tcW w:w="0" w:type="auto"/>
            <w:hideMark/>
          </w:tcPr>
          <w:p w14:paraId="1B88458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"Permission denied" error</w:t>
            </w:r>
          </w:p>
        </w:tc>
      </w:tr>
    </w:tbl>
    <w:p w14:paraId="7ED88A13" w14:textId="77777777" w:rsidR="007D4207" w:rsidRPr="00B86EA6" w:rsidRDefault="007D4207" w:rsidP="007D4207">
      <w:pPr>
        <w:rPr>
          <w:rFonts w:cstheme="minorHAnsi"/>
          <w:b/>
          <w:bCs/>
          <w:color w:val="0D0D0D" w:themeColor="text1" w:themeTint="F2"/>
          <w:sz w:val="24"/>
          <w:szCs w:val="24"/>
          <w:lang w:val="en-US"/>
        </w:rPr>
      </w:pPr>
    </w:p>
    <w:tbl>
      <w:tblPr>
        <w:tblStyle w:val="1-2"/>
        <w:tblW w:w="0" w:type="auto"/>
        <w:tblLook w:val="04A0" w:firstRow="1" w:lastRow="0" w:firstColumn="1" w:lastColumn="0" w:noHBand="0" w:noVBand="1"/>
      </w:tblPr>
      <w:tblGrid>
        <w:gridCol w:w="3118"/>
        <w:gridCol w:w="2938"/>
        <w:gridCol w:w="2961"/>
      </w:tblGrid>
      <w:tr w:rsidR="00B86EA6" w:rsidRPr="00B86EA6" w14:paraId="58F3EDE7"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5F290"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34A75B4D"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13665C69"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5974DA8A"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20FA94E1"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SuccessfulEditPurchasePolicy</w:t>
            </w:r>
          </w:p>
        </w:tc>
        <w:tc>
          <w:tcPr>
            <w:tcW w:w="0" w:type="auto"/>
            <w:hideMark/>
          </w:tcPr>
          <w:p w14:paraId="1014B5A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6950B9A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5BC4906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has purchase policy edit permissions </w:t>
            </w:r>
          </w:p>
          <w:p w14:paraId="482E4D09" w14:textId="58EEC9E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UpdatedPurchasePolicy</w:t>
            </w:r>
          </w:p>
        </w:tc>
        <w:tc>
          <w:tcPr>
            <w:tcW w:w="0" w:type="auto"/>
            <w:hideMark/>
          </w:tcPr>
          <w:p w14:paraId="334E2F2F"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session and permissions 2. System updates purchase policy 3. System confirms update to user</w:t>
            </w:r>
          </w:p>
        </w:tc>
      </w:tr>
      <w:tr w:rsidR="00B86EA6" w:rsidRPr="00B86EA6" w14:paraId="748AF1F5"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2F0D05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EditPolicyNotLoggedIn</w:t>
            </w:r>
          </w:p>
        </w:tc>
        <w:tc>
          <w:tcPr>
            <w:tcW w:w="0" w:type="auto"/>
            <w:hideMark/>
          </w:tcPr>
          <w:p w14:paraId="2E041A8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1B76D077" w14:textId="1EE40E4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submits UpdatedPurchasePolicy</w:t>
            </w:r>
          </w:p>
        </w:tc>
        <w:tc>
          <w:tcPr>
            <w:tcW w:w="0" w:type="auto"/>
            <w:hideMark/>
          </w:tcPr>
          <w:p w14:paraId="382813C3"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508EEAA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1714735"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0BCCA1C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276A5F8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3DB269A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lacks purchase policy edit permissions </w:t>
            </w:r>
          </w:p>
          <w:p w14:paraId="41C571D4" w14:textId="2AC9F6E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UpdatedPurchasePolicy</w:t>
            </w:r>
          </w:p>
        </w:tc>
        <w:tc>
          <w:tcPr>
            <w:tcW w:w="0" w:type="auto"/>
            <w:hideMark/>
          </w:tcPr>
          <w:p w14:paraId="4EACA6FC"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"Permission denied" error</w:t>
            </w:r>
          </w:p>
        </w:tc>
      </w:tr>
      <w:tr w:rsidR="00B86EA6" w:rsidRPr="00B86EA6" w14:paraId="094EE5D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5CC47E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InvalidPolicyFormat</w:t>
            </w:r>
          </w:p>
        </w:tc>
        <w:tc>
          <w:tcPr>
            <w:tcW w:w="0" w:type="auto"/>
            <w:hideMark/>
          </w:tcPr>
          <w:p w14:paraId="61C47CC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2C0BCB8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0A107FD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has permission </w:t>
            </w:r>
          </w:p>
          <w:p w14:paraId="58F051B2" w14:textId="5B8B4CD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4. User 123 submits an invalid policy</w:t>
            </w:r>
          </w:p>
        </w:tc>
        <w:tc>
          <w:tcPr>
            <w:tcW w:w="0" w:type="auto"/>
            <w:hideMark/>
          </w:tcPr>
          <w:p w14:paraId="167B0A8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"Invalid policy format" error</w:t>
            </w:r>
          </w:p>
        </w:tc>
      </w:tr>
    </w:tbl>
    <w:p w14:paraId="32D3F698" w14:textId="77777777" w:rsidR="007D4207" w:rsidRPr="00B86EA6" w:rsidRDefault="007D4207" w:rsidP="007D4207">
      <w:pPr>
        <w:rPr>
          <w:rFonts w:cstheme="minorHAnsi"/>
          <w:b/>
          <w:bCs/>
          <w:color w:val="0D0D0D" w:themeColor="text1" w:themeTint="F2"/>
          <w:sz w:val="24"/>
          <w:szCs w:val="24"/>
          <w:lang w:val="en-US"/>
        </w:rPr>
      </w:pPr>
    </w:p>
    <w:tbl>
      <w:tblPr>
        <w:tblStyle w:val="1-2"/>
        <w:tblW w:w="0" w:type="auto"/>
        <w:tblLook w:val="04A0" w:firstRow="1" w:lastRow="0" w:firstColumn="1" w:lastColumn="0" w:noHBand="0" w:noVBand="1"/>
      </w:tblPr>
      <w:tblGrid>
        <w:gridCol w:w="3340"/>
        <w:gridCol w:w="3014"/>
        <w:gridCol w:w="2663"/>
      </w:tblGrid>
      <w:tr w:rsidR="00B86EA6" w:rsidRPr="00B86EA6" w14:paraId="2B950F43"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7F35F"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2E30484C"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0D525BB6"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18605AA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0775562"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SuccessfulEditDiscountPolicy</w:t>
            </w:r>
          </w:p>
        </w:tc>
        <w:tc>
          <w:tcPr>
            <w:tcW w:w="0" w:type="auto"/>
            <w:hideMark/>
          </w:tcPr>
          <w:p w14:paraId="618A61A1"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13321FD4"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4974158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has discount policy edit permissions </w:t>
            </w:r>
          </w:p>
          <w:p w14:paraId="4D13547C" w14:textId="04FBC2FD"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UpdatedDiscountPolicy</w:t>
            </w:r>
          </w:p>
        </w:tc>
        <w:tc>
          <w:tcPr>
            <w:tcW w:w="0" w:type="auto"/>
            <w:hideMark/>
          </w:tcPr>
          <w:p w14:paraId="799D089D"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verifies session and permissions 2. System updates discount policy 3. System confirms update to user</w:t>
            </w:r>
          </w:p>
        </w:tc>
      </w:tr>
      <w:tr w:rsidR="00B86EA6" w:rsidRPr="00B86EA6" w14:paraId="7329500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4381CC6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EditDiscountPolicyNotLoggedIn</w:t>
            </w:r>
          </w:p>
        </w:tc>
        <w:tc>
          <w:tcPr>
            <w:tcW w:w="0" w:type="auto"/>
            <w:hideMark/>
          </w:tcPr>
          <w:p w14:paraId="543BA95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658B2CD6" w14:textId="056A25E0"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submits UpdatedDiscountPolicy</w:t>
            </w:r>
          </w:p>
        </w:tc>
        <w:tc>
          <w:tcPr>
            <w:tcW w:w="0" w:type="auto"/>
            <w:hideMark/>
          </w:tcPr>
          <w:p w14:paraId="2743E808"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723CC146"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2EFDD36"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0DAF334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3091FD0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512190B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lacks discount policy edit permissions </w:t>
            </w:r>
          </w:p>
          <w:p w14:paraId="17060ACE" w14:textId="6BA5C272"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lastRenderedPageBreak/>
              <w:t>4. User 123 submits UpdatedDiscountPolicy</w:t>
            </w:r>
          </w:p>
        </w:tc>
        <w:tc>
          <w:tcPr>
            <w:tcW w:w="0" w:type="auto"/>
            <w:hideMark/>
          </w:tcPr>
          <w:p w14:paraId="5DD93E6D"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1. System returns "Permission denied" error</w:t>
            </w:r>
          </w:p>
        </w:tc>
      </w:tr>
      <w:tr w:rsidR="00B86EA6" w:rsidRPr="00B86EA6" w14:paraId="4E296B70"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FCF86EE"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InvalidDiscountPolicyFormat</w:t>
            </w:r>
          </w:p>
        </w:tc>
        <w:tc>
          <w:tcPr>
            <w:tcW w:w="0" w:type="auto"/>
            <w:hideMark/>
          </w:tcPr>
          <w:p w14:paraId="03382A4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53AFBF3A"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77780C88" w14:textId="1CBB2CBB"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123 has permission 4. User 123 submits an invalid policy</w:t>
            </w:r>
          </w:p>
        </w:tc>
        <w:tc>
          <w:tcPr>
            <w:tcW w:w="0" w:type="auto"/>
            <w:hideMark/>
          </w:tcPr>
          <w:p w14:paraId="5385C6D3"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"Invalid policy format" error</w:t>
            </w:r>
          </w:p>
        </w:tc>
      </w:tr>
    </w:tbl>
    <w:p w14:paraId="260B78E9" w14:textId="77777777" w:rsidR="007D4207" w:rsidRPr="00B86EA6" w:rsidRDefault="007D4207" w:rsidP="007D4207">
      <w:pPr>
        <w:rPr>
          <w:rFonts w:cstheme="minorHAnsi"/>
          <w:b/>
          <w:bCs/>
          <w:color w:val="0D0D0D" w:themeColor="text1" w:themeTint="F2"/>
          <w:sz w:val="24"/>
          <w:szCs w:val="24"/>
          <w:lang w:val="en-US"/>
        </w:rPr>
      </w:pPr>
    </w:p>
    <w:tbl>
      <w:tblPr>
        <w:tblStyle w:val="1-2"/>
        <w:tblW w:w="0" w:type="auto"/>
        <w:tblLook w:val="04A0" w:firstRow="1" w:lastRow="0" w:firstColumn="1" w:lastColumn="0" w:noHBand="0" w:noVBand="1"/>
      </w:tblPr>
      <w:tblGrid>
        <w:gridCol w:w="3385"/>
        <w:gridCol w:w="2543"/>
        <w:gridCol w:w="3089"/>
      </w:tblGrid>
      <w:tr w:rsidR="00B86EA6" w:rsidRPr="00B86EA6" w14:paraId="72F59F8D"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A5897"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70955971"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2C9533EC"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0665BEF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53F6D49D"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SuccessfulAddPurchasePolicy</w:t>
            </w:r>
          </w:p>
        </w:tc>
        <w:tc>
          <w:tcPr>
            <w:tcW w:w="0" w:type="auto"/>
            <w:hideMark/>
          </w:tcPr>
          <w:p w14:paraId="1B8A294B"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37370C0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552EA00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has permission to add policies </w:t>
            </w:r>
          </w:p>
          <w:p w14:paraId="3F47768F" w14:textId="55D4863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NewPurchasePolicy</w:t>
            </w:r>
          </w:p>
        </w:tc>
        <w:tc>
          <w:tcPr>
            <w:tcW w:w="0" w:type="auto"/>
            <w:hideMark/>
          </w:tcPr>
          <w:p w14:paraId="339C1887"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verifies session and permissions 2. System validates policy 3. System adds purchase policy 4. System confirms update to user</w:t>
            </w:r>
          </w:p>
        </w:tc>
      </w:tr>
      <w:tr w:rsidR="00B86EA6" w:rsidRPr="00B86EA6" w14:paraId="3B43069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85B23D5"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AddPurchasePolicyNotLoggedIn</w:t>
            </w:r>
          </w:p>
        </w:tc>
        <w:tc>
          <w:tcPr>
            <w:tcW w:w="0" w:type="auto"/>
            <w:hideMark/>
          </w:tcPr>
          <w:p w14:paraId="14736A5F"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2B7A54A8" w14:textId="78BD625C"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submits NewPurchasePolicy</w:t>
            </w:r>
          </w:p>
        </w:tc>
        <w:tc>
          <w:tcPr>
            <w:tcW w:w="0" w:type="auto"/>
            <w:hideMark/>
          </w:tcPr>
          <w:p w14:paraId="0F0E864E"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3E025829"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55FFDA3"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4E1EFF87"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5B760BBC"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3BDB93A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lacks purchase policy add permissions </w:t>
            </w:r>
          </w:p>
          <w:p w14:paraId="1E920D97" w14:textId="5AAD0D1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NewPurchasePolicy</w:t>
            </w:r>
          </w:p>
        </w:tc>
        <w:tc>
          <w:tcPr>
            <w:tcW w:w="0" w:type="auto"/>
            <w:hideMark/>
          </w:tcPr>
          <w:p w14:paraId="6420163F"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"Permission denied" error</w:t>
            </w:r>
          </w:p>
        </w:tc>
      </w:tr>
      <w:tr w:rsidR="00B86EA6" w:rsidRPr="00B86EA6" w14:paraId="6524B26E"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AFCFE99"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InvalidPurchasePolicy</w:t>
            </w:r>
          </w:p>
        </w:tc>
        <w:tc>
          <w:tcPr>
            <w:tcW w:w="0" w:type="auto"/>
            <w:hideMark/>
          </w:tcPr>
          <w:p w14:paraId="0503E2C8"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3A711E7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56C02E63" w14:textId="011FC264"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123 submits an invalid policy</w:t>
            </w:r>
          </w:p>
        </w:tc>
        <w:tc>
          <w:tcPr>
            <w:tcW w:w="0" w:type="auto"/>
            <w:hideMark/>
          </w:tcPr>
          <w:p w14:paraId="25C08114"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"Invalid policy format" error</w:t>
            </w:r>
          </w:p>
        </w:tc>
      </w:tr>
    </w:tbl>
    <w:p w14:paraId="4BDE21D1" w14:textId="77777777" w:rsidR="007D4207" w:rsidRPr="00B86EA6" w:rsidRDefault="007D4207" w:rsidP="007D4207">
      <w:pPr>
        <w:rPr>
          <w:rFonts w:cstheme="minorHAnsi"/>
          <w:b/>
          <w:bCs/>
          <w:color w:val="0D0D0D" w:themeColor="text1" w:themeTint="F2"/>
          <w:sz w:val="24"/>
          <w:szCs w:val="24"/>
          <w:lang w:val="en-US"/>
        </w:rPr>
      </w:pPr>
    </w:p>
    <w:tbl>
      <w:tblPr>
        <w:tblStyle w:val="1-2"/>
        <w:tblW w:w="0" w:type="auto"/>
        <w:tblLook w:val="04A0" w:firstRow="1" w:lastRow="0" w:firstColumn="1" w:lastColumn="0" w:noHBand="0" w:noVBand="1"/>
      </w:tblPr>
      <w:tblGrid>
        <w:gridCol w:w="3355"/>
        <w:gridCol w:w="2543"/>
        <w:gridCol w:w="3119"/>
      </w:tblGrid>
      <w:tr w:rsidR="00B86EA6" w:rsidRPr="00B86EA6" w14:paraId="3BDB9196" w14:textId="77777777" w:rsidTr="00C11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4326F" w14:textId="77777777" w:rsidR="007D4207" w:rsidRPr="00B86EA6" w:rsidRDefault="007D4207" w:rsidP="00C11366">
            <w:pPr>
              <w:rPr>
                <w:rFonts w:cstheme="minorHAnsi"/>
                <w:b w:val="0"/>
                <w:bCs w:val="0"/>
                <w:color w:val="0D0D0D" w:themeColor="text1" w:themeTint="F2"/>
                <w:sz w:val="24"/>
                <w:szCs w:val="24"/>
              </w:rPr>
            </w:pPr>
            <w:r w:rsidRPr="00B86EA6">
              <w:rPr>
                <w:rFonts w:cstheme="minorHAnsi"/>
                <w:color w:val="0D0D0D" w:themeColor="text1" w:themeTint="F2"/>
                <w:sz w:val="24"/>
                <w:szCs w:val="24"/>
                <w:lang/>
              </w:rPr>
              <w:t>Test Name</w:t>
            </w:r>
          </w:p>
        </w:tc>
        <w:tc>
          <w:tcPr>
            <w:tcW w:w="0" w:type="auto"/>
            <w:hideMark/>
          </w:tcPr>
          <w:p w14:paraId="38CF8831"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Setup &amp; Parameters</w:t>
            </w:r>
          </w:p>
        </w:tc>
        <w:tc>
          <w:tcPr>
            <w:tcW w:w="0" w:type="auto"/>
            <w:hideMark/>
          </w:tcPr>
          <w:p w14:paraId="0CA89EAA" w14:textId="77777777" w:rsidR="007D4207" w:rsidRPr="00B86EA6" w:rsidRDefault="007D4207" w:rsidP="00C11366">
            <w:pPr>
              <w:cnfStyle w:val="100000000000" w:firstRow="1" w:lastRow="0" w:firstColumn="0" w:lastColumn="0" w:oddVBand="0" w:evenVBand="0" w:oddHBand="0" w:evenHBand="0" w:firstRowFirstColumn="0" w:firstRowLastColumn="0" w:lastRowFirstColumn="0" w:lastRowLastColumn="0"/>
              <w:rPr>
                <w:rFonts w:cstheme="minorHAnsi"/>
                <w:b w:val="0"/>
                <w:bCs w:val="0"/>
                <w:color w:val="0D0D0D" w:themeColor="text1" w:themeTint="F2"/>
                <w:sz w:val="24"/>
                <w:szCs w:val="24"/>
              </w:rPr>
            </w:pPr>
            <w:r w:rsidRPr="00B86EA6">
              <w:rPr>
                <w:rFonts w:cstheme="minorHAnsi"/>
                <w:color w:val="0D0D0D" w:themeColor="text1" w:themeTint="F2"/>
                <w:sz w:val="24"/>
                <w:szCs w:val="24"/>
                <w:lang/>
              </w:rPr>
              <w:t>Expected Results</w:t>
            </w:r>
          </w:p>
        </w:tc>
      </w:tr>
      <w:tr w:rsidR="00B86EA6" w:rsidRPr="00B86EA6" w14:paraId="6A850482"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16CF950"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SuccessfulAddDiscountPolicy</w:t>
            </w:r>
          </w:p>
        </w:tc>
        <w:tc>
          <w:tcPr>
            <w:tcW w:w="0" w:type="auto"/>
            <w:hideMark/>
          </w:tcPr>
          <w:p w14:paraId="6FB50B9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4E7F926E"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0FC0DD80"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3. User 123 has permission to add discount policies </w:t>
            </w:r>
          </w:p>
          <w:p w14:paraId="7CA55963" w14:textId="0F2168DF"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NewDiscountPolicy</w:t>
            </w:r>
          </w:p>
        </w:tc>
        <w:tc>
          <w:tcPr>
            <w:tcW w:w="0" w:type="auto"/>
            <w:hideMark/>
          </w:tcPr>
          <w:p w14:paraId="6E631762"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1. System verifies session and permissions 2. System validates policy 3. System adds discount policy 4. System confirms update to user</w:t>
            </w:r>
          </w:p>
        </w:tc>
      </w:tr>
      <w:tr w:rsidR="00B86EA6" w:rsidRPr="00B86EA6" w14:paraId="0590A817"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0C0ADD73"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AddDiscountPolicyNotLoggedIn</w:t>
            </w:r>
          </w:p>
        </w:tc>
        <w:tc>
          <w:tcPr>
            <w:tcW w:w="0" w:type="auto"/>
            <w:hideMark/>
          </w:tcPr>
          <w:p w14:paraId="55B52B23"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not logged in </w:t>
            </w:r>
          </w:p>
          <w:p w14:paraId="17DE3FAC" w14:textId="74FE2A99"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2. User 123 submits NewDiscountPolicy</w:t>
            </w:r>
          </w:p>
        </w:tc>
        <w:tc>
          <w:tcPr>
            <w:tcW w:w="0" w:type="auto"/>
            <w:hideMark/>
          </w:tcPr>
          <w:p w14:paraId="443D7A7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"User not logged in" error</w:t>
            </w:r>
          </w:p>
        </w:tc>
      </w:tr>
      <w:tr w:rsidR="00B86EA6" w:rsidRPr="00B86EA6" w14:paraId="2D06A5E3"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198D20F2"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UserLacksPermission</w:t>
            </w:r>
          </w:p>
        </w:tc>
        <w:tc>
          <w:tcPr>
            <w:tcW w:w="0" w:type="auto"/>
            <w:hideMark/>
          </w:tcPr>
          <w:p w14:paraId="1D72581F"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3A24C7B5"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2CFA5D72"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 xml:space="preserve">3. User 123 lacks discount policy add permissions </w:t>
            </w:r>
          </w:p>
          <w:p w14:paraId="5635AC4B" w14:textId="300E3B01"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rPr>
            </w:pPr>
            <w:r w:rsidRPr="00B86EA6">
              <w:rPr>
                <w:rFonts w:cstheme="minorHAnsi"/>
                <w:color w:val="0D0D0D" w:themeColor="text1" w:themeTint="F2"/>
                <w:sz w:val="24"/>
                <w:szCs w:val="24"/>
                <w:lang/>
              </w:rPr>
              <w:t>4. User 123 submits NewDiscountPolicy</w:t>
            </w:r>
          </w:p>
        </w:tc>
        <w:tc>
          <w:tcPr>
            <w:tcW w:w="0" w:type="auto"/>
            <w:hideMark/>
          </w:tcPr>
          <w:p w14:paraId="641FA4E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lastRenderedPageBreak/>
              <w:t>1. System returns "Permission denied" error</w:t>
            </w:r>
          </w:p>
        </w:tc>
      </w:tr>
      <w:tr w:rsidR="00B86EA6" w:rsidRPr="00B86EA6" w14:paraId="1CA17C1B" w14:textId="77777777" w:rsidTr="00C11366">
        <w:tc>
          <w:tcPr>
            <w:cnfStyle w:val="001000000000" w:firstRow="0" w:lastRow="0" w:firstColumn="1" w:lastColumn="0" w:oddVBand="0" w:evenVBand="0" w:oddHBand="0" w:evenHBand="0" w:firstRowFirstColumn="0" w:firstRowLastColumn="0" w:lastRowFirstColumn="0" w:lastRowLastColumn="0"/>
            <w:tcW w:w="0" w:type="auto"/>
            <w:hideMark/>
          </w:tcPr>
          <w:p w14:paraId="7316B91F" w14:textId="77777777" w:rsidR="007D4207" w:rsidRPr="00B86EA6" w:rsidRDefault="007D4207" w:rsidP="00C11366">
            <w:pPr>
              <w:rPr>
                <w:rFonts w:cstheme="minorHAnsi"/>
                <w:color w:val="0D0D0D" w:themeColor="text1" w:themeTint="F2"/>
                <w:sz w:val="24"/>
                <w:szCs w:val="24"/>
              </w:rPr>
            </w:pPr>
            <w:r w:rsidRPr="00B86EA6">
              <w:rPr>
                <w:rFonts w:cstheme="minorHAnsi"/>
                <w:color w:val="0D0D0D" w:themeColor="text1" w:themeTint="F2"/>
                <w:sz w:val="24"/>
                <w:szCs w:val="24"/>
                <w:lang/>
              </w:rPr>
              <w:t>InvalidDiscountPolicy</w:t>
            </w:r>
          </w:p>
        </w:tc>
        <w:tc>
          <w:tcPr>
            <w:tcW w:w="0" w:type="auto"/>
            <w:hideMark/>
          </w:tcPr>
          <w:p w14:paraId="6F2B389D"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1. User 123 is created </w:t>
            </w:r>
          </w:p>
          <w:p w14:paraId="591FA1C6" w14:textId="77777777" w:rsidR="00920E92"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 xml:space="preserve">2. User 123 logs in </w:t>
            </w:r>
          </w:p>
          <w:p w14:paraId="49C8DB4A" w14:textId="6827C78F"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3. User 123 submits an invalid policy</w:t>
            </w:r>
          </w:p>
        </w:tc>
        <w:tc>
          <w:tcPr>
            <w:tcW w:w="0" w:type="auto"/>
            <w:hideMark/>
          </w:tcPr>
          <w:p w14:paraId="3991777B" w14:textId="77777777" w:rsidR="007D4207" w:rsidRPr="00B86EA6" w:rsidRDefault="007D4207" w:rsidP="00C11366">
            <w:pPr>
              <w:cnfStyle w:val="000000000000" w:firstRow="0" w:lastRow="0" w:firstColumn="0" w:lastColumn="0" w:oddVBand="0" w:evenVBand="0" w:oddHBand="0" w:evenHBand="0" w:firstRowFirstColumn="0" w:firstRowLastColumn="0" w:lastRowFirstColumn="0" w:lastRowLastColumn="0"/>
              <w:rPr>
                <w:rFonts w:cstheme="minorHAnsi"/>
                <w:color w:val="0D0D0D" w:themeColor="text1" w:themeTint="F2"/>
                <w:sz w:val="24"/>
                <w:szCs w:val="24"/>
                <w:lang w:val="en-US"/>
              </w:rPr>
            </w:pPr>
            <w:r w:rsidRPr="00B86EA6">
              <w:rPr>
                <w:rFonts w:cstheme="minorHAnsi"/>
                <w:color w:val="0D0D0D" w:themeColor="text1" w:themeTint="F2"/>
                <w:sz w:val="24"/>
                <w:szCs w:val="24"/>
                <w:lang/>
              </w:rPr>
              <w:t>1. System returns "Invalid policy format" error</w:t>
            </w:r>
          </w:p>
        </w:tc>
      </w:tr>
    </w:tbl>
    <w:p w14:paraId="575FC8AD" w14:textId="431F80D3" w:rsidR="0074438A" w:rsidRPr="00B86EA6" w:rsidRDefault="0074438A" w:rsidP="0074438A">
      <w:pPr>
        <w:pStyle w:val="afb"/>
        <w:bidi/>
        <w:ind w:left="1145"/>
        <w:rPr>
          <w:rFonts w:cstheme="minorHAnsi"/>
          <w:noProof/>
          <w:color w:val="0D0D0D" w:themeColor="text1" w:themeTint="F2"/>
          <w:sz w:val="28"/>
          <w:szCs w:val="28"/>
          <w:lang w:val="en-US"/>
        </w:rPr>
      </w:pPr>
    </w:p>
    <w:p w14:paraId="25AE4BD4" w14:textId="77777777" w:rsidR="0074438A" w:rsidRPr="00B86EA6" w:rsidRDefault="0074438A" w:rsidP="00920E92">
      <w:pPr>
        <w:bidi/>
        <w:rPr>
          <w:rFonts w:cstheme="minorHAnsi"/>
          <w:noProof/>
          <w:color w:val="0D0D0D" w:themeColor="text1" w:themeTint="F2"/>
          <w:sz w:val="28"/>
          <w:szCs w:val="28"/>
          <w:lang w:val="en-US"/>
        </w:rPr>
      </w:pPr>
    </w:p>
    <w:p w14:paraId="5378C61C" w14:textId="0A6C491A" w:rsidR="0074438A" w:rsidRPr="0038799E" w:rsidRDefault="00920E92" w:rsidP="0038799E">
      <w:pPr>
        <w:pStyle w:val="3"/>
        <w:numPr>
          <w:ilvl w:val="0"/>
          <w:numId w:val="88"/>
        </w:numPr>
        <w:bidi/>
        <w:rPr>
          <w:noProof/>
          <w:sz w:val="36"/>
          <w:szCs w:val="36"/>
          <w:u w:val="single"/>
          <w:lang w:val="en-US"/>
        </w:rPr>
      </w:pPr>
      <w:bookmarkStart w:id="38" w:name="_Toc194946755"/>
      <w:bookmarkStart w:id="39" w:name="_Toc194947058"/>
      <w:r w:rsidRPr="0038799E">
        <w:rPr>
          <w:sz w:val="36"/>
          <w:szCs w:val="36"/>
          <w:u w:val="single"/>
          <w:rtl/>
        </w:rPr>
        <w:t>פעולות של מבקר-מנוי בתפקידו כמנהל מערכת המסחר</w:t>
      </w:r>
      <w:r w:rsidRPr="0038799E">
        <w:rPr>
          <w:sz w:val="36"/>
          <w:szCs w:val="36"/>
          <w:u w:val="single"/>
        </w:rPr>
        <w:t xml:space="preserve"> :</w:t>
      </w:r>
      <w:bookmarkEnd w:id="38"/>
      <w:bookmarkEnd w:id="39"/>
    </w:p>
    <w:tbl>
      <w:tblPr>
        <w:tblStyle w:val="1-2"/>
        <w:tblpPr w:leftFromText="180" w:rightFromText="180" w:vertAnchor="text" w:horzAnchor="margin" w:tblpXSpec="center" w:tblpYSpec="outside"/>
        <w:tblW w:w="10088" w:type="dxa"/>
        <w:tblLook w:val="0600" w:firstRow="0" w:lastRow="0" w:firstColumn="0" w:lastColumn="0" w:noHBand="1" w:noVBand="1"/>
      </w:tblPr>
      <w:tblGrid>
        <w:gridCol w:w="2788"/>
        <w:gridCol w:w="3834"/>
        <w:gridCol w:w="3466"/>
      </w:tblGrid>
      <w:tr w:rsidR="00B86EA6" w:rsidRPr="00B86EA6" w14:paraId="34F8570D" w14:textId="77777777" w:rsidTr="00920E92">
        <w:trPr>
          <w:trHeight w:val="137"/>
        </w:trPr>
        <w:tc>
          <w:tcPr>
            <w:tcW w:w="2788" w:type="dxa"/>
            <w:hideMark/>
          </w:tcPr>
          <w:p w14:paraId="580FBC8C"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Test Name</w:t>
            </w:r>
          </w:p>
        </w:tc>
        <w:tc>
          <w:tcPr>
            <w:tcW w:w="3834" w:type="dxa"/>
            <w:hideMark/>
          </w:tcPr>
          <w:p w14:paraId="6EC13214"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Setup &amp; Parameters</w:t>
            </w:r>
          </w:p>
        </w:tc>
        <w:tc>
          <w:tcPr>
            <w:tcW w:w="3466" w:type="dxa"/>
            <w:hideMark/>
          </w:tcPr>
          <w:p w14:paraId="04AB26B3" w14:textId="77777777" w:rsidR="0074438A" w:rsidRPr="00B86EA6" w:rsidRDefault="0074438A" w:rsidP="00C11366">
            <w:pPr>
              <w:rPr>
                <w:rFonts w:cstheme="minorHAnsi"/>
                <w:color w:val="0D0D0D" w:themeColor="text1" w:themeTint="F2"/>
                <w:sz w:val="24"/>
                <w:szCs w:val="24"/>
              </w:rPr>
            </w:pPr>
            <w:r w:rsidRPr="00B86EA6">
              <w:rPr>
                <w:rFonts w:cstheme="minorHAnsi"/>
                <w:color w:val="0D0D0D" w:themeColor="text1" w:themeTint="F2"/>
                <w:sz w:val="24"/>
                <w:szCs w:val="24"/>
                <w:lang w:val="en-US"/>
              </w:rPr>
              <w:t>Expected Results</w:t>
            </w:r>
          </w:p>
        </w:tc>
      </w:tr>
      <w:tr w:rsidR="00B86EA6" w:rsidRPr="00B86EA6" w14:paraId="6D38E485" w14:textId="77777777" w:rsidTr="00920E92">
        <w:trPr>
          <w:trHeight w:val="760"/>
        </w:trPr>
        <w:tc>
          <w:tcPr>
            <w:tcW w:w="2788" w:type="dxa"/>
            <w:hideMark/>
          </w:tcPr>
          <w:p w14:paraId="36306624" w14:textId="77777777" w:rsidR="0074438A" w:rsidRPr="00B86EA6" w:rsidRDefault="0074438A"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SuccessfulShopClosing</w:t>
            </w:r>
            <w:proofErr w:type="spellEnd"/>
            <w:r w:rsidRPr="00B86EA6">
              <w:rPr>
                <w:rFonts w:cstheme="minorHAnsi"/>
                <w:b/>
                <w:bCs/>
                <w:color w:val="0D0D0D" w:themeColor="text1" w:themeTint="F2"/>
                <w:sz w:val="24"/>
                <w:szCs w:val="24"/>
                <w:lang w:val="en-US"/>
              </w:rPr>
              <w:br/>
            </w:r>
          </w:p>
        </w:tc>
        <w:tc>
          <w:tcPr>
            <w:tcW w:w="3834" w:type="dxa"/>
            <w:hideMark/>
          </w:tcPr>
          <w:p w14:paraId="79CB3370" w14:textId="77777777" w:rsidR="0074438A" w:rsidRPr="00B86EA6" w:rsidRDefault="0074438A" w:rsidP="0074438A">
            <w:pPr>
              <w:pStyle w:val="afb"/>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System </w:t>
            </w:r>
            <w:proofErr w:type="gramStart"/>
            <w:r w:rsidRPr="00B86EA6">
              <w:rPr>
                <w:rFonts w:cstheme="minorHAnsi"/>
                <w:color w:val="0D0D0D" w:themeColor="text1" w:themeTint="F2"/>
                <w:sz w:val="24"/>
                <w:szCs w:val="24"/>
                <w:lang w:val="en-US"/>
              </w:rPr>
              <w:t>manager</w:t>
            </w:r>
            <w:proofErr w:type="gramEnd"/>
            <w:r w:rsidRPr="00B86EA6">
              <w:rPr>
                <w:rFonts w:cstheme="minorHAnsi"/>
                <w:color w:val="0D0D0D" w:themeColor="text1" w:themeTint="F2"/>
                <w:sz w:val="24"/>
                <w:szCs w:val="24"/>
                <w:lang w:val="en-US"/>
              </w:rPr>
              <w:t xml:space="preserve"> exist in the system</w:t>
            </w:r>
          </w:p>
          <w:p w14:paraId="03815105" w14:textId="77777777" w:rsidR="0074438A" w:rsidRPr="00B86EA6" w:rsidRDefault="0074438A" w:rsidP="00C11366">
            <w:pPr>
              <w:pStyle w:val="afb"/>
              <w:ind w:left="1440"/>
              <w:rPr>
                <w:rFonts w:cstheme="minorHAnsi"/>
                <w:color w:val="0D0D0D" w:themeColor="text1" w:themeTint="F2"/>
                <w:sz w:val="24"/>
                <w:szCs w:val="24"/>
              </w:rPr>
            </w:pPr>
          </w:p>
          <w:p w14:paraId="130DCD90" w14:textId="77777777" w:rsidR="0074438A" w:rsidRPr="00B86EA6" w:rsidRDefault="0074438A" w:rsidP="0074438A">
            <w:pPr>
              <w:pStyle w:val="afb"/>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 </w:t>
            </w:r>
            <w:r w:rsidRPr="00B86EA6">
              <w:rPr>
                <w:rFonts w:cstheme="minorHAnsi"/>
                <w:color w:val="0D0D0D" w:themeColor="text1" w:themeTint="F2"/>
                <w:sz w:val="24"/>
                <w:szCs w:val="24"/>
                <w:lang w:val="en-US"/>
              </w:rPr>
              <w:t xml:space="preserve"> System manager logs in</w:t>
            </w:r>
          </w:p>
          <w:p w14:paraId="1393CF41" w14:textId="77777777" w:rsidR="0074438A" w:rsidRPr="00B86EA6" w:rsidRDefault="0074438A" w:rsidP="00C11366">
            <w:pPr>
              <w:pStyle w:val="afb"/>
              <w:rPr>
                <w:rFonts w:cstheme="minorHAnsi"/>
                <w:color w:val="0D0D0D" w:themeColor="text1" w:themeTint="F2"/>
                <w:sz w:val="24"/>
                <w:szCs w:val="24"/>
              </w:rPr>
            </w:pPr>
          </w:p>
          <w:p w14:paraId="28829E19" w14:textId="77777777" w:rsidR="0074438A" w:rsidRPr="00B86EA6" w:rsidRDefault="0074438A" w:rsidP="00C11366">
            <w:pPr>
              <w:pStyle w:val="afb"/>
              <w:ind w:left="1440"/>
              <w:rPr>
                <w:rFonts w:cstheme="minorHAnsi"/>
                <w:color w:val="0D0D0D" w:themeColor="text1" w:themeTint="F2"/>
                <w:sz w:val="24"/>
                <w:szCs w:val="24"/>
              </w:rPr>
            </w:pPr>
          </w:p>
          <w:p w14:paraId="35F7E260" w14:textId="77777777" w:rsidR="0074438A" w:rsidRPr="00B86EA6" w:rsidRDefault="0074438A" w:rsidP="0074438A">
            <w:pPr>
              <w:pStyle w:val="afb"/>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choses an online shop</w:t>
            </w:r>
          </w:p>
          <w:p w14:paraId="01B446AF" w14:textId="77777777" w:rsidR="0074438A" w:rsidRPr="00B86EA6" w:rsidRDefault="0074438A" w:rsidP="00C11366">
            <w:pPr>
              <w:pStyle w:val="afb"/>
              <w:ind w:left="1440"/>
              <w:rPr>
                <w:rFonts w:cstheme="minorHAnsi"/>
                <w:color w:val="0D0D0D" w:themeColor="text1" w:themeTint="F2"/>
                <w:sz w:val="24"/>
                <w:szCs w:val="24"/>
              </w:rPr>
            </w:pPr>
          </w:p>
          <w:p w14:paraId="7C0857D3" w14:textId="77777777" w:rsidR="0074438A" w:rsidRPr="00B86EA6" w:rsidRDefault="0074438A" w:rsidP="0074438A">
            <w:pPr>
              <w:pStyle w:val="afb"/>
              <w:numPr>
                <w:ilvl w:val="0"/>
                <w:numId w:val="89"/>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closing the shop</w:t>
            </w:r>
          </w:p>
        </w:tc>
        <w:tc>
          <w:tcPr>
            <w:tcW w:w="3466" w:type="dxa"/>
            <w:hideMark/>
          </w:tcPr>
          <w:p w14:paraId="671E38F5" w14:textId="77777777" w:rsidR="0074438A" w:rsidRPr="00B86EA6" w:rsidRDefault="0074438A" w:rsidP="00C11366">
            <w:pPr>
              <w:rPr>
                <w:rFonts w:cstheme="minorHAnsi"/>
                <w:color w:val="0D0D0D" w:themeColor="text1" w:themeTint="F2"/>
                <w:sz w:val="24"/>
                <w:szCs w:val="24"/>
                <w:lang w:val="en-US"/>
              </w:rPr>
            </w:pPr>
          </w:p>
          <w:p w14:paraId="0D7BF0CA" w14:textId="77777777" w:rsidR="0074438A" w:rsidRPr="00B86EA6" w:rsidRDefault="0074438A" w:rsidP="0074438A">
            <w:pPr>
              <w:pStyle w:val="afb"/>
              <w:numPr>
                <w:ilvl w:val="0"/>
                <w:numId w:val="90"/>
              </w:numPr>
              <w:spacing w:after="160"/>
              <w:rPr>
                <w:rFonts w:cstheme="minorHAnsi"/>
                <w:color w:val="0D0D0D" w:themeColor="text1" w:themeTint="F2"/>
                <w:sz w:val="24"/>
                <w:szCs w:val="24"/>
              </w:rPr>
            </w:pPr>
            <w:r w:rsidRPr="00B86EA6">
              <w:rPr>
                <w:rFonts w:cstheme="minorHAnsi"/>
                <w:color w:val="0D0D0D" w:themeColor="text1" w:themeTint="F2"/>
                <w:sz w:val="24"/>
                <w:szCs w:val="24"/>
              </w:rPr>
              <w:t>The subscribed users are deleted from the subscription to the shop</w:t>
            </w:r>
          </w:p>
          <w:p w14:paraId="66D12A6E" w14:textId="77777777" w:rsidR="0074438A" w:rsidRPr="00B86EA6" w:rsidRDefault="0074438A" w:rsidP="00C11366">
            <w:pPr>
              <w:pStyle w:val="afb"/>
              <w:ind w:left="1636"/>
              <w:rPr>
                <w:rFonts w:cstheme="minorHAnsi"/>
                <w:color w:val="0D0D0D" w:themeColor="text1" w:themeTint="F2"/>
                <w:sz w:val="24"/>
                <w:szCs w:val="24"/>
              </w:rPr>
            </w:pPr>
          </w:p>
          <w:p w14:paraId="0155AEE2" w14:textId="77777777" w:rsidR="0074438A" w:rsidRPr="00B86EA6" w:rsidRDefault="0074438A" w:rsidP="0074438A">
            <w:pPr>
              <w:pStyle w:val="afb"/>
              <w:numPr>
                <w:ilvl w:val="0"/>
                <w:numId w:val="90"/>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A message is sent to all the subscribed users for the shop</w:t>
            </w:r>
          </w:p>
          <w:p w14:paraId="4F22BD50" w14:textId="77777777" w:rsidR="0074438A" w:rsidRPr="00B86EA6" w:rsidRDefault="0074438A" w:rsidP="00C11366">
            <w:pPr>
              <w:pStyle w:val="afb"/>
              <w:ind w:left="1505"/>
              <w:rPr>
                <w:rFonts w:cstheme="minorHAnsi"/>
                <w:color w:val="0D0D0D" w:themeColor="text1" w:themeTint="F2"/>
                <w:sz w:val="24"/>
                <w:szCs w:val="24"/>
              </w:rPr>
            </w:pPr>
          </w:p>
          <w:p w14:paraId="02C57C29" w14:textId="77777777" w:rsidR="0074438A" w:rsidRPr="00B86EA6" w:rsidRDefault="0074438A" w:rsidP="00C11366">
            <w:pPr>
              <w:rPr>
                <w:rFonts w:cstheme="minorHAnsi"/>
                <w:color w:val="0D0D0D" w:themeColor="text1" w:themeTint="F2"/>
                <w:sz w:val="24"/>
                <w:szCs w:val="24"/>
                <w:lang w:val="en-US"/>
              </w:rPr>
            </w:pPr>
          </w:p>
        </w:tc>
      </w:tr>
      <w:tr w:rsidR="00B86EA6" w:rsidRPr="00B86EA6" w14:paraId="31C9F671" w14:textId="77777777" w:rsidTr="00920E92">
        <w:trPr>
          <w:trHeight w:val="760"/>
        </w:trPr>
        <w:tc>
          <w:tcPr>
            <w:tcW w:w="2788" w:type="dxa"/>
            <w:hideMark/>
          </w:tcPr>
          <w:p w14:paraId="3AA3A1EE" w14:textId="77777777" w:rsidR="0074438A" w:rsidRPr="00B86EA6" w:rsidRDefault="0074438A" w:rsidP="00C11366">
            <w:pPr>
              <w:rPr>
                <w:rFonts w:cstheme="minorHAnsi"/>
                <w:color w:val="0D0D0D" w:themeColor="text1" w:themeTint="F2"/>
                <w:sz w:val="24"/>
                <w:szCs w:val="24"/>
              </w:rPr>
            </w:pPr>
            <w:proofErr w:type="spellStart"/>
            <w:r w:rsidRPr="00B86EA6">
              <w:rPr>
                <w:rFonts w:cstheme="minorHAnsi"/>
                <w:b/>
                <w:bCs/>
                <w:color w:val="0D0D0D" w:themeColor="text1" w:themeTint="F2"/>
                <w:sz w:val="24"/>
                <w:szCs w:val="24"/>
                <w:lang w:val="en-US"/>
              </w:rPr>
              <w:t>ClosingClosedShop</w:t>
            </w:r>
            <w:proofErr w:type="spellEnd"/>
            <w:r w:rsidRPr="00B86EA6">
              <w:rPr>
                <w:rFonts w:cstheme="minorHAnsi"/>
                <w:b/>
                <w:bCs/>
                <w:color w:val="0D0D0D" w:themeColor="text1" w:themeTint="F2"/>
                <w:sz w:val="24"/>
                <w:szCs w:val="24"/>
                <w:lang w:val="en-US"/>
              </w:rPr>
              <w:br/>
            </w:r>
          </w:p>
        </w:tc>
        <w:tc>
          <w:tcPr>
            <w:tcW w:w="3834" w:type="dxa"/>
            <w:hideMark/>
          </w:tcPr>
          <w:p w14:paraId="3287E92D" w14:textId="77777777" w:rsidR="0074438A" w:rsidRPr="00B86EA6" w:rsidRDefault="0074438A" w:rsidP="0074438A">
            <w:pPr>
              <w:pStyle w:val="afb"/>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 xml:space="preserve">System </w:t>
            </w:r>
            <w:proofErr w:type="gramStart"/>
            <w:r w:rsidRPr="00B86EA6">
              <w:rPr>
                <w:rFonts w:cstheme="minorHAnsi"/>
                <w:color w:val="0D0D0D" w:themeColor="text1" w:themeTint="F2"/>
                <w:sz w:val="24"/>
                <w:szCs w:val="24"/>
                <w:lang w:val="en-US"/>
              </w:rPr>
              <w:t>manager</w:t>
            </w:r>
            <w:proofErr w:type="gramEnd"/>
            <w:r w:rsidRPr="00B86EA6">
              <w:rPr>
                <w:rFonts w:cstheme="minorHAnsi"/>
                <w:color w:val="0D0D0D" w:themeColor="text1" w:themeTint="F2"/>
                <w:sz w:val="24"/>
                <w:szCs w:val="24"/>
                <w:lang w:val="en-US"/>
              </w:rPr>
              <w:t xml:space="preserve"> exist in the system</w:t>
            </w:r>
          </w:p>
          <w:p w14:paraId="2309224A" w14:textId="77777777" w:rsidR="0074438A" w:rsidRPr="00B86EA6" w:rsidRDefault="0074438A" w:rsidP="00C11366">
            <w:pPr>
              <w:pStyle w:val="afb"/>
              <w:ind w:left="1440"/>
              <w:rPr>
                <w:rFonts w:cstheme="minorHAnsi"/>
                <w:color w:val="0D0D0D" w:themeColor="text1" w:themeTint="F2"/>
                <w:sz w:val="24"/>
                <w:szCs w:val="24"/>
              </w:rPr>
            </w:pPr>
          </w:p>
          <w:p w14:paraId="30753A8A" w14:textId="77777777" w:rsidR="0074438A" w:rsidRPr="00B86EA6" w:rsidRDefault="0074438A" w:rsidP="0074438A">
            <w:pPr>
              <w:pStyle w:val="afb"/>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logs in</w:t>
            </w:r>
          </w:p>
          <w:p w14:paraId="1C5388D1" w14:textId="77777777" w:rsidR="0074438A" w:rsidRPr="00B86EA6" w:rsidRDefault="0074438A" w:rsidP="00C11366">
            <w:pPr>
              <w:pStyle w:val="afb"/>
              <w:rPr>
                <w:rFonts w:cstheme="minorHAnsi"/>
                <w:color w:val="0D0D0D" w:themeColor="text1" w:themeTint="F2"/>
                <w:sz w:val="24"/>
                <w:szCs w:val="24"/>
              </w:rPr>
            </w:pPr>
          </w:p>
          <w:p w14:paraId="4BB474BE" w14:textId="77777777" w:rsidR="0074438A" w:rsidRPr="00B86EA6" w:rsidRDefault="0074438A" w:rsidP="00C11366">
            <w:pPr>
              <w:pStyle w:val="afb"/>
              <w:ind w:left="1440"/>
              <w:rPr>
                <w:rFonts w:cstheme="minorHAnsi"/>
                <w:color w:val="0D0D0D" w:themeColor="text1" w:themeTint="F2"/>
                <w:sz w:val="24"/>
                <w:szCs w:val="24"/>
              </w:rPr>
            </w:pPr>
          </w:p>
          <w:p w14:paraId="64EF8D6A" w14:textId="77777777" w:rsidR="0074438A" w:rsidRPr="00B86EA6" w:rsidRDefault="0074438A" w:rsidP="0074438A">
            <w:pPr>
              <w:pStyle w:val="afb"/>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choses a closed shop</w:t>
            </w:r>
          </w:p>
          <w:p w14:paraId="55110707" w14:textId="77777777" w:rsidR="0074438A" w:rsidRPr="00B86EA6" w:rsidRDefault="0074438A" w:rsidP="00C11366">
            <w:pPr>
              <w:pStyle w:val="afb"/>
              <w:ind w:left="1440"/>
              <w:rPr>
                <w:rFonts w:cstheme="minorHAnsi"/>
                <w:color w:val="0D0D0D" w:themeColor="text1" w:themeTint="F2"/>
                <w:sz w:val="24"/>
                <w:szCs w:val="24"/>
              </w:rPr>
            </w:pPr>
          </w:p>
          <w:p w14:paraId="09478A7D" w14:textId="77777777" w:rsidR="0074438A" w:rsidRPr="00B86EA6" w:rsidRDefault="0074438A" w:rsidP="0074438A">
            <w:pPr>
              <w:pStyle w:val="afb"/>
              <w:numPr>
                <w:ilvl w:val="0"/>
                <w:numId w:val="91"/>
              </w:numPr>
              <w:spacing w:after="160"/>
              <w:rPr>
                <w:rFonts w:cstheme="minorHAnsi"/>
                <w:color w:val="0D0D0D" w:themeColor="text1" w:themeTint="F2"/>
                <w:sz w:val="24"/>
                <w:szCs w:val="24"/>
              </w:rPr>
            </w:pPr>
            <w:r w:rsidRPr="00B86EA6">
              <w:rPr>
                <w:rFonts w:cstheme="minorHAnsi"/>
                <w:color w:val="0D0D0D" w:themeColor="text1" w:themeTint="F2"/>
                <w:sz w:val="24"/>
                <w:szCs w:val="24"/>
                <w:lang w:val="en-US"/>
              </w:rPr>
              <w:t>System manager attempting to close the shop</w:t>
            </w:r>
          </w:p>
        </w:tc>
        <w:tc>
          <w:tcPr>
            <w:tcW w:w="3466" w:type="dxa"/>
            <w:hideMark/>
          </w:tcPr>
          <w:p w14:paraId="189882F4" w14:textId="77777777" w:rsidR="0074438A" w:rsidRPr="00B86EA6" w:rsidRDefault="0074438A" w:rsidP="0074438A">
            <w:pPr>
              <w:pStyle w:val="afb"/>
              <w:numPr>
                <w:ilvl w:val="0"/>
                <w:numId w:val="92"/>
              </w:numPr>
              <w:spacing w:after="160"/>
              <w:rPr>
                <w:rFonts w:cstheme="minorHAnsi"/>
                <w:color w:val="0D0D0D" w:themeColor="text1" w:themeTint="F2"/>
                <w:sz w:val="24"/>
                <w:szCs w:val="24"/>
              </w:rPr>
            </w:pPr>
            <w:r w:rsidRPr="00B86EA6">
              <w:rPr>
                <w:rFonts w:cstheme="minorHAnsi"/>
                <w:color w:val="0D0D0D" w:themeColor="text1" w:themeTint="F2"/>
                <w:sz w:val="24"/>
                <w:szCs w:val="24"/>
              </w:rPr>
              <w:t xml:space="preserve">A </w:t>
            </w:r>
            <w:r w:rsidRPr="00B86EA6">
              <w:rPr>
                <w:rFonts w:cstheme="minorHAnsi"/>
                <w:color w:val="0D0D0D" w:themeColor="text1" w:themeTint="F2"/>
                <w:sz w:val="24"/>
                <w:szCs w:val="24"/>
                <w:lang w:val="en-US"/>
              </w:rPr>
              <w:t>“unauthorized action” error is sent to the system manager</w:t>
            </w:r>
          </w:p>
          <w:p w14:paraId="2DE47E31" w14:textId="77777777" w:rsidR="0074438A" w:rsidRPr="00B86EA6" w:rsidRDefault="0074438A" w:rsidP="00C11366">
            <w:pPr>
              <w:pStyle w:val="afb"/>
              <w:ind w:left="1145"/>
              <w:rPr>
                <w:rFonts w:cstheme="minorHAnsi"/>
                <w:color w:val="0D0D0D" w:themeColor="text1" w:themeTint="F2"/>
                <w:sz w:val="24"/>
                <w:szCs w:val="24"/>
              </w:rPr>
            </w:pPr>
          </w:p>
        </w:tc>
      </w:tr>
    </w:tbl>
    <w:p w14:paraId="3D3A7D3A" w14:textId="77777777" w:rsidR="0074438A" w:rsidRPr="00B86EA6" w:rsidRDefault="0074438A" w:rsidP="0074438A">
      <w:pPr>
        <w:pStyle w:val="afb"/>
        <w:bidi/>
        <w:ind w:left="1145"/>
        <w:rPr>
          <w:rFonts w:cstheme="minorHAnsi"/>
          <w:noProof/>
          <w:color w:val="0D0D0D" w:themeColor="text1" w:themeTint="F2"/>
          <w:sz w:val="28"/>
          <w:szCs w:val="28"/>
          <w:lang w:val="en-US"/>
        </w:rPr>
      </w:pPr>
    </w:p>
    <w:sectPr w:rsidR="0074438A" w:rsidRPr="00B86EA6" w:rsidSect="00B86EA6">
      <w:footerReference w:type="default" r:id="rId10"/>
      <w:pgSz w:w="11907" w:h="16839"/>
      <w:pgMar w:top="720" w:right="1440" w:bottom="180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D481" w14:textId="77777777" w:rsidR="00836DE4" w:rsidRDefault="00836DE4">
      <w:r>
        <w:separator/>
      </w:r>
    </w:p>
    <w:p w14:paraId="7BC62DC1" w14:textId="77777777" w:rsidR="00836DE4" w:rsidRDefault="00836DE4"/>
  </w:endnote>
  <w:endnote w:type="continuationSeparator" w:id="0">
    <w:p w14:paraId="4205F36B" w14:textId="77777777" w:rsidR="00836DE4" w:rsidRDefault="00836DE4">
      <w:r>
        <w:continuationSeparator/>
      </w:r>
    </w:p>
    <w:p w14:paraId="79582BCE" w14:textId="77777777" w:rsidR="00836DE4" w:rsidRDefault="00836D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43D5179D" w14:textId="77777777" w:rsidR="00875FC8" w:rsidRDefault="004976D5">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D49F1" w14:textId="77777777" w:rsidR="00836DE4" w:rsidRDefault="00836DE4">
      <w:r>
        <w:separator/>
      </w:r>
    </w:p>
    <w:p w14:paraId="4CAA5D38" w14:textId="77777777" w:rsidR="00836DE4" w:rsidRDefault="00836DE4"/>
  </w:footnote>
  <w:footnote w:type="continuationSeparator" w:id="0">
    <w:p w14:paraId="75B5F8DF" w14:textId="77777777" w:rsidR="00836DE4" w:rsidRDefault="00836DE4">
      <w:r>
        <w:continuationSeparator/>
      </w:r>
    </w:p>
    <w:p w14:paraId="61197533" w14:textId="77777777" w:rsidR="00836DE4" w:rsidRDefault="00836D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FD5D8E"/>
    <w:multiLevelType w:val="hybridMultilevel"/>
    <w:tmpl w:val="9C68B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AC65B6"/>
    <w:multiLevelType w:val="hybridMultilevel"/>
    <w:tmpl w:val="FD9A8682"/>
    <w:lvl w:ilvl="0" w:tplc="9DB0DD8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05C209BA"/>
    <w:multiLevelType w:val="multilevel"/>
    <w:tmpl w:val="B40A7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7D6AE8"/>
    <w:multiLevelType w:val="multilevel"/>
    <w:tmpl w:val="452E5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D939B5"/>
    <w:multiLevelType w:val="multilevel"/>
    <w:tmpl w:val="31CE1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9BE6C00"/>
    <w:multiLevelType w:val="hybridMultilevel"/>
    <w:tmpl w:val="03181274"/>
    <w:lvl w:ilvl="0" w:tplc="656C67E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09FD5E6C"/>
    <w:multiLevelType w:val="multilevel"/>
    <w:tmpl w:val="2794A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C386D5C"/>
    <w:multiLevelType w:val="multilevel"/>
    <w:tmpl w:val="64744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D5B1966"/>
    <w:multiLevelType w:val="hybridMultilevel"/>
    <w:tmpl w:val="40BE23DE"/>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1" w15:restartNumberingAfterBreak="0">
    <w:nsid w:val="124C30BF"/>
    <w:multiLevelType w:val="hybridMultilevel"/>
    <w:tmpl w:val="A7B08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4E6426"/>
    <w:multiLevelType w:val="multilevel"/>
    <w:tmpl w:val="A8042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D92DEA"/>
    <w:multiLevelType w:val="multilevel"/>
    <w:tmpl w:val="4BBAB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B730EC"/>
    <w:multiLevelType w:val="multilevel"/>
    <w:tmpl w:val="28FEE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7E03092"/>
    <w:multiLevelType w:val="multilevel"/>
    <w:tmpl w:val="1C901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8E3704"/>
    <w:multiLevelType w:val="multilevel"/>
    <w:tmpl w:val="B3765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BA3A8A"/>
    <w:multiLevelType w:val="hybridMultilevel"/>
    <w:tmpl w:val="99DE8734"/>
    <w:lvl w:ilvl="0" w:tplc="F5E4ADA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8" w15:restartNumberingAfterBreak="0">
    <w:nsid w:val="1C2A1CDD"/>
    <w:multiLevelType w:val="hybridMultilevel"/>
    <w:tmpl w:val="F14CB9FC"/>
    <w:lvl w:ilvl="0" w:tplc="567E8FA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1C4C4988"/>
    <w:multiLevelType w:val="hybridMultilevel"/>
    <w:tmpl w:val="2F6CA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656F58"/>
    <w:multiLevelType w:val="multilevel"/>
    <w:tmpl w:val="C08A0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EF545D6"/>
    <w:multiLevelType w:val="hybridMultilevel"/>
    <w:tmpl w:val="52B42062"/>
    <w:lvl w:ilvl="0" w:tplc="DD8CCA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1F077FA8"/>
    <w:multiLevelType w:val="multilevel"/>
    <w:tmpl w:val="41908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636B5B"/>
    <w:multiLevelType w:val="hybridMultilevel"/>
    <w:tmpl w:val="DA48BF2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023EF8"/>
    <w:multiLevelType w:val="multilevel"/>
    <w:tmpl w:val="1A963DB6"/>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32D3AE2"/>
    <w:multiLevelType w:val="multilevel"/>
    <w:tmpl w:val="5EF42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3536075"/>
    <w:multiLevelType w:val="hybridMultilevel"/>
    <w:tmpl w:val="421E019A"/>
    <w:lvl w:ilvl="0" w:tplc="ABCE7B74">
      <w:start w:val="1"/>
      <w:numFmt w:val="decimal"/>
      <w:lvlText w:val="%1."/>
      <w:lvlJc w:val="left"/>
      <w:pPr>
        <w:tabs>
          <w:tab w:val="num" w:pos="720"/>
        </w:tabs>
        <w:ind w:left="720" w:hanging="360"/>
      </w:pPr>
    </w:lvl>
    <w:lvl w:ilvl="1" w:tplc="B08EEC72" w:tentative="1">
      <w:start w:val="1"/>
      <w:numFmt w:val="decimal"/>
      <w:lvlText w:val="%2."/>
      <w:lvlJc w:val="left"/>
      <w:pPr>
        <w:tabs>
          <w:tab w:val="num" w:pos="1440"/>
        </w:tabs>
        <w:ind w:left="1440" w:hanging="360"/>
      </w:pPr>
    </w:lvl>
    <w:lvl w:ilvl="2" w:tplc="783E6966" w:tentative="1">
      <w:start w:val="1"/>
      <w:numFmt w:val="decimal"/>
      <w:lvlText w:val="%3."/>
      <w:lvlJc w:val="left"/>
      <w:pPr>
        <w:tabs>
          <w:tab w:val="num" w:pos="2160"/>
        </w:tabs>
        <w:ind w:left="2160" w:hanging="360"/>
      </w:pPr>
    </w:lvl>
    <w:lvl w:ilvl="3" w:tplc="06B0DD68" w:tentative="1">
      <w:start w:val="1"/>
      <w:numFmt w:val="decimal"/>
      <w:lvlText w:val="%4."/>
      <w:lvlJc w:val="left"/>
      <w:pPr>
        <w:tabs>
          <w:tab w:val="num" w:pos="2880"/>
        </w:tabs>
        <w:ind w:left="2880" w:hanging="360"/>
      </w:pPr>
    </w:lvl>
    <w:lvl w:ilvl="4" w:tplc="8160A530" w:tentative="1">
      <w:start w:val="1"/>
      <w:numFmt w:val="decimal"/>
      <w:lvlText w:val="%5."/>
      <w:lvlJc w:val="left"/>
      <w:pPr>
        <w:tabs>
          <w:tab w:val="num" w:pos="3600"/>
        </w:tabs>
        <w:ind w:left="3600" w:hanging="360"/>
      </w:pPr>
    </w:lvl>
    <w:lvl w:ilvl="5" w:tplc="A776E802" w:tentative="1">
      <w:start w:val="1"/>
      <w:numFmt w:val="decimal"/>
      <w:lvlText w:val="%6."/>
      <w:lvlJc w:val="left"/>
      <w:pPr>
        <w:tabs>
          <w:tab w:val="num" w:pos="4320"/>
        </w:tabs>
        <w:ind w:left="4320" w:hanging="360"/>
      </w:pPr>
    </w:lvl>
    <w:lvl w:ilvl="6" w:tplc="51489B0E" w:tentative="1">
      <w:start w:val="1"/>
      <w:numFmt w:val="decimal"/>
      <w:lvlText w:val="%7."/>
      <w:lvlJc w:val="left"/>
      <w:pPr>
        <w:tabs>
          <w:tab w:val="num" w:pos="5040"/>
        </w:tabs>
        <w:ind w:left="5040" w:hanging="360"/>
      </w:pPr>
    </w:lvl>
    <w:lvl w:ilvl="7" w:tplc="F0E627E4" w:tentative="1">
      <w:start w:val="1"/>
      <w:numFmt w:val="decimal"/>
      <w:lvlText w:val="%8."/>
      <w:lvlJc w:val="left"/>
      <w:pPr>
        <w:tabs>
          <w:tab w:val="num" w:pos="5760"/>
        </w:tabs>
        <w:ind w:left="5760" w:hanging="360"/>
      </w:pPr>
    </w:lvl>
    <w:lvl w:ilvl="8" w:tplc="AEDE0A7C" w:tentative="1">
      <w:start w:val="1"/>
      <w:numFmt w:val="decimal"/>
      <w:lvlText w:val="%9."/>
      <w:lvlJc w:val="left"/>
      <w:pPr>
        <w:tabs>
          <w:tab w:val="num" w:pos="6480"/>
        </w:tabs>
        <w:ind w:left="6480" w:hanging="360"/>
      </w:pPr>
    </w:lvl>
  </w:abstractNum>
  <w:abstractNum w:abstractNumId="28" w15:restartNumberingAfterBreak="0">
    <w:nsid w:val="23DD0746"/>
    <w:multiLevelType w:val="multilevel"/>
    <w:tmpl w:val="6F80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454515D"/>
    <w:multiLevelType w:val="multilevel"/>
    <w:tmpl w:val="24AE8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4CE2337"/>
    <w:multiLevelType w:val="multilevel"/>
    <w:tmpl w:val="4C445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66F2985"/>
    <w:multiLevelType w:val="hybridMultilevel"/>
    <w:tmpl w:val="CBB21D1C"/>
    <w:lvl w:ilvl="0" w:tplc="62BE83B2">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32" w15:restartNumberingAfterBreak="0">
    <w:nsid w:val="26901ED8"/>
    <w:multiLevelType w:val="multilevel"/>
    <w:tmpl w:val="FF8C5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75222E5"/>
    <w:multiLevelType w:val="multilevel"/>
    <w:tmpl w:val="DA00C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A495C31"/>
    <w:multiLevelType w:val="multilevel"/>
    <w:tmpl w:val="1DA0E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C9E5F39"/>
    <w:multiLevelType w:val="multilevel"/>
    <w:tmpl w:val="CEDC5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D152999"/>
    <w:multiLevelType w:val="hybridMultilevel"/>
    <w:tmpl w:val="2E9A2222"/>
    <w:lvl w:ilvl="0" w:tplc="0322969A">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37" w15:restartNumberingAfterBreak="0">
    <w:nsid w:val="2E2E5348"/>
    <w:multiLevelType w:val="hybridMultilevel"/>
    <w:tmpl w:val="09DEE65C"/>
    <w:lvl w:ilvl="0" w:tplc="5E44E76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30987FD0"/>
    <w:multiLevelType w:val="multilevel"/>
    <w:tmpl w:val="62082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4FB462B"/>
    <w:multiLevelType w:val="hybridMultilevel"/>
    <w:tmpl w:val="2FAE9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5AC401C"/>
    <w:multiLevelType w:val="multilevel"/>
    <w:tmpl w:val="8B909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7F774E"/>
    <w:multiLevelType w:val="hybridMultilevel"/>
    <w:tmpl w:val="B9B0491A"/>
    <w:lvl w:ilvl="0" w:tplc="08D08862">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2" w15:restartNumberingAfterBreak="0">
    <w:nsid w:val="36D82828"/>
    <w:multiLevelType w:val="multilevel"/>
    <w:tmpl w:val="8976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D4373D"/>
    <w:multiLevelType w:val="hybridMultilevel"/>
    <w:tmpl w:val="79DE9F8E"/>
    <w:lvl w:ilvl="0" w:tplc="3AD8F7DC">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4" w15:restartNumberingAfterBreak="0">
    <w:nsid w:val="3A3956BD"/>
    <w:multiLevelType w:val="multilevel"/>
    <w:tmpl w:val="96584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1A548E"/>
    <w:multiLevelType w:val="hybridMultilevel"/>
    <w:tmpl w:val="0DD60A82"/>
    <w:lvl w:ilvl="0" w:tplc="38E641F0">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6" w15:restartNumberingAfterBreak="0">
    <w:nsid w:val="3D604D72"/>
    <w:multiLevelType w:val="multilevel"/>
    <w:tmpl w:val="A4748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F352150"/>
    <w:multiLevelType w:val="hybridMultilevel"/>
    <w:tmpl w:val="A122370E"/>
    <w:lvl w:ilvl="0" w:tplc="2618BDAA">
      <w:start w:val="1"/>
      <w:numFmt w:val="decimal"/>
      <w:lvlText w:val="%1."/>
      <w:lvlJc w:val="left"/>
      <w:pPr>
        <w:ind w:left="1494" w:hanging="360"/>
      </w:pPr>
      <w:rPr>
        <w:rFonts w:hint="default"/>
      </w:rPr>
    </w:lvl>
    <w:lvl w:ilvl="1" w:tplc="20000019" w:tentative="1">
      <w:start w:val="1"/>
      <w:numFmt w:val="lowerLetter"/>
      <w:lvlText w:val="%2."/>
      <w:lvlJc w:val="left"/>
      <w:pPr>
        <w:ind w:left="2214" w:hanging="360"/>
      </w:pPr>
    </w:lvl>
    <w:lvl w:ilvl="2" w:tplc="2000001B" w:tentative="1">
      <w:start w:val="1"/>
      <w:numFmt w:val="lowerRoman"/>
      <w:lvlText w:val="%3."/>
      <w:lvlJc w:val="right"/>
      <w:pPr>
        <w:ind w:left="2934" w:hanging="180"/>
      </w:pPr>
    </w:lvl>
    <w:lvl w:ilvl="3" w:tplc="2000000F" w:tentative="1">
      <w:start w:val="1"/>
      <w:numFmt w:val="decimal"/>
      <w:lvlText w:val="%4."/>
      <w:lvlJc w:val="left"/>
      <w:pPr>
        <w:ind w:left="3654" w:hanging="360"/>
      </w:pPr>
    </w:lvl>
    <w:lvl w:ilvl="4" w:tplc="20000019" w:tentative="1">
      <w:start w:val="1"/>
      <w:numFmt w:val="lowerLetter"/>
      <w:lvlText w:val="%5."/>
      <w:lvlJc w:val="left"/>
      <w:pPr>
        <w:ind w:left="4374" w:hanging="360"/>
      </w:pPr>
    </w:lvl>
    <w:lvl w:ilvl="5" w:tplc="2000001B" w:tentative="1">
      <w:start w:val="1"/>
      <w:numFmt w:val="lowerRoman"/>
      <w:lvlText w:val="%6."/>
      <w:lvlJc w:val="right"/>
      <w:pPr>
        <w:ind w:left="5094" w:hanging="180"/>
      </w:pPr>
    </w:lvl>
    <w:lvl w:ilvl="6" w:tplc="2000000F" w:tentative="1">
      <w:start w:val="1"/>
      <w:numFmt w:val="decimal"/>
      <w:lvlText w:val="%7."/>
      <w:lvlJc w:val="left"/>
      <w:pPr>
        <w:ind w:left="5814" w:hanging="360"/>
      </w:pPr>
    </w:lvl>
    <w:lvl w:ilvl="7" w:tplc="20000019" w:tentative="1">
      <w:start w:val="1"/>
      <w:numFmt w:val="lowerLetter"/>
      <w:lvlText w:val="%8."/>
      <w:lvlJc w:val="left"/>
      <w:pPr>
        <w:ind w:left="6534" w:hanging="360"/>
      </w:pPr>
    </w:lvl>
    <w:lvl w:ilvl="8" w:tplc="2000001B" w:tentative="1">
      <w:start w:val="1"/>
      <w:numFmt w:val="lowerRoman"/>
      <w:lvlText w:val="%9."/>
      <w:lvlJc w:val="right"/>
      <w:pPr>
        <w:ind w:left="7254" w:hanging="180"/>
      </w:pPr>
    </w:lvl>
  </w:abstractNum>
  <w:abstractNum w:abstractNumId="48" w15:restartNumberingAfterBreak="0">
    <w:nsid w:val="3F6546E9"/>
    <w:multiLevelType w:val="multilevel"/>
    <w:tmpl w:val="25349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3362936"/>
    <w:multiLevelType w:val="hybridMultilevel"/>
    <w:tmpl w:val="89E0B5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33F168F"/>
    <w:multiLevelType w:val="multilevel"/>
    <w:tmpl w:val="293C6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3957F37"/>
    <w:multiLevelType w:val="hybridMultilevel"/>
    <w:tmpl w:val="A002F186"/>
    <w:lvl w:ilvl="0" w:tplc="066E0C14">
      <w:start w:val="1"/>
      <w:numFmt w:val="decimal"/>
      <w:lvlText w:val="%1."/>
      <w:lvlJc w:val="left"/>
      <w:pPr>
        <w:ind w:left="1505" w:hanging="360"/>
      </w:pPr>
      <w:rPr>
        <w:rFonts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52" w15:restartNumberingAfterBreak="0">
    <w:nsid w:val="452021A2"/>
    <w:multiLevelType w:val="multilevel"/>
    <w:tmpl w:val="EEC22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5464E42"/>
    <w:multiLevelType w:val="multilevel"/>
    <w:tmpl w:val="DF86B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6410111"/>
    <w:multiLevelType w:val="multilevel"/>
    <w:tmpl w:val="26968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7194D99"/>
    <w:multiLevelType w:val="hybridMultilevel"/>
    <w:tmpl w:val="69D8E22C"/>
    <w:lvl w:ilvl="0" w:tplc="28161E5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6" w15:restartNumberingAfterBreak="0">
    <w:nsid w:val="48221130"/>
    <w:multiLevelType w:val="multilevel"/>
    <w:tmpl w:val="40BCB5D8"/>
    <w:lvl w:ilvl="0">
      <w:start w:val="1"/>
      <w:numFmt w:val="decimal"/>
      <w:lvlText w:val="%1."/>
      <w:lvlJc w:val="left"/>
      <w:pPr>
        <w:ind w:left="1778" w:hanging="360"/>
      </w:pPr>
      <w:rPr>
        <w:u w:val="none"/>
        <w:lang w:val="en-GB" w:bidi="he-IL"/>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7" w15:restartNumberingAfterBreak="0">
    <w:nsid w:val="48B47662"/>
    <w:multiLevelType w:val="hybridMultilevel"/>
    <w:tmpl w:val="C4C40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8E713FA"/>
    <w:multiLevelType w:val="multilevel"/>
    <w:tmpl w:val="3E42B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A881A5C"/>
    <w:multiLevelType w:val="hybridMultilevel"/>
    <w:tmpl w:val="5CA6AEE6"/>
    <w:lvl w:ilvl="0" w:tplc="DE02AF8E">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0" w15:restartNumberingAfterBreak="0">
    <w:nsid w:val="4B6D6135"/>
    <w:multiLevelType w:val="multilevel"/>
    <w:tmpl w:val="F8768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BFF34DE"/>
    <w:multiLevelType w:val="hybridMultilevel"/>
    <w:tmpl w:val="223E11B4"/>
    <w:lvl w:ilvl="0" w:tplc="E5F8E8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2" w15:restartNumberingAfterBreak="0">
    <w:nsid w:val="50103CFC"/>
    <w:multiLevelType w:val="multilevel"/>
    <w:tmpl w:val="C3820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37F7309"/>
    <w:multiLevelType w:val="multilevel"/>
    <w:tmpl w:val="FF028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60490F"/>
    <w:multiLevelType w:val="multilevel"/>
    <w:tmpl w:val="35541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C097FA2"/>
    <w:multiLevelType w:val="multilevel"/>
    <w:tmpl w:val="6540B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F17516D"/>
    <w:multiLevelType w:val="multilevel"/>
    <w:tmpl w:val="1D22184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01005EF"/>
    <w:multiLevelType w:val="hybridMultilevel"/>
    <w:tmpl w:val="49ACD5D0"/>
    <w:lvl w:ilvl="0" w:tplc="43BAB744">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68" w15:restartNumberingAfterBreak="0">
    <w:nsid w:val="60125E21"/>
    <w:multiLevelType w:val="hybridMultilevel"/>
    <w:tmpl w:val="EAB6C8FA"/>
    <w:lvl w:ilvl="0" w:tplc="12A0C23C">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69" w15:restartNumberingAfterBreak="0">
    <w:nsid w:val="60D50D8D"/>
    <w:multiLevelType w:val="hybridMultilevel"/>
    <w:tmpl w:val="2ECA869A"/>
    <w:lvl w:ilvl="0" w:tplc="4EA8E4E6">
      <w:start w:val="1"/>
      <w:numFmt w:val="decimal"/>
      <w:lvlText w:val="%1."/>
      <w:lvlJc w:val="left"/>
      <w:pPr>
        <w:tabs>
          <w:tab w:val="num" w:pos="720"/>
        </w:tabs>
        <w:ind w:left="720" w:hanging="360"/>
      </w:pPr>
    </w:lvl>
    <w:lvl w:ilvl="1" w:tplc="CDEC6C74" w:tentative="1">
      <w:start w:val="1"/>
      <w:numFmt w:val="decimal"/>
      <w:lvlText w:val="%2."/>
      <w:lvlJc w:val="left"/>
      <w:pPr>
        <w:tabs>
          <w:tab w:val="num" w:pos="1440"/>
        </w:tabs>
        <w:ind w:left="1440" w:hanging="360"/>
      </w:pPr>
    </w:lvl>
    <w:lvl w:ilvl="2" w:tplc="114C02C2" w:tentative="1">
      <w:start w:val="1"/>
      <w:numFmt w:val="decimal"/>
      <w:lvlText w:val="%3."/>
      <w:lvlJc w:val="left"/>
      <w:pPr>
        <w:tabs>
          <w:tab w:val="num" w:pos="2160"/>
        </w:tabs>
        <w:ind w:left="2160" w:hanging="360"/>
      </w:pPr>
    </w:lvl>
    <w:lvl w:ilvl="3" w:tplc="1480F236" w:tentative="1">
      <w:start w:val="1"/>
      <w:numFmt w:val="decimal"/>
      <w:lvlText w:val="%4."/>
      <w:lvlJc w:val="left"/>
      <w:pPr>
        <w:tabs>
          <w:tab w:val="num" w:pos="2880"/>
        </w:tabs>
        <w:ind w:left="2880" w:hanging="360"/>
      </w:pPr>
    </w:lvl>
    <w:lvl w:ilvl="4" w:tplc="C95EC86A" w:tentative="1">
      <w:start w:val="1"/>
      <w:numFmt w:val="decimal"/>
      <w:lvlText w:val="%5."/>
      <w:lvlJc w:val="left"/>
      <w:pPr>
        <w:tabs>
          <w:tab w:val="num" w:pos="3600"/>
        </w:tabs>
        <w:ind w:left="3600" w:hanging="360"/>
      </w:pPr>
    </w:lvl>
    <w:lvl w:ilvl="5" w:tplc="3E5A7FF4" w:tentative="1">
      <w:start w:val="1"/>
      <w:numFmt w:val="decimal"/>
      <w:lvlText w:val="%6."/>
      <w:lvlJc w:val="left"/>
      <w:pPr>
        <w:tabs>
          <w:tab w:val="num" w:pos="4320"/>
        </w:tabs>
        <w:ind w:left="4320" w:hanging="360"/>
      </w:pPr>
    </w:lvl>
    <w:lvl w:ilvl="6" w:tplc="5C3CF9CC" w:tentative="1">
      <w:start w:val="1"/>
      <w:numFmt w:val="decimal"/>
      <w:lvlText w:val="%7."/>
      <w:lvlJc w:val="left"/>
      <w:pPr>
        <w:tabs>
          <w:tab w:val="num" w:pos="5040"/>
        </w:tabs>
        <w:ind w:left="5040" w:hanging="360"/>
      </w:pPr>
    </w:lvl>
    <w:lvl w:ilvl="7" w:tplc="9D6CA1C4" w:tentative="1">
      <w:start w:val="1"/>
      <w:numFmt w:val="decimal"/>
      <w:lvlText w:val="%8."/>
      <w:lvlJc w:val="left"/>
      <w:pPr>
        <w:tabs>
          <w:tab w:val="num" w:pos="5760"/>
        </w:tabs>
        <w:ind w:left="5760" w:hanging="360"/>
      </w:pPr>
    </w:lvl>
    <w:lvl w:ilvl="8" w:tplc="47E48678" w:tentative="1">
      <w:start w:val="1"/>
      <w:numFmt w:val="decimal"/>
      <w:lvlText w:val="%9."/>
      <w:lvlJc w:val="left"/>
      <w:pPr>
        <w:tabs>
          <w:tab w:val="num" w:pos="6480"/>
        </w:tabs>
        <w:ind w:left="6480" w:hanging="360"/>
      </w:pPr>
    </w:lvl>
  </w:abstractNum>
  <w:abstractNum w:abstractNumId="70" w15:restartNumberingAfterBreak="0">
    <w:nsid w:val="610C4E62"/>
    <w:multiLevelType w:val="multilevel"/>
    <w:tmpl w:val="AE4C4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1C34BB0"/>
    <w:multiLevelType w:val="multilevel"/>
    <w:tmpl w:val="E4201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4A7218C"/>
    <w:multiLevelType w:val="multilevel"/>
    <w:tmpl w:val="4E4C3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5CB5D81"/>
    <w:multiLevelType w:val="multilevel"/>
    <w:tmpl w:val="CB4CC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690D6776"/>
    <w:multiLevelType w:val="hybridMultilevel"/>
    <w:tmpl w:val="281C12A6"/>
    <w:lvl w:ilvl="0" w:tplc="8728A19A">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6" w15:restartNumberingAfterBreak="0">
    <w:nsid w:val="6BC41230"/>
    <w:multiLevelType w:val="hybridMultilevel"/>
    <w:tmpl w:val="B394A77A"/>
    <w:lvl w:ilvl="0" w:tplc="3B8A7C16">
      <w:start w:val="1"/>
      <w:numFmt w:val="decimal"/>
      <w:lvlText w:val="%1."/>
      <w:lvlJc w:val="left"/>
      <w:pPr>
        <w:ind w:left="1636" w:hanging="360"/>
      </w:pPr>
      <w:rPr>
        <w:rFonts w:hint="default"/>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77" w15:restartNumberingAfterBreak="0">
    <w:nsid w:val="6C956B3C"/>
    <w:multiLevelType w:val="hybridMultilevel"/>
    <w:tmpl w:val="3EC44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DD14BCE"/>
    <w:multiLevelType w:val="hybridMultilevel"/>
    <w:tmpl w:val="9ABE0AE4"/>
    <w:lvl w:ilvl="0" w:tplc="0F1020E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9" w15:restartNumberingAfterBreak="0">
    <w:nsid w:val="7098411A"/>
    <w:multiLevelType w:val="hybridMultilevel"/>
    <w:tmpl w:val="DA48BF20"/>
    <w:lvl w:ilvl="0" w:tplc="14186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EB0767"/>
    <w:multiLevelType w:val="multilevel"/>
    <w:tmpl w:val="5B987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2877D4A"/>
    <w:multiLevelType w:val="multilevel"/>
    <w:tmpl w:val="9DBCD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74506E26"/>
    <w:multiLevelType w:val="multilevel"/>
    <w:tmpl w:val="E66C3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5227B8C"/>
    <w:multiLevelType w:val="hybridMultilevel"/>
    <w:tmpl w:val="F20069DE"/>
    <w:lvl w:ilvl="0" w:tplc="2BA48CC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4" w15:restartNumberingAfterBreak="0">
    <w:nsid w:val="75632B76"/>
    <w:multiLevelType w:val="multilevel"/>
    <w:tmpl w:val="231A0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74679DF"/>
    <w:multiLevelType w:val="multilevel"/>
    <w:tmpl w:val="45CE7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ACA5C89"/>
    <w:multiLevelType w:val="multilevel"/>
    <w:tmpl w:val="96584066"/>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7" w15:restartNumberingAfterBreak="0">
    <w:nsid w:val="7BB060BD"/>
    <w:multiLevelType w:val="hybridMultilevel"/>
    <w:tmpl w:val="DA48BF2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C42354C"/>
    <w:multiLevelType w:val="hybridMultilevel"/>
    <w:tmpl w:val="E0628B80"/>
    <w:lvl w:ilvl="0" w:tplc="798EA970">
      <w:start w:val="1"/>
      <w:numFmt w:val="decimal"/>
      <w:lvlText w:val="%1."/>
      <w:lvlJc w:val="left"/>
      <w:pPr>
        <w:ind w:left="1145" w:hanging="360"/>
      </w:pPr>
      <w:rPr>
        <w:rFonts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89" w15:restartNumberingAfterBreak="0">
    <w:nsid w:val="7D033A1F"/>
    <w:multiLevelType w:val="multilevel"/>
    <w:tmpl w:val="C93C7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E4860ED"/>
    <w:multiLevelType w:val="multilevel"/>
    <w:tmpl w:val="804AF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3193001">
    <w:abstractNumId w:val="1"/>
  </w:num>
  <w:num w:numId="2" w16cid:durableId="1490635824">
    <w:abstractNumId w:val="0"/>
  </w:num>
  <w:num w:numId="3" w16cid:durableId="1647319195">
    <w:abstractNumId w:val="23"/>
  </w:num>
  <w:num w:numId="4" w16cid:durableId="920332167">
    <w:abstractNumId w:val="74"/>
  </w:num>
  <w:num w:numId="5" w16cid:durableId="181238907">
    <w:abstractNumId w:val="23"/>
  </w:num>
  <w:num w:numId="6" w16cid:durableId="792820708">
    <w:abstractNumId w:val="19"/>
  </w:num>
  <w:num w:numId="7" w16cid:durableId="427848568">
    <w:abstractNumId w:val="79"/>
  </w:num>
  <w:num w:numId="8" w16cid:durableId="125395553">
    <w:abstractNumId w:val="28"/>
  </w:num>
  <w:num w:numId="9" w16cid:durableId="174999796">
    <w:abstractNumId w:val="48"/>
  </w:num>
  <w:num w:numId="10" w16cid:durableId="1480610512">
    <w:abstractNumId w:val="9"/>
  </w:num>
  <w:num w:numId="11" w16cid:durableId="1025786345">
    <w:abstractNumId w:val="34"/>
  </w:num>
  <w:num w:numId="12" w16cid:durableId="1978299540">
    <w:abstractNumId w:val="65"/>
  </w:num>
  <w:num w:numId="13" w16cid:durableId="1901330641">
    <w:abstractNumId w:val="16"/>
  </w:num>
  <w:num w:numId="14" w16cid:durableId="1759522375">
    <w:abstractNumId w:val="4"/>
  </w:num>
  <w:num w:numId="15" w16cid:durableId="741946715">
    <w:abstractNumId w:val="60"/>
  </w:num>
  <w:num w:numId="16" w16cid:durableId="441151106">
    <w:abstractNumId w:val="44"/>
  </w:num>
  <w:num w:numId="17" w16cid:durableId="403533648">
    <w:abstractNumId w:val="25"/>
  </w:num>
  <w:num w:numId="18" w16cid:durableId="1084105744">
    <w:abstractNumId w:val="86"/>
  </w:num>
  <w:num w:numId="19" w16cid:durableId="2135250988">
    <w:abstractNumId w:val="56"/>
  </w:num>
  <w:num w:numId="20" w16cid:durableId="1079328830">
    <w:abstractNumId w:val="57"/>
  </w:num>
  <w:num w:numId="21" w16cid:durableId="1292399811">
    <w:abstractNumId w:val="39"/>
  </w:num>
  <w:num w:numId="22" w16cid:durableId="1924755376">
    <w:abstractNumId w:val="11"/>
  </w:num>
  <w:num w:numId="23" w16cid:durableId="1857772478">
    <w:abstractNumId w:val="49"/>
  </w:num>
  <w:num w:numId="24" w16cid:durableId="571238313">
    <w:abstractNumId w:val="2"/>
  </w:num>
  <w:num w:numId="25" w16cid:durableId="1784807592">
    <w:abstractNumId w:val="77"/>
  </w:num>
  <w:num w:numId="26" w16cid:durableId="989481861">
    <w:abstractNumId w:val="82"/>
  </w:num>
  <w:num w:numId="27" w16cid:durableId="1616017029">
    <w:abstractNumId w:val="66"/>
  </w:num>
  <w:num w:numId="28" w16cid:durableId="1266383032">
    <w:abstractNumId w:val="73"/>
  </w:num>
  <w:num w:numId="29" w16cid:durableId="232544684">
    <w:abstractNumId w:val="14"/>
  </w:num>
  <w:num w:numId="30" w16cid:durableId="872882222">
    <w:abstractNumId w:val="12"/>
  </w:num>
  <w:num w:numId="31" w16cid:durableId="371610986">
    <w:abstractNumId w:val="30"/>
  </w:num>
  <w:num w:numId="32" w16cid:durableId="679044306">
    <w:abstractNumId w:val="20"/>
  </w:num>
  <w:num w:numId="33" w16cid:durableId="1089044019">
    <w:abstractNumId w:val="64"/>
  </w:num>
  <w:num w:numId="34" w16cid:durableId="94175659">
    <w:abstractNumId w:val="85"/>
  </w:num>
  <w:num w:numId="35" w16cid:durableId="2130541291">
    <w:abstractNumId w:val="40"/>
  </w:num>
  <w:num w:numId="36" w16cid:durableId="1804424924">
    <w:abstractNumId w:val="89"/>
  </w:num>
  <w:num w:numId="37" w16cid:durableId="930696272">
    <w:abstractNumId w:val="13"/>
  </w:num>
  <w:num w:numId="38" w16cid:durableId="802230787">
    <w:abstractNumId w:val="46"/>
  </w:num>
  <w:num w:numId="39" w16cid:durableId="811630037">
    <w:abstractNumId w:val="26"/>
  </w:num>
  <w:num w:numId="40" w16cid:durableId="18164926">
    <w:abstractNumId w:val="8"/>
  </w:num>
  <w:num w:numId="41" w16cid:durableId="262079516">
    <w:abstractNumId w:val="29"/>
  </w:num>
  <w:num w:numId="42" w16cid:durableId="52124669">
    <w:abstractNumId w:val="22"/>
  </w:num>
  <w:num w:numId="43" w16cid:durableId="27219534">
    <w:abstractNumId w:val="32"/>
  </w:num>
  <w:num w:numId="44" w16cid:durableId="1424187092">
    <w:abstractNumId w:val="90"/>
  </w:num>
  <w:num w:numId="45" w16cid:durableId="1441795388">
    <w:abstractNumId w:val="53"/>
  </w:num>
  <w:num w:numId="46" w16cid:durableId="366832216">
    <w:abstractNumId w:val="84"/>
  </w:num>
  <w:num w:numId="47" w16cid:durableId="894895319">
    <w:abstractNumId w:val="52"/>
  </w:num>
  <w:num w:numId="48" w16cid:durableId="1577127300">
    <w:abstractNumId w:val="42"/>
  </w:num>
  <w:num w:numId="49" w16cid:durableId="229198274">
    <w:abstractNumId w:val="62"/>
  </w:num>
  <w:num w:numId="50" w16cid:durableId="38288940">
    <w:abstractNumId w:val="50"/>
  </w:num>
  <w:num w:numId="51" w16cid:durableId="1828552636">
    <w:abstractNumId w:val="70"/>
  </w:num>
  <w:num w:numId="52" w16cid:durableId="1722292123">
    <w:abstractNumId w:val="71"/>
  </w:num>
  <w:num w:numId="53" w16cid:durableId="600992599">
    <w:abstractNumId w:val="15"/>
  </w:num>
  <w:num w:numId="54" w16cid:durableId="1980570706">
    <w:abstractNumId w:val="81"/>
  </w:num>
  <w:num w:numId="55" w16cid:durableId="256333662">
    <w:abstractNumId w:val="6"/>
  </w:num>
  <w:num w:numId="56" w16cid:durableId="2116168904">
    <w:abstractNumId w:val="54"/>
  </w:num>
  <w:num w:numId="57" w16cid:durableId="525172283">
    <w:abstractNumId w:val="80"/>
  </w:num>
  <w:num w:numId="58" w16cid:durableId="148640978">
    <w:abstractNumId w:val="63"/>
  </w:num>
  <w:num w:numId="59" w16cid:durableId="1277524480">
    <w:abstractNumId w:val="33"/>
  </w:num>
  <w:num w:numId="60" w16cid:durableId="618026573">
    <w:abstractNumId w:val="5"/>
  </w:num>
  <w:num w:numId="61" w16cid:durableId="885678382">
    <w:abstractNumId w:val="38"/>
  </w:num>
  <w:num w:numId="62" w16cid:durableId="1350642819">
    <w:abstractNumId w:val="72"/>
  </w:num>
  <w:num w:numId="63" w16cid:durableId="986516257">
    <w:abstractNumId w:val="35"/>
  </w:num>
  <w:num w:numId="64" w16cid:durableId="140198892">
    <w:abstractNumId w:val="58"/>
  </w:num>
  <w:num w:numId="65" w16cid:durableId="1538077931">
    <w:abstractNumId w:val="24"/>
  </w:num>
  <w:num w:numId="66" w16cid:durableId="82382826">
    <w:abstractNumId w:val="87"/>
  </w:num>
  <w:num w:numId="67" w16cid:durableId="1039865312">
    <w:abstractNumId w:val="27"/>
  </w:num>
  <w:num w:numId="68" w16cid:durableId="114643437">
    <w:abstractNumId w:val="69"/>
  </w:num>
  <w:num w:numId="69" w16cid:durableId="1204557772">
    <w:abstractNumId w:val="10"/>
  </w:num>
  <w:num w:numId="70" w16cid:durableId="1177616903">
    <w:abstractNumId w:val="59"/>
  </w:num>
  <w:num w:numId="71" w16cid:durableId="1308629608">
    <w:abstractNumId w:val="75"/>
  </w:num>
  <w:num w:numId="72" w16cid:durableId="53043744">
    <w:abstractNumId w:val="7"/>
  </w:num>
  <w:num w:numId="73" w16cid:durableId="881552324">
    <w:abstractNumId w:val="78"/>
  </w:num>
  <w:num w:numId="74" w16cid:durableId="467016619">
    <w:abstractNumId w:val="18"/>
  </w:num>
  <w:num w:numId="75" w16cid:durableId="1461455084">
    <w:abstractNumId w:val="21"/>
  </w:num>
  <w:num w:numId="76" w16cid:durableId="1763648650">
    <w:abstractNumId w:val="36"/>
  </w:num>
  <w:num w:numId="77" w16cid:durableId="680208062">
    <w:abstractNumId w:val="55"/>
  </w:num>
  <w:num w:numId="78" w16cid:durableId="1983922541">
    <w:abstractNumId w:val="31"/>
  </w:num>
  <w:num w:numId="79" w16cid:durableId="650788964">
    <w:abstractNumId w:val="17"/>
  </w:num>
  <w:num w:numId="80" w16cid:durableId="850876509">
    <w:abstractNumId w:val="67"/>
  </w:num>
  <w:num w:numId="81" w16cid:durableId="261887143">
    <w:abstractNumId w:val="41"/>
  </w:num>
  <w:num w:numId="82" w16cid:durableId="847257228">
    <w:abstractNumId w:val="68"/>
  </w:num>
  <w:num w:numId="83" w16cid:durableId="2041198057">
    <w:abstractNumId w:val="61"/>
  </w:num>
  <w:num w:numId="84" w16cid:durableId="25758150">
    <w:abstractNumId w:val="45"/>
  </w:num>
  <w:num w:numId="85" w16cid:durableId="1866598200">
    <w:abstractNumId w:val="83"/>
  </w:num>
  <w:num w:numId="86" w16cid:durableId="1652826454">
    <w:abstractNumId w:val="43"/>
  </w:num>
  <w:num w:numId="87" w16cid:durableId="1860310048">
    <w:abstractNumId w:val="3"/>
  </w:num>
  <w:num w:numId="88" w16cid:durableId="83771177">
    <w:abstractNumId w:val="88"/>
  </w:num>
  <w:num w:numId="89" w16cid:durableId="1450393818">
    <w:abstractNumId w:val="37"/>
  </w:num>
  <w:num w:numId="90" w16cid:durableId="421336972">
    <w:abstractNumId w:val="76"/>
  </w:num>
  <w:num w:numId="91" w16cid:durableId="1743984394">
    <w:abstractNumId w:val="47"/>
  </w:num>
  <w:num w:numId="92" w16cid:durableId="9890902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27"/>
    <w:rsid w:val="00014753"/>
    <w:rsid w:val="000531E1"/>
    <w:rsid w:val="000A50C9"/>
    <w:rsid w:val="001403B3"/>
    <w:rsid w:val="00176B49"/>
    <w:rsid w:val="00352913"/>
    <w:rsid w:val="0038799E"/>
    <w:rsid w:val="0044073B"/>
    <w:rsid w:val="0049714D"/>
    <w:rsid w:val="004976D5"/>
    <w:rsid w:val="00525778"/>
    <w:rsid w:val="005C65B5"/>
    <w:rsid w:val="00662E83"/>
    <w:rsid w:val="00673DBA"/>
    <w:rsid w:val="006B6505"/>
    <w:rsid w:val="0074438A"/>
    <w:rsid w:val="00784839"/>
    <w:rsid w:val="007D4207"/>
    <w:rsid w:val="00836DE4"/>
    <w:rsid w:val="00875FC8"/>
    <w:rsid w:val="008A212E"/>
    <w:rsid w:val="00920E92"/>
    <w:rsid w:val="00964E4B"/>
    <w:rsid w:val="009B00AB"/>
    <w:rsid w:val="009F61E5"/>
    <w:rsid w:val="00A21362"/>
    <w:rsid w:val="00A316FE"/>
    <w:rsid w:val="00AA2427"/>
    <w:rsid w:val="00AF564D"/>
    <w:rsid w:val="00B86EA6"/>
    <w:rsid w:val="00BA7BD9"/>
    <w:rsid w:val="00D40BF8"/>
    <w:rsid w:val="00DC63F8"/>
    <w:rsid w:val="00DE2794"/>
    <w:rsid w:val="00E0029A"/>
    <w:rsid w:val="00F82915"/>
    <w:rsid w:val="00FC3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68F75"/>
  <w15:chartTrackingRefBased/>
  <w15:docId w15:val="{483B2A48-7B5F-2746-A0CF-6B856AB1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82915"/>
    <w:rPr>
      <w:lang w:val="en-GB" w:bidi="he-IL"/>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unhideWhenUsed/>
  </w:style>
  <w:style w:type="table" w:default="1" w:styleId="a3">
    <w:name w:val="Normal Table"/>
    <w:uiPriority w:val="99"/>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כותרת 1 תו"/>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כותרת עליונה תו"/>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כותרת תחתונה תו"/>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כותרת טקסט תו"/>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rFonts w:eastAsiaTheme="minorEastAsia"/>
      <w:caps/>
      <w:sz w:val="40"/>
    </w:rPr>
  </w:style>
  <w:style w:type="character" w:customStyle="1" w:styleId="ad">
    <w:name w:val="כותרת משנה תו"/>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כותרת 2 תו"/>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כותרת 3 תו"/>
    <w:basedOn w:val="a2"/>
    <w:link w:val="3"/>
    <w:uiPriority w:val="9"/>
    <w:rPr>
      <w:rFonts w:asciiTheme="majorHAnsi" w:eastAsiaTheme="majorEastAsia" w:hAnsiTheme="majorHAnsi" w:cstheme="majorBidi"/>
      <w:sz w:val="40"/>
      <w:szCs w:val="24"/>
    </w:rPr>
  </w:style>
  <w:style w:type="character" w:customStyle="1" w:styleId="40">
    <w:name w:val="כותרת 4 תו"/>
    <w:basedOn w:val="a2"/>
    <w:link w:val="4"/>
    <w:uiPriority w:val="9"/>
    <w:semiHidden/>
    <w:rPr>
      <w:rFonts w:asciiTheme="majorHAnsi" w:eastAsiaTheme="majorEastAsia" w:hAnsiTheme="majorHAnsi" w:cstheme="majorBidi"/>
      <w:i/>
      <w:iCs/>
      <w:sz w:val="40"/>
    </w:rPr>
  </w:style>
  <w:style w:type="character" w:customStyle="1" w:styleId="50">
    <w:name w:val="כותרת 5 תו"/>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כותרת 6 תו"/>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כותרת 7 תו"/>
    <w:basedOn w:val="a2"/>
    <w:link w:val="7"/>
    <w:uiPriority w:val="9"/>
    <w:semiHidden/>
    <w:rPr>
      <w:rFonts w:asciiTheme="majorHAnsi" w:eastAsiaTheme="majorEastAsia" w:hAnsiTheme="majorHAnsi" w:cstheme="majorBidi"/>
      <w:iCs/>
      <w:sz w:val="34"/>
    </w:rPr>
  </w:style>
  <w:style w:type="character" w:customStyle="1" w:styleId="80">
    <w:name w:val="כותרת 8 תו"/>
    <w:basedOn w:val="a2"/>
    <w:link w:val="8"/>
    <w:uiPriority w:val="9"/>
    <w:semiHidden/>
    <w:rPr>
      <w:rFonts w:asciiTheme="majorHAnsi" w:eastAsiaTheme="majorEastAsia" w:hAnsiTheme="majorHAnsi" w:cstheme="majorBidi"/>
      <w:i/>
      <w:sz w:val="34"/>
      <w:szCs w:val="21"/>
    </w:rPr>
  </w:style>
  <w:style w:type="character" w:customStyle="1" w:styleId="90">
    <w:name w:val="כותרת 9 תו"/>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ציטוט תו"/>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ציטוט חזק תו"/>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unhideWhenUsed/>
    <w:qFormat/>
    <w:pPr>
      <w:outlineLvl w:val="9"/>
    </w:pPr>
  </w:style>
  <w:style w:type="character" w:styleId="Hyperlink">
    <w:name w:val="Hyperlink"/>
    <w:basedOn w:val="a2"/>
    <w:uiPriority w:val="99"/>
    <w:unhideWhenUsed/>
    <w:rPr>
      <w:color w:val="731C3F" w:themeColor="hyperlink"/>
      <w:u w:val="single"/>
    </w:rPr>
  </w:style>
  <w:style w:type="paragraph" w:styleId="afb">
    <w:name w:val="List Paragraph"/>
    <w:basedOn w:val="a1"/>
    <w:uiPriority w:val="34"/>
    <w:unhideWhenUsed/>
    <w:qFormat/>
    <w:rsid w:val="000A50C9"/>
    <w:pPr>
      <w:ind w:left="720"/>
      <w:contextualSpacing/>
    </w:pPr>
  </w:style>
  <w:style w:type="paragraph" w:styleId="NormalWeb">
    <w:name w:val="Normal (Web)"/>
    <w:basedOn w:val="a1"/>
    <w:uiPriority w:val="99"/>
    <w:unhideWhenUsed/>
    <w:rsid w:val="00964E4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styleId="2-1">
    <w:name w:val="Grid Table 2 Accent 1"/>
    <w:basedOn w:val="a3"/>
    <w:uiPriority w:val="47"/>
    <w:rsid w:val="0049714D"/>
    <w:pPr>
      <w:spacing w:after="0" w:line="240" w:lineRule="auto"/>
    </w:pPr>
    <w:rPr>
      <w:rFonts w:ascii="Arial" w:eastAsia="Arial" w:hAnsi="Arial" w:cs="Arial"/>
      <w:color w:val="auto"/>
      <w:sz w:val="22"/>
      <w:szCs w:val="22"/>
      <w:lang w:val="he" w:bidi="he-IL"/>
    </w:rPr>
    <w:tblPr>
      <w:tblStyleRowBandSize w:val="1"/>
      <w:tblStyleColBandSize w:val="1"/>
      <w:tblBorders>
        <w:top w:val="single" w:sz="2" w:space="0" w:color="D34D83" w:themeColor="accent1" w:themeTint="99"/>
        <w:bottom w:val="single" w:sz="2" w:space="0" w:color="D34D83" w:themeColor="accent1" w:themeTint="99"/>
        <w:insideH w:val="single" w:sz="2" w:space="0" w:color="D34D83" w:themeColor="accent1" w:themeTint="99"/>
        <w:insideV w:val="single" w:sz="2" w:space="0" w:color="D34D83" w:themeColor="accent1" w:themeTint="99"/>
      </w:tblBorders>
    </w:tblPr>
    <w:tblStylePr w:type="firstRow">
      <w:rPr>
        <w:b/>
        <w:bCs/>
      </w:rPr>
      <w:tblPr/>
      <w:tcPr>
        <w:tcBorders>
          <w:top w:val="nil"/>
          <w:bottom w:val="single" w:sz="12" w:space="0" w:color="D34D83" w:themeColor="accent1" w:themeTint="99"/>
          <w:insideH w:val="nil"/>
          <w:insideV w:val="nil"/>
        </w:tcBorders>
        <w:shd w:val="clear" w:color="auto" w:fill="FFFFFF" w:themeFill="background1"/>
      </w:tcPr>
    </w:tblStylePr>
    <w:tblStylePr w:type="lastRow">
      <w:rPr>
        <w:b/>
        <w:bCs/>
      </w:rPr>
      <w:tblPr/>
      <w:tcPr>
        <w:tcBorders>
          <w:top w:val="double" w:sz="2" w:space="0" w:color="D34D8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1" w:themeFillTint="33"/>
      </w:tcPr>
    </w:tblStylePr>
    <w:tblStylePr w:type="band1Horz">
      <w:tblPr/>
      <w:tcPr>
        <w:shd w:val="clear" w:color="auto" w:fill="F0C3D5" w:themeFill="accent1" w:themeFillTint="33"/>
      </w:tcPr>
    </w:tblStylePr>
  </w:style>
  <w:style w:type="table" w:styleId="2-2">
    <w:name w:val="Grid Table 2 Accent 2"/>
    <w:basedOn w:val="a3"/>
    <w:uiPriority w:val="47"/>
    <w:rsid w:val="0049714D"/>
    <w:pPr>
      <w:spacing w:after="0" w:line="240" w:lineRule="auto"/>
    </w:pPr>
    <w:tblPr>
      <w:tblStyleRowBandSize w:val="1"/>
      <w:tblStyleColBandSize w:val="1"/>
      <w:tblBorders>
        <w:top w:val="single" w:sz="2" w:space="0" w:color="54A2C3" w:themeColor="accent2" w:themeTint="99"/>
        <w:bottom w:val="single" w:sz="2" w:space="0" w:color="54A2C3" w:themeColor="accent2" w:themeTint="99"/>
        <w:insideH w:val="single" w:sz="2" w:space="0" w:color="54A2C3" w:themeColor="accent2" w:themeTint="99"/>
        <w:insideV w:val="single" w:sz="2" w:space="0" w:color="54A2C3" w:themeColor="accent2" w:themeTint="99"/>
      </w:tblBorders>
    </w:tblPr>
    <w:tblStylePr w:type="firstRow">
      <w:rPr>
        <w:b/>
        <w:bCs/>
      </w:rPr>
      <w:tblPr/>
      <w:tcPr>
        <w:tcBorders>
          <w:top w:val="nil"/>
          <w:bottom w:val="single" w:sz="12" w:space="0" w:color="54A2C3" w:themeColor="accent2" w:themeTint="99"/>
          <w:insideH w:val="nil"/>
          <w:insideV w:val="nil"/>
        </w:tcBorders>
        <w:shd w:val="clear" w:color="auto" w:fill="FFFFFF" w:themeFill="background1"/>
      </w:tcPr>
    </w:tblStylePr>
    <w:tblStylePr w:type="lastRow">
      <w:rPr>
        <w:b/>
        <w:bCs/>
      </w:rPr>
      <w:tblPr/>
      <w:tcPr>
        <w:tcBorders>
          <w:top w:val="double" w:sz="2" w:space="0" w:color="54A2C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2" w:themeFillTint="33"/>
      </w:tcPr>
    </w:tblStylePr>
    <w:tblStylePr w:type="band1Horz">
      <w:tblPr/>
      <w:tcPr>
        <w:shd w:val="clear" w:color="auto" w:fill="C6E0EB" w:themeFill="accent2" w:themeFillTint="33"/>
      </w:tcPr>
    </w:tblStylePr>
  </w:style>
  <w:style w:type="table" w:styleId="3-2">
    <w:name w:val="Grid Table 3 Accent 2"/>
    <w:basedOn w:val="a3"/>
    <w:uiPriority w:val="48"/>
    <w:rsid w:val="0049714D"/>
    <w:pPr>
      <w:spacing w:after="0" w:line="240" w:lineRule="auto"/>
    </w:pPr>
    <w:tblPr>
      <w:tblStyleRowBandSize w:val="1"/>
      <w:tblStyleColBandSize w:val="1"/>
      <w:tblBorders>
        <w:top w:val="single" w:sz="4" w:space="0" w:color="54A2C3" w:themeColor="accent2" w:themeTint="99"/>
        <w:left w:val="single" w:sz="4" w:space="0" w:color="54A2C3" w:themeColor="accent2" w:themeTint="99"/>
        <w:bottom w:val="single" w:sz="4" w:space="0" w:color="54A2C3" w:themeColor="accent2" w:themeTint="99"/>
        <w:right w:val="single" w:sz="4" w:space="0" w:color="54A2C3" w:themeColor="accent2" w:themeTint="99"/>
        <w:insideH w:val="single" w:sz="4" w:space="0" w:color="54A2C3" w:themeColor="accent2" w:themeTint="99"/>
        <w:insideV w:val="single" w:sz="4" w:space="0" w:color="54A2C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2" w:themeFillTint="33"/>
      </w:tcPr>
    </w:tblStylePr>
    <w:tblStylePr w:type="band1Horz">
      <w:tblPr/>
      <w:tcPr>
        <w:shd w:val="clear" w:color="auto" w:fill="C6E0EB" w:themeFill="accent2" w:themeFillTint="33"/>
      </w:tcPr>
    </w:tblStylePr>
    <w:tblStylePr w:type="neCell">
      <w:tblPr/>
      <w:tcPr>
        <w:tcBorders>
          <w:bottom w:val="single" w:sz="4" w:space="0" w:color="54A2C3" w:themeColor="accent2" w:themeTint="99"/>
        </w:tcBorders>
      </w:tcPr>
    </w:tblStylePr>
    <w:tblStylePr w:type="nwCell">
      <w:tblPr/>
      <w:tcPr>
        <w:tcBorders>
          <w:bottom w:val="single" w:sz="4" w:space="0" w:color="54A2C3" w:themeColor="accent2" w:themeTint="99"/>
        </w:tcBorders>
      </w:tcPr>
    </w:tblStylePr>
    <w:tblStylePr w:type="seCell">
      <w:tblPr/>
      <w:tcPr>
        <w:tcBorders>
          <w:top w:val="single" w:sz="4" w:space="0" w:color="54A2C3" w:themeColor="accent2" w:themeTint="99"/>
        </w:tcBorders>
      </w:tcPr>
    </w:tblStylePr>
    <w:tblStylePr w:type="swCell">
      <w:tblPr/>
      <w:tcPr>
        <w:tcBorders>
          <w:top w:val="single" w:sz="4" w:space="0" w:color="54A2C3" w:themeColor="accent2" w:themeTint="99"/>
        </w:tcBorders>
      </w:tcPr>
    </w:tblStylePr>
  </w:style>
  <w:style w:type="table" w:styleId="1-2">
    <w:name w:val="Grid Table 1 Light Accent 2"/>
    <w:basedOn w:val="a3"/>
    <w:uiPriority w:val="46"/>
    <w:rsid w:val="001403B3"/>
    <w:pPr>
      <w:spacing w:after="0" w:line="240" w:lineRule="auto"/>
    </w:pPr>
    <w:tblPr>
      <w:tblStyleRowBandSize w:val="1"/>
      <w:tblStyleColBandSize w:val="1"/>
      <w:tblBorders>
        <w:top w:val="single" w:sz="4" w:space="0" w:color="8DC1D7" w:themeColor="accent2" w:themeTint="66"/>
        <w:left w:val="single" w:sz="4" w:space="0" w:color="8DC1D7" w:themeColor="accent2" w:themeTint="66"/>
        <w:bottom w:val="single" w:sz="4" w:space="0" w:color="8DC1D7" w:themeColor="accent2" w:themeTint="66"/>
        <w:right w:val="single" w:sz="4" w:space="0" w:color="8DC1D7" w:themeColor="accent2" w:themeTint="66"/>
        <w:insideH w:val="single" w:sz="4" w:space="0" w:color="8DC1D7" w:themeColor="accent2" w:themeTint="66"/>
        <w:insideV w:val="single" w:sz="4" w:space="0" w:color="8DC1D7" w:themeColor="accent2" w:themeTint="66"/>
      </w:tblBorders>
    </w:tblPr>
    <w:tblStylePr w:type="firstRow">
      <w:rPr>
        <w:b/>
        <w:bCs/>
      </w:rPr>
      <w:tblPr/>
      <w:tcPr>
        <w:tcBorders>
          <w:bottom w:val="single" w:sz="12" w:space="0" w:color="54A2C3" w:themeColor="accent2" w:themeTint="99"/>
        </w:tcBorders>
      </w:tcPr>
    </w:tblStylePr>
    <w:tblStylePr w:type="lastRow">
      <w:rPr>
        <w:b/>
        <w:bCs/>
      </w:rPr>
      <w:tblPr/>
      <w:tcPr>
        <w:tcBorders>
          <w:top w:val="double" w:sz="2" w:space="0" w:color="54A2C3" w:themeColor="accent2" w:themeTint="99"/>
        </w:tcBorders>
      </w:tcPr>
    </w:tblStylePr>
    <w:tblStylePr w:type="firstCol">
      <w:rPr>
        <w:b/>
        <w:bCs/>
      </w:rPr>
    </w:tblStylePr>
    <w:tblStylePr w:type="lastCol">
      <w:rPr>
        <w:b/>
        <w:bCs/>
      </w:rPr>
    </w:tblStylePr>
  </w:style>
  <w:style w:type="table" w:styleId="1-1">
    <w:name w:val="Grid Table 1 Light Accent 1"/>
    <w:basedOn w:val="a3"/>
    <w:uiPriority w:val="46"/>
    <w:rsid w:val="00DC63F8"/>
    <w:pPr>
      <w:spacing w:after="0" w:line="240" w:lineRule="auto"/>
    </w:pPr>
    <w:rPr>
      <w:rFonts w:ascii="Arial" w:eastAsia="Arial" w:hAnsi="Arial" w:cs="Arial"/>
      <w:color w:val="auto"/>
      <w:sz w:val="22"/>
      <w:szCs w:val="22"/>
      <w:lang w:val="he" w:bidi="he-IL"/>
    </w:rPr>
    <w:tblPr>
      <w:tblStyleRowBandSize w:val="1"/>
      <w:tblStyleColBandSize w:val="1"/>
      <w:tblBorders>
        <w:top w:val="single" w:sz="4" w:space="0" w:color="E288AC" w:themeColor="accent1" w:themeTint="66"/>
        <w:left w:val="single" w:sz="4" w:space="0" w:color="E288AC" w:themeColor="accent1" w:themeTint="66"/>
        <w:bottom w:val="single" w:sz="4" w:space="0" w:color="E288AC" w:themeColor="accent1" w:themeTint="66"/>
        <w:right w:val="single" w:sz="4" w:space="0" w:color="E288AC" w:themeColor="accent1" w:themeTint="66"/>
        <w:insideH w:val="single" w:sz="4" w:space="0" w:color="E288AC" w:themeColor="accent1" w:themeTint="66"/>
        <w:insideV w:val="single" w:sz="4" w:space="0" w:color="E288AC" w:themeColor="accent1" w:themeTint="66"/>
      </w:tblBorders>
    </w:tblPr>
    <w:tblStylePr w:type="firstRow">
      <w:rPr>
        <w:b/>
        <w:bCs/>
      </w:rPr>
      <w:tblPr/>
      <w:tcPr>
        <w:tcBorders>
          <w:bottom w:val="single" w:sz="12" w:space="0" w:color="D34D83" w:themeColor="accent1" w:themeTint="99"/>
        </w:tcBorders>
      </w:tcPr>
    </w:tblStylePr>
    <w:tblStylePr w:type="lastRow">
      <w:rPr>
        <w:b/>
        <w:bCs/>
      </w:rPr>
      <w:tblPr/>
      <w:tcPr>
        <w:tcBorders>
          <w:top w:val="double" w:sz="2" w:space="0" w:color="D34D83" w:themeColor="accent1" w:themeTint="99"/>
        </w:tcBorders>
      </w:tcPr>
    </w:tblStylePr>
    <w:tblStylePr w:type="firstCol">
      <w:rPr>
        <w:b/>
        <w:bCs/>
      </w:rPr>
    </w:tblStylePr>
    <w:tblStylePr w:type="lastCol">
      <w:rPr>
        <w:b/>
        <w:bCs/>
      </w:rPr>
    </w:tblStylePr>
  </w:style>
  <w:style w:type="table" w:styleId="41">
    <w:name w:val="Plain Table 4"/>
    <w:basedOn w:val="a3"/>
    <w:uiPriority w:val="44"/>
    <w:rsid w:val="00DC63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c">
    <w:name w:val="Table Grid"/>
    <w:basedOn w:val="a3"/>
    <w:uiPriority w:val="39"/>
    <w:rsid w:val="00744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link w:val="afe"/>
    <w:uiPriority w:val="1"/>
    <w:qFormat/>
    <w:rsid w:val="00B86EA6"/>
    <w:pPr>
      <w:spacing w:after="0" w:line="240" w:lineRule="auto"/>
    </w:pPr>
    <w:rPr>
      <w:rFonts w:eastAsiaTheme="minorEastAsia" w:cs="Tahoma"/>
      <w:color w:val="auto"/>
      <w:sz w:val="22"/>
      <w:szCs w:val="22"/>
      <w:lang w:eastAsia="zh-CN"/>
    </w:rPr>
  </w:style>
  <w:style w:type="character" w:customStyle="1" w:styleId="afe">
    <w:name w:val="ללא מרווח תו"/>
    <w:basedOn w:val="a2"/>
    <w:link w:val="afd"/>
    <w:uiPriority w:val="1"/>
    <w:rsid w:val="00B86EA6"/>
    <w:rPr>
      <w:rFonts w:eastAsiaTheme="minorEastAsia" w:cs="Tahoma"/>
      <w:color w:val="auto"/>
      <w:sz w:val="22"/>
      <w:szCs w:val="22"/>
      <w:lang w:eastAsia="zh-CN"/>
    </w:rPr>
  </w:style>
  <w:style w:type="paragraph" w:styleId="TOC1">
    <w:name w:val="toc 1"/>
    <w:basedOn w:val="a1"/>
    <w:next w:val="a1"/>
    <w:autoRedefine/>
    <w:uiPriority w:val="39"/>
    <w:unhideWhenUsed/>
    <w:rsid w:val="00176B49"/>
    <w:pPr>
      <w:spacing w:before="120" w:after="0"/>
    </w:pPr>
    <w:rPr>
      <w:rFonts w:cstheme="minorHAnsi"/>
      <w:b/>
      <w:bCs/>
      <w:i/>
      <w:iCs/>
      <w:sz w:val="24"/>
      <w:szCs w:val="24"/>
    </w:rPr>
  </w:style>
  <w:style w:type="paragraph" w:styleId="TOC2">
    <w:name w:val="toc 2"/>
    <w:basedOn w:val="a1"/>
    <w:next w:val="a1"/>
    <w:autoRedefine/>
    <w:uiPriority w:val="39"/>
    <w:unhideWhenUsed/>
    <w:rsid w:val="0038799E"/>
    <w:pPr>
      <w:spacing w:before="120" w:after="0"/>
      <w:ind w:left="300"/>
    </w:pPr>
    <w:rPr>
      <w:rFonts w:cstheme="minorHAnsi"/>
      <w:b/>
      <w:bCs/>
      <w:sz w:val="22"/>
      <w:szCs w:val="22"/>
    </w:rPr>
  </w:style>
  <w:style w:type="paragraph" w:styleId="TOC3">
    <w:name w:val="toc 3"/>
    <w:basedOn w:val="a1"/>
    <w:next w:val="a1"/>
    <w:autoRedefine/>
    <w:uiPriority w:val="39"/>
    <w:unhideWhenUsed/>
    <w:rsid w:val="0038799E"/>
    <w:pPr>
      <w:spacing w:after="0"/>
      <w:ind w:left="600"/>
    </w:pPr>
    <w:rPr>
      <w:rFonts w:cstheme="minorHAnsi"/>
      <w:sz w:val="20"/>
      <w:szCs w:val="20"/>
    </w:rPr>
  </w:style>
  <w:style w:type="paragraph" w:styleId="TOC4">
    <w:name w:val="toc 4"/>
    <w:basedOn w:val="a1"/>
    <w:next w:val="a1"/>
    <w:autoRedefine/>
    <w:uiPriority w:val="39"/>
    <w:semiHidden/>
    <w:unhideWhenUsed/>
    <w:rsid w:val="0038799E"/>
    <w:pPr>
      <w:spacing w:after="0"/>
      <w:ind w:left="900"/>
    </w:pPr>
    <w:rPr>
      <w:rFonts w:cstheme="minorHAnsi"/>
      <w:sz w:val="20"/>
      <w:szCs w:val="20"/>
    </w:rPr>
  </w:style>
  <w:style w:type="paragraph" w:styleId="TOC5">
    <w:name w:val="toc 5"/>
    <w:basedOn w:val="a1"/>
    <w:next w:val="a1"/>
    <w:autoRedefine/>
    <w:uiPriority w:val="39"/>
    <w:semiHidden/>
    <w:unhideWhenUsed/>
    <w:rsid w:val="0038799E"/>
    <w:pPr>
      <w:spacing w:after="0"/>
      <w:ind w:left="1200"/>
    </w:pPr>
    <w:rPr>
      <w:rFonts w:cstheme="minorHAnsi"/>
      <w:sz w:val="20"/>
      <w:szCs w:val="20"/>
    </w:rPr>
  </w:style>
  <w:style w:type="paragraph" w:styleId="TOC6">
    <w:name w:val="toc 6"/>
    <w:basedOn w:val="a1"/>
    <w:next w:val="a1"/>
    <w:autoRedefine/>
    <w:uiPriority w:val="39"/>
    <w:semiHidden/>
    <w:unhideWhenUsed/>
    <w:rsid w:val="0038799E"/>
    <w:pPr>
      <w:spacing w:after="0"/>
      <w:ind w:left="1500"/>
    </w:pPr>
    <w:rPr>
      <w:rFonts w:cstheme="minorHAnsi"/>
      <w:sz w:val="20"/>
      <w:szCs w:val="20"/>
    </w:rPr>
  </w:style>
  <w:style w:type="paragraph" w:styleId="TOC7">
    <w:name w:val="toc 7"/>
    <w:basedOn w:val="a1"/>
    <w:next w:val="a1"/>
    <w:autoRedefine/>
    <w:uiPriority w:val="39"/>
    <w:semiHidden/>
    <w:unhideWhenUsed/>
    <w:rsid w:val="0038799E"/>
    <w:pPr>
      <w:spacing w:after="0"/>
      <w:ind w:left="1800"/>
    </w:pPr>
    <w:rPr>
      <w:rFonts w:cstheme="minorHAnsi"/>
      <w:sz w:val="20"/>
      <w:szCs w:val="20"/>
    </w:rPr>
  </w:style>
  <w:style w:type="paragraph" w:styleId="TOC8">
    <w:name w:val="toc 8"/>
    <w:basedOn w:val="a1"/>
    <w:next w:val="a1"/>
    <w:autoRedefine/>
    <w:uiPriority w:val="39"/>
    <w:semiHidden/>
    <w:unhideWhenUsed/>
    <w:rsid w:val="0038799E"/>
    <w:pPr>
      <w:spacing w:after="0"/>
      <w:ind w:left="2100"/>
    </w:pPr>
    <w:rPr>
      <w:rFonts w:cstheme="minorHAnsi"/>
      <w:sz w:val="20"/>
      <w:szCs w:val="20"/>
    </w:rPr>
  </w:style>
  <w:style w:type="paragraph" w:styleId="TOC9">
    <w:name w:val="toc 9"/>
    <w:basedOn w:val="a1"/>
    <w:next w:val="a1"/>
    <w:autoRedefine/>
    <w:uiPriority w:val="39"/>
    <w:semiHidden/>
    <w:unhideWhenUsed/>
    <w:rsid w:val="0038799E"/>
    <w:pPr>
      <w:spacing w:after="0"/>
      <w:ind w:left="240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21143">
      <w:bodyDiv w:val="1"/>
      <w:marLeft w:val="0"/>
      <w:marRight w:val="0"/>
      <w:marTop w:val="0"/>
      <w:marBottom w:val="0"/>
      <w:divBdr>
        <w:top w:val="none" w:sz="0" w:space="0" w:color="auto"/>
        <w:left w:val="none" w:sz="0" w:space="0" w:color="auto"/>
        <w:bottom w:val="none" w:sz="0" w:space="0" w:color="auto"/>
        <w:right w:val="none" w:sz="0" w:space="0" w:color="auto"/>
      </w:divBdr>
      <w:divsChild>
        <w:div w:id="1724407595">
          <w:marLeft w:val="0"/>
          <w:marRight w:val="0"/>
          <w:marTop w:val="0"/>
          <w:marBottom w:val="0"/>
          <w:divBdr>
            <w:top w:val="none" w:sz="0" w:space="0" w:color="auto"/>
            <w:left w:val="none" w:sz="0" w:space="0" w:color="auto"/>
            <w:bottom w:val="none" w:sz="0" w:space="0" w:color="auto"/>
            <w:right w:val="none" w:sz="0" w:space="0" w:color="auto"/>
          </w:divBdr>
          <w:divsChild>
            <w:div w:id="652836058">
              <w:marLeft w:val="0"/>
              <w:marRight w:val="0"/>
              <w:marTop w:val="0"/>
              <w:marBottom w:val="0"/>
              <w:divBdr>
                <w:top w:val="none" w:sz="0" w:space="0" w:color="auto"/>
                <w:left w:val="none" w:sz="0" w:space="0" w:color="auto"/>
                <w:bottom w:val="none" w:sz="0" w:space="0" w:color="auto"/>
                <w:right w:val="none" w:sz="0" w:space="0" w:color="auto"/>
              </w:divBdr>
              <w:divsChild>
                <w:div w:id="346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052">
      <w:bodyDiv w:val="1"/>
      <w:marLeft w:val="0"/>
      <w:marRight w:val="0"/>
      <w:marTop w:val="0"/>
      <w:marBottom w:val="0"/>
      <w:divBdr>
        <w:top w:val="none" w:sz="0" w:space="0" w:color="auto"/>
        <w:left w:val="none" w:sz="0" w:space="0" w:color="auto"/>
        <w:bottom w:val="none" w:sz="0" w:space="0" w:color="auto"/>
        <w:right w:val="none" w:sz="0" w:space="0" w:color="auto"/>
      </w:divBdr>
      <w:divsChild>
        <w:div w:id="1849708874">
          <w:marLeft w:val="0"/>
          <w:marRight w:val="0"/>
          <w:marTop w:val="0"/>
          <w:marBottom w:val="0"/>
          <w:divBdr>
            <w:top w:val="none" w:sz="0" w:space="0" w:color="auto"/>
            <w:left w:val="none" w:sz="0" w:space="0" w:color="auto"/>
            <w:bottom w:val="none" w:sz="0" w:space="0" w:color="auto"/>
            <w:right w:val="none" w:sz="0" w:space="0" w:color="auto"/>
          </w:divBdr>
          <w:divsChild>
            <w:div w:id="487482331">
              <w:marLeft w:val="0"/>
              <w:marRight w:val="0"/>
              <w:marTop w:val="0"/>
              <w:marBottom w:val="0"/>
              <w:divBdr>
                <w:top w:val="none" w:sz="0" w:space="0" w:color="auto"/>
                <w:left w:val="none" w:sz="0" w:space="0" w:color="auto"/>
                <w:bottom w:val="none" w:sz="0" w:space="0" w:color="auto"/>
                <w:right w:val="none" w:sz="0" w:space="0" w:color="auto"/>
              </w:divBdr>
              <w:divsChild>
                <w:div w:id="16625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5094">
      <w:bodyDiv w:val="1"/>
      <w:marLeft w:val="0"/>
      <w:marRight w:val="0"/>
      <w:marTop w:val="0"/>
      <w:marBottom w:val="0"/>
      <w:divBdr>
        <w:top w:val="none" w:sz="0" w:space="0" w:color="auto"/>
        <w:left w:val="none" w:sz="0" w:space="0" w:color="auto"/>
        <w:bottom w:val="none" w:sz="0" w:space="0" w:color="auto"/>
        <w:right w:val="none" w:sz="0" w:space="0" w:color="auto"/>
      </w:divBdr>
      <w:divsChild>
        <w:div w:id="344020402">
          <w:marLeft w:val="0"/>
          <w:marRight w:val="0"/>
          <w:marTop w:val="0"/>
          <w:marBottom w:val="0"/>
          <w:divBdr>
            <w:top w:val="none" w:sz="0" w:space="0" w:color="auto"/>
            <w:left w:val="none" w:sz="0" w:space="0" w:color="auto"/>
            <w:bottom w:val="none" w:sz="0" w:space="0" w:color="auto"/>
            <w:right w:val="none" w:sz="0" w:space="0" w:color="auto"/>
          </w:divBdr>
          <w:divsChild>
            <w:div w:id="1993021042">
              <w:marLeft w:val="0"/>
              <w:marRight w:val="0"/>
              <w:marTop w:val="0"/>
              <w:marBottom w:val="0"/>
              <w:divBdr>
                <w:top w:val="none" w:sz="0" w:space="0" w:color="auto"/>
                <w:left w:val="none" w:sz="0" w:space="0" w:color="auto"/>
                <w:bottom w:val="none" w:sz="0" w:space="0" w:color="auto"/>
                <w:right w:val="none" w:sz="0" w:space="0" w:color="auto"/>
              </w:divBdr>
              <w:divsChild>
                <w:div w:id="2628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49215">
      <w:bodyDiv w:val="1"/>
      <w:marLeft w:val="0"/>
      <w:marRight w:val="0"/>
      <w:marTop w:val="0"/>
      <w:marBottom w:val="0"/>
      <w:divBdr>
        <w:top w:val="none" w:sz="0" w:space="0" w:color="auto"/>
        <w:left w:val="none" w:sz="0" w:space="0" w:color="auto"/>
        <w:bottom w:val="none" w:sz="0" w:space="0" w:color="auto"/>
        <w:right w:val="none" w:sz="0" w:space="0" w:color="auto"/>
      </w:divBdr>
      <w:divsChild>
        <w:div w:id="1567956355">
          <w:marLeft w:val="0"/>
          <w:marRight w:val="0"/>
          <w:marTop w:val="0"/>
          <w:marBottom w:val="0"/>
          <w:divBdr>
            <w:top w:val="none" w:sz="0" w:space="0" w:color="auto"/>
            <w:left w:val="none" w:sz="0" w:space="0" w:color="auto"/>
            <w:bottom w:val="none" w:sz="0" w:space="0" w:color="auto"/>
            <w:right w:val="none" w:sz="0" w:space="0" w:color="auto"/>
          </w:divBdr>
          <w:divsChild>
            <w:div w:id="936328012">
              <w:marLeft w:val="0"/>
              <w:marRight w:val="0"/>
              <w:marTop w:val="0"/>
              <w:marBottom w:val="0"/>
              <w:divBdr>
                <w:top w:val="none" w:sz="0" w:space="0" w:color="auto"/>
                <w:left w:val="none" w:sz="0" w:space="0" w:color="auto"/>
                <w:bottom w:val="none" w:sz="0" w:space="0" w:color="auto"/>
                <w:right w:val="none" w:sz="0" w:space="0" w:color="auto"/>
              </w:divBdr>
              <w:divsChild>
                <w:div w:id="276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80635">
      <w:bodyDiv w:val="1"/>
      <w:marLeft w:val="0"/>
      <w:marRight w:val="0"/>
      <w:marTop w:val="0"/>
      <w:marBottom w:val="0"/>
      <w:divBdr>
        <w:top w:val="none" w:sz="0" w:space="0" w:color="auto"/>
        <w:left w:val="none" w:sz="0" w:space="0" w:color="auto"/>
        <w:bottom w:val="none" w:sz="0" w:space="0" w:color="auto"/>
        <w:right w:val="none" w:sz="0" w:space="0" w:color="auto"/>
      </w:divBdr>
      <w:divsChild>
        <w:div w:id="1502313906">
          <w:marLeft w:val="0"/>
          <w:marRight w:val="0"/>
          <w:marTop w:val="0"/>
          <w:marBottom w:val="0"/>
          <w:divBdr>
            <w:top w:val="none" w:sz="0" w:space="0" w:color="auto"/>
            <w:left w:val="none" w:sz="0" w:space="0" w:color="auto"/>
            <w:bottom w:val="none" w:sz="0" w:space="0" w:color="auto"/>
            <w:right w:val="none" w:sz="0" w:space="0" w:color="auto"/>
          </w:divBdr>
          <w:divsChild>
            <w:div w:id="1331833554">
              <w:marLeft w:val="0"/>
              <w:marRight w:val="0"/>
              <w:marTop w:val="0"/>
              <w:marBottom w:val="0"/>
              <w:divBdr>
                <w:top w:val="none" w:sz="0" w:space="0" w:color="auto"/>
                <w:left w:val="none" w:sz="0" w:space="0" w:color="auto"/>
                <w:bottom w:val="none" w:sz="0" w:space="0" w:color="auto"/>
                <w:right w:val="none" w:sz="0" w:space="0" w:color="auto"/>
              </w:divBdr>
              <w:divsChild>
                <w:div w:id="1538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1622">
      <w:bodyDiv w:val="1"/>
      <w:marLeft w:val="0"/>
      <w:marRight w:val="0"/>
      <w:marTop w:val="0"/>
      <w:marBottom w:val="0"/>
      <w:divBdr>
        <w:top w:val="none" w:sz="0" w:space="0" w:color="auto"/>
        <w:left w:val="none" w:sz="0" w:space="0" w:color="auto"/>
        <w:bottom w:val="none" w:sz="0" w:space="0" w:color="auto"/>
        <w:right w:val="none" w:sz="0" w:space="0" w:color="auto"/>
      </w:divBdr>
      <w:divsChild>
        <w:div w:id="1107971399">
          <w:marLeft w:val="0"/>
          <w:marRight w:val="0"/>
          <w:marTop w:val="0"/>
          <w:marBottom w:val="0"/>
          <w:divBdr>
            <w:top w:val="none" w:sz="0" w:space="0" w:color="auto"/>
            <w:left w:val="none" w:sz="0" w:space="0" w:color="auto"/>
            <w:bottom w:val="none" w:sz="0" w:space="0" w:color="auto"/>
            <w:right w:val="none" w:sz="0" w:space="0" w:color="auto"/>
          </w:divBdr>
          <w:divsChild>
            <w:div w:id="1142578978">
              <w:marLeft w:val="0"/>
              <w:marRight w:val="0"/>
              <w:marTop w:val="0"/>
              <w:marBottom w:val="0"/>
              <w:divBdr>
                <w:top w:val="none" w:sz="0" w:space="0" w:color="auto"/>
                <w:left w:val="none" w:sz="0" w:space="0" w:color="auto"/>
                <w:bottom w:val="none" w:sz="0" w:space="0" w:color="auto"/>
                <w:right w:val="none" w:sz="0" w:space="0" w:color="auto"/>
              </w:divBdr>
              <w:divsChild>
                <w:div w:id="5790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948">
      <w:bodyDiv w:val="1"/>
      <w:marLeft w:val="0"/>
      <w:marRight w:val="0"/>
      <w:marTop w:val="0"/>
      <w:marBottom w:val="0"/>
      <w:divBdr>
        <w:top w:val="none" w:sz="0" w:space="0" w:color="auto"/>
        <w:left w:val="none" w:sz="0" w:space="0" w:color="auto"/>
        <w:bottom w:val="none" w:sz="0" w:space="0" w:color="auto"/>
        <w:right w:val="none" w:sz="0" w:space="0" w:color="auto"/>
      </w:divBdr>
      <w:divsChild>
        <w:div w:id="657267642">
          <w:marLeft w:val="0"/>
          <w:marRight w:val="0"/>
          <w:marTop w:val="0"/>
          <w:marBottom w:val="0"/>
          <w:divBdr>
            <w:top w:val="none" w:sz="0" w:space="0" w:color="auto"/>
            <w:left w:val="none" w:sz="0" w:space="0" w:color="auto"/>
            <w:bottom w:val="none" w:sz="0" w:space="0" w:color="auto"/>
            <w:right w:val="none" w:sz="0" w:space="0" w:color="auto"/>
          </w:divBdr>
          <w:divsChild>
            <w:div w:id="80762330">
              <w:marLeft w:val="0"/>
              <w:marRight w:val="0"/>
              <w:marTop w:val="0"/>
              <w:marBottom w:val="0"/>
              <w:divBdr>
                <w:top w:val="none" w:sz="0" w:space="0" w:color="auto"/>
                <w:left w:val="none" w:sz="0" w:space="0" w:color="auto"/>
                <w:bottom w:val="none" w:sz="0" w:space="0" w:color="auto"/>
                <w:right w:val="none" w:sz="0" w:space="0" w:color="auto"/>
              </w:divBdr>
              <w:divsChild>
                <w:div w:id="7800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2513">
      <w:bodyDiv w:val="1"/>
      <w:marLeft w:val="0"/>
      <w:marRight w:val="0"/>
      <w:marTop w:val="0"/>
      <w:marBottom w:val="0"/>
      <w:divBdr>
        <w:top w:val="none" w:sz="0" w:space="0" w:color="auto"/>
        <w:left w:val="none" w:sz="0" w:space="0" w:color="auto"/>
        <w:bottom w:val="none" w:sz="0" w:space="0" w:color="auto"/>
        <w:right w:val="none" w:sz="0" w:space="0" w:color="auto"/>
      </w:divBdr>
      <w:divsChild>
        <w:div w:id="416052093">
          <w:marLeft w:val="0"/>
          <w:marRight w:val="0"/>
          <w:marTop w:val="0"/>
          <w:marBottom w:val="0"/>
          <w:divBdr>
            <w:top w:val="none" w:sz="0" w:space="0" w:color="auto"/>
            <w:left w:val="none" w:sz="0" w:space="0" w:color="auto"/>
            <w:bottom w:val="none" w:sz="0" w:space="0" w:color="auto"/>
            <w:right w:val="none" w:sz="0" w:space="0" w:color="auto"/>
          </w:divBdr>
          <w:divsChild>
            <w:div w:id="56126555">
              <w:marLeft w:val="0"/>
              <w:marRight w:val="0"/>
              <w:marTop w:val="0"/>
              <w:marBottom w:val="0"/>
              <w:divBdr>
                <w:top w:val="none" w:sz="0" w:space="0" w:color="auto"/>
                <w:left w:val="none" w:sz="0" w:space="0" w:color="auto"/>
                <w:bottom w:val="none" w:sz="0" w:space="0" w:color="auto"/>
                <w:right w:val="none" w:sz="0" w:space="0" w:color="auto"/>
              </w:divBdr>
              <w:divsChild>
                <w:div w:id="182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5984">
      <w:bodyDiv w:val="1"/>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sChild>
            <w:div w:id="451948058">
              <w:marLeft w:val="0"/>
              <w:marRight w:val="0"/>
              <w:marTop w:val="0"/>
              <w:marBottom w:val="0"/>
              <w:divBdr>
                <w:top w:val="none" w:sz="0" w:space="0" w:color="auto"/>
                <w:left w:val="none" w:sz="0" w:space="0" w:color="auto"/>
                <w:bottom w:val="none" w:sz="0" w:space="0" w:color="auto"/>
                <w:right w:val="none" w:sz="0" w:space="0" w:color="auto"/>
              </w:divBdr>
              <w:divsChild>
                <w:div w:id="10334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5396">
      <w:bodyDiv w:val="1"/>
      <w:marLeft w:val="0"/>
      <w:marRight w:val="0"/>
      <w:marTop w:val="0"/>
      <w:marBottom w:val="0"/>
      <w:divBdr>
        <w:top w:val="none" w:sz="0" w:space="0" w:color="auto"/>
        <w:left w:val="none" w:sz="0" w:space="0" w:color="auto"/>
        <w:bottom w:val="none" w:sz="0" w:space="0" w:color="auto"/>
        <w:right w:val="none" w:sz="0" w:space="0" w:color="auto"/>
      </w:divBdr>
      <w:divsChild>
        <w:div w:id="1081487616">
          <w:marLeft w:val="0"/>
          <w:marRight w:val="0"/>
          <w:marTop w:val="0"/>
          <w:marBottom w:val="0"/>
          <w:divBdr>
            <w:top w:val="none" w:sz="0" w:space="0" w:color="auto"/>
            <w:left w:val="none" w:sz="0" w:space="0" w:color="auto"/>
            <w:bottom w:val="none" w:sz="0" w:space="0" w:color="auto"/>
            <w:right w:val="none" w:sz="0" w:space="0" w:color="auto"/>
          </w:divBdr>
          <w:divsChild>
            <w:div w:id="1483540716">
              <w:marLeft w:val="0"/>
              <w:marRight w:val="0"/>
              <w:marTop w:val="0"/>
              <w:marBottom w:val="0"/>
              <w:divBdr>
                <w:top w:val="none" w:sz="0" w:space="0" w:color="auto"/>
                <w:left w:val="none" w:sz="0" w:space="0" w:color="auto"/>
                <w:bottom w:val="none" w:sz="0" w:space="0" w:color="auto"/>
                <w:right w:val="none" w:sz="0" w:space="0" w:color="auto"/>
              </w:divBdr>
              <w:divsChild>
                <w:div w:id="2125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114">
      <w:bodyDiv w:val="1"/>
      <w:marLeft w:val="0"/>
      <w:marRight w:val="0"/>
      <w:marTop w:val="0"/>
      <w:marBottom w:val="0"/>
      <w:divBdr>
        <w:top w:val="none" w:sz="0" w:space="0" w:color="auto"/>
        <w:left w:val="none" w:sz="0" w:space="0" w:color="auto"/>
        <w:bottom w:val="none" w:sz="0" w:space="0" w:color="auto"/>
        <w:right w:val="none" w:sz="0" w:space="0" w:color="auto"/>
      </w:divBdr>
      <w:divsChild>
        <w:div w:id="1632444428">
          <w:marLeft w:val="0"/>
          <w:marRight w:val="0"/>
          <w:marTop w:val="0"/>
          <w:marBottom w:val="0"/>
          <w:divBdr>
            <w:top w:val="none" w:sz="0" w:space="0" w:color="auto"/>
            <w:left w:val="none" w:sz="0" w:space="0" w:color="auto"/>
            <w:bottom w:val="none" w:sz="0" w:space="0" w:color="auto"/>
            <w:right w:val="none" w:sz="0" w:space="0" w:color="auto"/>
          </w:divBdr>
          <w:divsChild>
            <w:div w:id="1260716925">
              <w:marLeft w:val="0"/>
              <w:marRight w:val="0"/>
              <w:marTop w:val="0"/>
              <w:marBottom w:val="0"/>
              <w:divBdr>
                <w:top w:val="none" w:sz="0" w:space="0" w:color="auto"/>
                <w:left w:val="none" w:sz="0" w:space="0" w:color="auto"/>
                <w:bottom w:val="none" w:sz="0" w:space="0" w:color="auto"/>
                <w:right w:val="none" w:sz="0" w:space="0" w:color="auto"/>
              </w:divBdr>
              <w:divsChild>
                <w:div w:id="10925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334">
      <w:bodyDiv w:val="1"/>
      <w:marLeft w:val="0"/>
      <w:marRight w:val="0"/>
      <w:marTop w:val="0"/>
      <w:marBottom w:val="0"/>
      <w:divBdr>
        <w:top w:val="none" w:sz="0" w:space="0" w:color="auto"/>
        <w:left w:val="none" w:sz="0" w:space="0" w:color="auto"/>
        <w:bottom w:val="none" w:sz="0" w:space="0" w:color="auto"/>
        <w:right w:val="none" w:sz="0" w:space="0" w:color="auto"/>
      </w:divBdr>
      <w:divsChild>
        <w:div w:id="91706824">
          <w:marLeft w:val="0"/>
          <w:marRight w:val="0"/>
          <w:marTop w:val="0"/>
          <w:marBottom w:val="0"/>
          <w:divBdr>
            <w:top w:val="none" w:sz="0" w:space="0" w:color="auto"/>
            <w:left w:val="none" w:sz="0" w:space="0" w:color="auto"/>
            <w:bottom w:val="none" w:sz="0" w:space="0" w:color="auto"/>
            <w:right w:val="none" w:sz="0" w:space="0" w:color="auto"/>
          </w:divBdr>
          <w:divsChild>
            <w:div w:id="674112031">
              <w:marLeft w:val="0"/>
              <w:marRight w:val="0"/>
              <w:marTop w:val="0"/>
              <w:marBottom w:val="0"/>
              <w:divBdr>
                <w:top w:val="none" w:sz="0" w:space="0" w:color="auto"/>
                <w:left w:val="none" w:sz="0" w:space="0" w:color="auto"/>
                <w:bottom w:val="none" w:sz="0" w:space="0" w:color="auto"/>
                <w:right w:val="none" w:sz="0" w:space="0" w:color="auto"/>
              </w:divBdr>
              <w:divsChild>
                <w:div w:id="10590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7764">
      <w:bodyDiv w:val="1"/>
      <w:marLeft w:val="0"/>
      <w:marRight w:val="0"/>
      <w:marTop w:val="0"/>
      <w:marBottom w:val="0"/>
      <w:divBdr>
        <w:top w:val="none" w:sz="0" w:space="0" w:color="auto"/>
        <w:left w:val="none" w:sz="0" w:space="0" w:color="auto"/>
        <w:bottom w:val="none" w:sz="0" w:space="0" w:color="auto"/>
        <w:right w:val="none" w:sz="0" w:space="0" w:color="auto"/>
      </w:divBdr>
      <w:divsChild>
        <w:div w:id="770472314">
          <w:marLeft w:val="0"/>
          <w:marRight w:val="0"/>
          <w:marTop w:val="0"/>
          <w:marBottom w:val="0"/>
          <w:divBdr>
            <w:top w:val="none" w:sz="0" w:space="0" w:color="auto"/>
            <w:left w:val="none" w:sz="0" w:space="0" w:color="auto"/>
            <w:bottom w:val="none" w:sz="0" w:space="0" w:color="auto"/>
            <w:right w:val="none" w:sz="0" w:space="0" w:color="auto"/>
          </w:divBdr>
          <w:divsChild>
            <w:div w:id="1159924678">
              <w:marLeft w:val="0"/>
              <w:marRight w:val="0"/>
              <w:marTop w:val="0"/>
              <w:marBottom w:val="0"/>
              <w:divBdr>
                <w:top w:val="none" w:sz="0" w:space="0" w:color="auto"/>
                <w:left w:val="none" w:sz="0" w:space="0" w:color="auto"/>
                <w:bottom w:val="none" w:sz="0" w:space="0" w:color="auto"/>
                <w:right w:val="none" w:sz="0" w:space="0" w:color="auto"/>
              </w:divBdr>
              <w:divsChild>
                <w:div w:id="975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fekcohen/Library/Containers/com.microsoft.Word/Data/Library/Application%20Support/Microsoft/Office/16.0/DTS/he-IL%7b0AE8E5C2-5BAC-4349-A2F5-D0583AB8EF64%7d/%7b7360CA0B-EB1E-6840-9338-A7B10BCDC6F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3E1F2-2B9B-B14D-95DF-27FF3C0C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רישום הערות.dotx</Template>
  <TotalTime>1001</TotalTime>
  <Pages>56</Pages>
  <Words>11060</Words>
  <Characters>55303</Characters>
  <Application>Microsoft Office Word</Application>
  <DocSecurity>0</DocSecurity>
  <Lines>460</Lines>
  <Paragraphs>132</Paragraphs>
  <ScaleCrop>false</ScaleCrop>
  <HeadingPairs>
    <vt:vector size="6" baseType="variant">
      <vt:variant>
        <vt:lpstr>שם</vt:lpstr>
      </vt:variant>
      <vt:variant>
        <vt:i4>1</vt:i4>
      </vt:variant>
      <vt:variant>
        <vt:lpstr>Title</vt:lpstr>
      </vt:variant>
      <vt:variant>
        <vt:i4>1</vt:i4>
      </vt:variant>
      <vt:variant>
        <vt:lpstr>Headings</vt:lpstr>
      </vt:variant>
      <vt:variant>
        <vt:i4>1</vt:i4>
      </vt:variant>
    </vt:vector>
  </HeadingPairs>
  <TitlesOfParts>
    <vt:vector size="3" baseType="lpstr">
      <vt:lpstr>מידול מערכת:</vt:lpstr>
      <vt:lpstr/>
      <vt:lpstr>&lt;Lorem Ipsum&gt;</vt:lpstr>
    </vt:vector>
  </TitlesOfParts>
  <Company/>
  <LinksUpToDate>false</LinksUpToDate>
  <CharactersWithSpaces>66231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מידול מערכת:</dc:title>
  <dc:subject>גרסה 0:</dc:subject>
  <dc:creator>Afek Cohen</dc:creator>
  <cp:keywords/>
  <dc:description/>
  <cp:lastModifiedBy>Afek Cohen</cp:lastModifiedBy>
  <cp:revision>2</cp:revision>
  <dcterms:created xsi:type="dcterms:W3CDTF">2025-04-06T18:12:00Z</dcterms:created>
  <dcterms:modified xsi:type="dcterms:W3CDTF">2025-04-07T16:41:00Z</dcterms:modified>
</cp:coreProperties>
</file>